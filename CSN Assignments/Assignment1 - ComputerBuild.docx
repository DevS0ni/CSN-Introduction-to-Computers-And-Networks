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8523C" w14:textId="288AB275" w:rsidR="000B65AE" w:rsidRPr="0016565C" w:rsidRDefault="00C41CFF" w:rsidP="00C41CFF">
      <w:pPr>
        <w:pStyle w:val="SEN-Heading-Black"/>
        <w:tabs>
          <w:tab w:val="right" w:pos="10440"/>
        </w:tabs>
      </w:pPr>
      <w:r>
        <w:t>Assignment #</w:t>
      </w:r>
      <w:r w:rsidR="00511CD9">
        <w:t>1</w:t>
      </w:r>
      <w:r w:rsidR="001F29E2">
        <w:tab/>
      </w:r>
      <w:r w:rsidR="00E9509F">
        <w:rPr>
          <w:noProof/>
        </w:rPr>
        <w:drawing>
          <wp:inline distT="0" distB="0" distL="0" distR="0" wp14:anchorId="5A21FD89" wp14:editId="65086668">
            <wp:extent cx="3346704" cy="36576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70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  <w:tblCaption w:val="Term, COurse Name, Course Code, and Exam Version"/>
      </w:tblPr>
      <w:tblGrid>
        <w:gridCol w:w="1705"/>
        <w:gridCol w:w="5040"/>
        <w:gridCol w:w="2160"/>
        <w:gridCol w:w="1350"/>
      </w:tblGrid>
      <w:tr w:rsidR="00064FCE" w:rsidRPr="00064FCE" w14:paraId="24BEA8BF" w14:textId="77777777" w:rsidTr="00084903">
        <w:trPr>
          <w:trHeight w:val="350"/>
          <w:tblHeader/>
        </w:trPr>
        <w:tc>
          <w:tcPr>
            <w:tcW w:w="1705" w:type="dxa"/>
            <w:shd w:val="clear" w:color="auto" w:fill="000000" w:themeFill="text1"/>
            <w:vAlign w:val="center"/>
          </w:tcPr>
          <w:p w14:paraId="1BF79B1F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TERM</w:t>
            </w:r>
          </w:p>
        </w:tc>
        <w:tc>
          <w:tcPr>
            <w:tcW w:w="5040" w:type="dxa"/>
            <w:shd w:val="clear" w:color="auto" w:fill="000000" w:themeFill="text1"/>
            <w:vAlign w:val="center"/>
          </w:tcPr>
          <w:p w14:paraId="0506A724" w14:textId="1B91A707" w:rsidR="000B65AE" w:rsidRPr="00485BA7" w:rsidRDefault="00C41CFF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Name – Student ID</w:t>
            </w:r>
          </w:p>
        </w:tc>
        <w:tc>
          <w:tcPr>
            <w:tcW w:w="2160" w:type="dxa"/>
            <w:shd w:val="clear" w:color="auto" w:fill="000000" w:themeFill="text1"/>
            <w:vAlign w:val="center"/>
          </w:tcPr>
          <w:p w14:paraId="6B46D05D" w14:textId="77777777" w:rsidR="000B65AE" w:rsidRPr="00485BA7" w:rsidRDefault="000B65AE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 w:rsidRPr="00485BA7">
              <w:rPr>
                <w:rFonts w:cs="Arial"/>
                <w:color w:val="FFFFFF" w:themeColor="background1"/>
                <w:sz w:val="22"/>
              </w:rPr>
              <w:t>COURSE CODE</w:t>
            </w:r>
          </w:p>
        </w:tc>
        <w:tc>
          <w:tcPr>
            <w:tcW w:w="1350" w:type="dxa"/>
            <w:shd w:val="clear" w:color="auto" w:fill="000000" w:themeFill="text1"/>
            <w:vAlign w:val="center"/>
          </w:tcPr>
          <w:p w14:paraId="16B47A25" w14:textId="6BF5DC48" w:rsidR="000B65AE" w:rsidRPr="00485BA7" w:rsidRDefault="009D7B4F" w:rsidP="00485BA7">
            <w:pPr>
              <w:jc w:val="center"/>
              <w:rPr>
                <w:rFonts w:cs="Arial"/>
                <w:color w:val="FFFFFF" w:themeColor="background1"/>
                <w:sz w:val="22"/>
              </w:rPr>
            </w:pPr>
            <w:r>
              <w:rPr>
                <w:rFonts w:cs="Arial"/>
                <w:color w:val="FFFFFF" w:themeColor="background1"/>
                <w:sz w:val="22"/>
              </w:rPr>
              <w:t>WEIGHT</w:t>
            </w:r>
          </w:p>
        </w:tc>
      </w:tr>
      <w:tr w:rsidR="00064FCE" w:rsidRPr="00064FCE" w14:paraId="6DF5CEE2" w14:textId="77777777" w:rsidTr="00084903">
        <w:trPr>
          <w:trHeight w:val="323"/>
        </w:trPr>
        <w:tc>
          <w:tcPr>
            <w:tcW w:w="1705" w:type="dxa"/>
            <w:vAlign w:val="center"/>
          </w:tcPr>
          <w:p w14:paraId="415C6FEB" w14:textId="03113474" w:rsidR="000B65AE" w:rsidRPr="00485BA7" w:rsidRDefault="000B65AE" w:rsidP="00873D0A">
            <w:pPr>
              <w:jc w:val="center"/>
              <w:rPr>
                <w:rFonts w:cs="Arial"/>
                <w:color w:val="000000" w:themeColor="text1"/>
                <w:sz w:val="22"/>
              </w:rPr>
            </w:pPr>
          </w:p>
        </w:tc>
        <w:sdt>
          <w:sdtPr>
            <w:rPr>
              <w:rFonts w:cs="Arial"/>
              <w:color w:val="000000" w:themeColor="text1"/>
              <w:sz w:val="22"/>
            </w:rPr>
            <w:id w:val="573478494"/>
            <w:placeholder>
              <w:docPart w:val="DefaultPlaceholder_-1854013440"/>
            </w:placeholder>
          </w:sdtPr>
          <w:sdtEndPr/>
          <w:sdtContent>
            <w:tc>
              <w:tcPr>
                <w:tcW w:w="5040" w:type="dxa"/>
                <w:vAlign w:val="center"/>
              </w:tcPr>
              <w:p w14:paraId="123E5D9F" w14:textId="61B25098" w:rsidR="000B65AE" w:rsidRPr="00485BA7" w:rsidRDefault="00A279F3" w:rsidP="00485BA7">
                <w:pPr>
                  <w:jc w:val="center"/>
                  <w:rPr>
                    <w:rFonts w:cs="Arial"/>
                    <w:color w:val="000000" w:themeColor="text1"/>
                    <w:sz w:val="22"/>
                  </w:rPr>
                </w:pPr>
                <w:r>
                  <w:rPr>
                    <w:rFonts w:cs="Arial"/>
                    <w:color w:val="000000" w:themeColor="text1"/>
                    <w:sz w:val="22"/>
                  </w:rPr>
                  <w:t>DEV – DASONI4</w:t>
                </w:r>
              </w:p>
            </w:tc>
          </w:sdtContent>
        </w:sdt>
        <w:tc>
          <w:tcPr>
            <w:tcW w:w="2160" w:type="dxa"/>
            <w:vAlign w:val="center"/>
          </w:tcPr>
          <w:p w14:paraId="7D9A48AB" w14:textId="13F40AB6" w:rsidR="000B65AE" w:rsidRPr="00485BA7" w:rsidRDefault="004970A3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C</w:t>
            </w:r>
            <w:r w:rsidR="00656D14">
              <w:rPr>
                <w:rFonts w:cs="Arial"/>
                <w:color w:val="000000" w:themeColor="text1"/>
                <w:sz w:val="22"/>
              </w:rPr>
              <w:t>SN105</w:t>
            </w:r>
          </w:p>
        </w:tc>
        <w:tc>
          <w:tcPr>
            <w:tcW w:w="1350" w:type="dxa"/>
            <w:vAlign w:val="center"/>
          </w:tcPr>
          <w:p w14:paraId="22E2B2E5" w14:textId="759DEA78" w:rsidR="000B65AE" w:rsidRPr="00485BA7" w:rsidRDefault="005F7A93" w:rsidP="00485BA7">
            <w:pPr>
              <w:jc w:val="center"/>
              <w:rPr>
                <w:rFonts w:cs="Arial"/>
                <w:color w:val="000000" w:themeColor="text1"/>
                <w:sz w:val="22"/>
              </w:rPr>
            </w:pPr>
            <w:r>
              <w:rPr>
                <w:rFonts w:cs="Arial"/>
                <w:color w:val="000000" w:themeColor="text1"/>
                <w:sz w:val="22"/>
              </w:rPr>
              <w:t>7.</w:t>
            </w:r>
            <w:r w:rsidR="00C41CFF">
              <w:rPr>
                <w:rFonts w:cs="Arial"/>
                <w:color w:val="000000" w:themeColor="text1"/>
                <w:sz w:val="22"/>
              </w:rPr>
              <w:t>5</w:t>
            </w:r>
            <w:r w:rsidR="009D7B4F">
              <w:rPr>
                <w:rFonts w:cs="Arial"/>
                <w:color w:val="000000" w:themeColor="text1"/>
                <w:sz w:val="22"/>
              </w:rPr>
              <w:t>%</w:t>
            </w:r>
          </w:p>
        </w:tc>
      </w:tr>
    </w:tbl>
    <w:p w14:paraId="4ED1FDD6" w14:textId="74DF6205" w:rsidR="005A7B57" w:rsidRDefault="007A2772" w:rsidP="00656D14">
      <w:pPr>
        <w:pStyle w:val="SEN-Subheading-Black"/>
        <w:tabs>
          <w:tab w:val="left" w:pos="7270"/>
        </w:tabs>
      </w:pPr>
      <w:r>
        <w:t>Assignment</w:t>
      </w:r>
      <w:r w:rsidR="005D46D6">
        <w:t xml:space="preserve"> </w:t>
      </w:r>
      <w:r w:rsidR="00873D0A">
        <w:t>Objectives</w:t>
      </w:r>
      <w:r w:rsidR="00656D14">
        <w:tab/>
      </w:r>
    </w:p>
    <w:p w14:paraId="2AC58BBF" w14:textId="4BC492B7" w:rsidR="0010509F" w:rsidRDefault="00FA239B" w:rsidP="0010509F">
      <w:pPr>
        <w:pStyle w:val="SEN-Text"/>
        <w:rPr>
          <w:lang w:val="en-US"/>
        </w:rPr>
      </w:pPr>
      <w:r>
        <w:rPr>
          <w:lang w:val="en-US"/>
        </w:rPr>
        <w:t xml:space="preserve">Upon completion of this </w:t>
      </w:r>
      <w:r w:rsidR="007A2772">
        <w:rPr>
          <w:lang w:val="en-US"/>
        </w:rPr>
        <w:t>assignment</w:t>
      </w:r>
      <w:r w:rsidR="00404DAA">
        <w:rPr>
          <w:lang w:val="en-US"/>
        </w:rPr>
        <w:t>, you will be able to</w:t>
      </w:r>
      <w:r>
        <w:rPr>
          <w:lang w:val="en-US"/>
        </w:rPr>
        <w:t xml:space="preserve"> perform the following:</w:t>
      </w:r>
    </w:p>
    <w:p w14:paraId="39113206" w14:textId="1E62F662" w:rsidR="007448FD" w:rsidRDefault="007448FD" w:rsidP="003241DA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Explain the benefits of </w:t>
      </w:r>
      <w:r w:rsidR="00511CD9">
        <w:rPr>
          <w:lang w:val="en-US"/>
        </w:rPr>
        <w:t xml:space="preserve">each </w:t>
      </w:r>
      <w:r w:rsidR="002D6694">
        <w:rPr>
          <w:lang w:val="en-US"/>
        </w:rPr>
        <w:t xml:space="preserve">PC hardware </w:t>
      </w:r>
      <w:r w:rsidR="00511CD9">
        <w:rPr>
          <w:lang w:val="en-US"/>
        </w:rPr>
        <w:t>component</w:t>
      </w:r>
    </w:p>
    <w:p w14:paraId="54B41624" w14:textId="3F07872F" w:rsidR="005A7B57" w:rsidRDefault="00FC3BAC" w:rsidP="003241DA">
      <w:pPr>
        <w:pStyle w:val="SEN-Tex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</w:t>
      </w:r>
      <w:r w:rsidR="00CC4868">
        <w:rPr>
          <w:lang w:val="en-US"/>
        </w:rPr>
        <w:t>, contrast,</w:t>
      </w:r>
      <w:r>
        <w:rPr>
          <w:lang w:val="en-US"/>
        </w:rPr>
        <w:t xml:space="preserve"> </w:t>
      </w:r>
      <w:r w:rsidR="002D6694">
        <w:rPr>
          <w:lang w:val="en-US"/>
        </w:rPr>
        <w:t xml:space="preserve">and recommend </w:t>
      </w:r>
      <w:r>
        <w:rPr>
          <w:lang w:val="en-US"/>
        </w:rPr>
        <w:t xml:space="preserve">PC hardware components </w:t>
      </w:r>
      <w:proofErr w:type="gramStart"/>
      <w:r w:rsidR="002D6694">
        <w:rPr>
          <w:lang w:val="en-US"/>
        </w:rPr>
        <w:t>in order to</w:t>
      </w:r>
      <w:proofErr w:type="gramEnd"/>
      <w:r w:rsidR="002D6694">
        <w:rPr>
          <w:lang w:val="en-US"/>
        </w:rPr>
        <w:t xml:space="preserve"> build an appropriate computer for its intended use.</w:t>
      </w:r>
    </w:p>
    <w:p w14:paraId="5739029A" w14:textId="0F147A0D" w:rsidR="004E41CE" w:rsidRPr="005F5FA3" w:rsidRDefault="00D92150" w:rsidP="00CB1E42">
      <w:pPr>
        <w:pStyle w:val="SEN-Text"/>
        <w:numPr>
          <w:ilvl w:val="0"/>
          <w:numId w:val="2"/>
        </w:numPr>
        <w:rPr>
          <w:lang w:val="en-US"/>
        </w:rPr>
      </w:pPr>
      <w:r w:rsidRPr="005F5FA3">
        <w:rPr>
          <w:lang w:val="en-US"/>
        </w:rPr>
        <w:t xml:space="preserve">Access </w:t>
      </w:r>
      <w:r w:rsidR="004E41CE" w:rsidRPr="005F5FA3">
        <w:rPr>
          <w:lang w:val="en-US"/>
        </w:rPr>
        <w:t xml:space="preserve">resources from </w:t>
      </w:r>
      <w:r w:rsidR="005F5FA3">
        <w:rPr>
          <w:lang w:val="en-US"/>
        </w:rPr>
        <w:t>Websites</w:t>
      </w:r>
      <w:r w:rsidR="00181FA0">
        <w:rPr>
          <w:lang w:val="en-US"/>
        </w:rPr>
        <w:t xml:space="preserve"> and </w:t>
      </w:r>
      <w:r w:rsidR="004E41CE" w:rsidRPr="005F5FA3">
        <w:rPr>
          <w:lang w:val="en-US"/>
        </w:rPr>
        <w:t>Seneca’s online library</w:t>
      </w:r>
    </w:p>
    <w:p w14:paraId="6DBA4AA9" w14:textId="7F62528A" w:rsidR="001D1D70" w:rsidRDefault="00DD37F1" w:rsidP="00E01598">
      <w:pPr>
        <w:pStyle w:val="SEN-Subheading-Black"/>
      </w:pPr>
      <w:r>
        <w:t xml:space="preserve">Assignment </w:t>
      </w:r>
      <w:r w:rsidR="00630B2A">
        <w:t>Material</w:t>
      </w:r>
      <w:r>
        <w:t>s</w:t>
      </w:r>
    </w:p>
    <w:p w14:paraId="3973BB68" w14:textId="36097DAE" w:rsidR="00644CD8" w:rsidRPr="00644CD8" w:rsidRDefault="00644CD8" w:rsidP="00DD37F1">
      <w:pPr>
        <w:pStyle w:val="SEN-Text"/>
        <w:numPr>
          <w:ilvl w:val="0"/>
          <w:numId w:val="3"/>
        </w:numPr>
      </w:pPr>
      <w:r>
        <w:rPr>
          <w:color w:val="auto"/>
          <w:lang w:val="en-US"/>
        </w:rPr>
        <w:t xml:space="preserve">Part </w:t>
      </w:r>
      <w:r w:rsidRPr="00AD22D9">
        <w:rPr>
          <w:color w:val="auto"/>
          <w:lang w:val="en-US"/>
        </w:rPr>
        <w:t>2</w:t>
      </w:r>
      <w:r>
        <w:rPr>
          <w:lang w:val="en-US"/>
        </w:rPr>
        <w:t xml:space="preserve"> from “</w:t>
      </w:r>
      <w:hyperlink r:id="rId12" w:history="1">
        <w:r>
          <w:rPr>
            <w:rStyle w:val="Hyperlink"/>
            <w:lang w:val="en-US"/>
          </w:rPr>
          <w:t>Building</w:t>
        </w:r>
      </w:hyperlink>
      <w:r>
        <w:rPr>
          <w:rStyle w:val="Hyperlink"/>
          <w:lang w:val="en-US"/>
        </w:rPr>
        <w:t xml:space="preserve"> a PC for dummies</w:t>
      </w:r>
      <w:r>
        <w:rPr>
          <w:lang w:val="en-US"/>
        </w:rPr>
        <w:t>” [optional]</w:t>
      </w:r>
    </w:p>
    <w:p w14:paraId="6DB6689D" w14:textId="2F26A075" w:rsidR="00DE3D39" w:rsidRPr="00DE3D39" w:rsidRDefault="00644CD8" w:rsidP="00DD37F1">
      <w:pPr>
        <w:pStyle w:val="SEN-Text"/>
        <w:numPr>
          <w:ilvl w:val="0"/>
          <w:numId w:val="3"/>
        </w:numPr>
      </w:pPr>
      <w:r>
        <w:rPr>
          <w:lang w:val="en-US"/>
        </w:rPr>
        <w:t>Part 2 from “</w:t>
      </w:r>
      <w:hyperlink r:id="rId13" w:history="1">
        <w:r w:rsidRPr="004D393B">
          <w:rPr>
            <w:rStyle w:val="Hyperlink"/>
            <w:lang w:val="en-US"/>
          </w:rPr>
          <w:t>Building the Perfect PC</w:t>
        </w:r>
      </w:hyperlink>
      <w:r>
        <w:rPr>
          <w:lang w:val="en-US"/>
        </w:rPr>
        <w:t>” [optional]</w:t>
      </w:r>
    </w:p>
    <w:p w14:paraId="7C58F32A" w14:textId="51F78D90" w:rsidR="002D6694" w:rsidRPr="00C12567" w:rsidRDefault="00275979" w:rsidP="00DD37F1">
      <w:pPr>
        <w:pStyle w:val="SEN-Text"/>
        <w:numPr>
          <w:ilvl w:val="0"/>
          <w:numId w:val="3"/>
        </w:numPr>
      </w:pPr>
      <w:r>
        <w:rPr>
          <w:lang w:val="en-US"/>
        </w:rPr>
        <w:t>PC Building Simulator: Education Edition</w:t>
      </w:r>
      <w:r w:rsidR="002E609B">
        <w:rPr>
          <w:lang w:val="en-US"/>
        </w:rPr>
        <w:t xml:space="preserve"> [optional]</w:t>
      </w:r>
    </w:p>
    <w:p w14:paraId="783B1CB0" w14:textId="0C2F34C5" w:rsidR="00960C32" w:rsidRDefault="00721312" w:rsidP="00E01598">
      <w:pPr>
        <w:pStyle w:val="SEN-Subheading-Black"/>
      </w:pPr>
      <w:r>
        <w:t>Assignment Instructions</w:t>
      </w:r>
    </w:p>
    <w:p w14:paraId="40DDA6BA" w14:textId="20FEB697" w:rsidR="00EE3CBA" w:rsidRDefault="00EE3CBA" w:rsidP="00EE3CBA">
      <w:pPr>
        <w:pStyle w:val="SEN-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Enter your name and student ID above (Example: david – dtrinh) </w:t>
      </w:r>
    </w:p>
    <w:p w14:paraId="12520A7C" w14:textId="77777777" w:rsidR="00EE3CBA" w:rsidRDefault="00EE3CBA" w:rsidP="00EE3CBA">
      <w:pPr>
        <w:pStyle w:val="SEN-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Answer questions and add screenshots into the corresponding textboxes</w:t>
      </w:r>
    </w:p>
    <w:p w14:paraId="7068F383" w14:textId="77777777" w:rsidR="00EE3CBA" w:rsidRDefault="00EE3CBA" w:rsidP="00EE3CBA">
      <w:pPr>
        <w:pStyle w:val="SEN-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Save the file on your computer for future reference</w:t>
      </w:r>
    </w:p>
    <w:p w14:paraId="0552D8D6" w14:textId="77777777" w:rsidR="00EE3CBA" w:rsidRDefault="00EE3CBA" w:rsidP="00EE3CBA">
      <w:pPr>
        <w:pStyle w:val="SEN-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Save the file again as a “</w:t>
      </w:r>
      <w:r w:rsidRPr="00D156CF">
        <w:rPr>
          <w:rFonts w:ascii="Courier New" w:hAnsi="Courier New" w:cs="Courier New"/>
          <w:lang w:val="en-US"/>
        </w:rPr>
        <w:t>.pdf</w:t>
      </w:r>
      <w:r>
        <w:rPr>
          <w:lang w:val="en-US"/>
        </w:rPr>
        <w:t>” file</w:t>
      </w:r>
    </w:p>
    <w:p w14:paraId="5655411D" w14:textId="215C9FE3" w:rsidR="00EE3CBA" w:rsidRDefault="00EE3CBA" w:rsidP="00EE3CBA">
      <w:pPr>
        <w:pStyle w:val="SEN-Text"/>
        <w:numPr>
          <w:ilvl w:val="0"/>
          <w:numId w:val="23"/>
        </w:numPr>
        <w:rPr>
          <w:lang w:val="en-US"/>
        </w:rPr>
      </w:pPr>
      <w:r>
        <w:rPr>
          <w:lang w:val="en-US"/>
        </w:rPr>
        <w:t>Submit the PDF file for grading</w:t>
      </w:r>
    </w:p>
    <w:p w14:paraId="796E9DDB" w14:textId="33DD1D0E" w:rsidR="00912DC4" w:rsidRDefault="00912DC4" w:rsidP="00912DC4">
      <w:pPr>
        <w:pStyle w:val="SEN-Subheading-Black"/>
      </w:pPr>
      <w:r>
        <w:t>Assignment Rubric</w:t>
      </w:r>
    </w:p>
    <w:p w14:paraId="44B07F72" w14:textId="25D170A7" w:rsidR="00F47C9F" w:rsidRPr="00F47C9F" w:rsidRDefault="00F47C9F" w:rsidP="00F47C9F">
      <w:pPr>
        <w:pStyle w:val="SEN-Text"/>
        <w:rPr>
          <w:lang w:val="en-US"/>
        </w:rPr>
      </w:pPr>
      <w:r>
        <w:rPr>
          <w:lang w:val="en-US"/>
        </w:rPr>
        <w:t xml:space="preserve">Each </w:t>
      </w:r>
      <w:r w:rsidR="00577307">
        <w:rPr>
          <w:lang w:val="en-US"/>
        </w:rPr>
        <w:t xml:space="preserve">component </w:t>
      </w:r>
      <w:r w:rsidR="007C5B10">
        <w:rPr>
          <w:lang w:val="en-US"/>
        </w:rPr>
        <w:t xml:space="preserve">explanation </w:t>
      </w:r>
      <w:r w:rsidR="00577307">
        <w:rPr>
          <w:lang w:val="en-US"/>
        </w:rPr>
        <w:t>will be graded using this rubric.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910"/>
      </w:tblGrid>
      <w:tr w:rsidR="00912DC4" w14:paraId="49196DFA" w14:textId="77777777" w:rsidTr="001875F8">
        <w:tc>
          <w:tcPr>
            <w:tcW w:w="1345" w:type="dxa"/>
            <w:shd w:val="clear" w:color="auto" w:fill="000000" w:themeFill="text1"/>
            <w:vAlign w:val="center"/>
          </w:tcPr>
          <w:p w14:paraId="036E899A" w14:textId="77777777" w:rsidR="00912DC4" w:rsidRPr="00D338CE" w:rsidRDefault="00912DC4" w:rsidP="00CB1E42">
            <w:pPr>
              <w:jc w:val="center"/>
              <w:rPr>
                <w:b/>
                <w:bCs/>
                <w:color w:val="FFFFFF" w:themeColor="background1"/>
              </w:rPr>
            </w:pPr>
            <w:r w:rsidRPr="00D338CE">
              <w:rPr>
                <w:b/>
                <w:bCs/>
                <w:color w:val="FFFFFF" w:themeColor="background1"/>
              </w:rPr>
              <w:t>Grade</w:t>
            </w:r>
          </w:p>
        </w:tc>
        <w:tc>
          <w:tcPr>
            <w:tcW w:w="8910" w:type="dxa"/>
            <w:shd w:val="clear" w:color="auto" w:fill="000000" w:themeFill="text1"/>
            <w:vAlign w:val="center"/>
          </w:tcPr>
          <w:p w14:paraId="42A18288" w14:textId="77777777" w:rsidR="00912DC4" w:rsidRPr="00D338CE" w:rsidRDefault="00912DC4" w:rsidP="00CB1E42">
            <w:pPr>
              <w:rPr>
                <w:b/>
                <w:bCs/>
                <w:color w:val="FFFFFF" w:themeColor="background1"/>
              </w:rPr>
            </w:pPr>
            <w:r w:rsidRPr="00D338CE">
              <w:rPr>
                <w:b/>
                <w:bCs/>
                <w:color w:val="FFFFFF" w:themeColor="background1"/>
              </w:rPr>
              <w:t>Comment</w:t>
            </w:r>
          </w:p>
        </w:tc>
      </w:tr>
      <w:tr w:rsidR="00912DC4" w14:paraId="7E485A29" w14:textId="77777777" w:rsidTr="001875F8">
        <w:trPr>
          <w:trHeight w:val="458"/>
        </w:trPr>
        <w:tc>
          <w:tcPr>
            <w:tcW w:w="1345" w:type="dxa"/>
            <w:vAlign w:val="center"/>
          </w:tcPr>
          <w:p w14:paraId="6F9CF01A" w14:textId="77777777" w:rsidR="00912DC4" w:rsidRPr="00D338CE" w:rsidRDefault="00912DC4" w:rsidP="00CB1E42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3</w:t>
            </w:r>
          </w:p>
        </w:tc>
        <w:tc>
          <w:tcPr>
            <w:tcW w:w="8910" w:type="dxa"/>
            <w:vAlign w:val="center"/>
          </w:tcPr>
          <w:p w14:paraId="72B3FEF1" w14:textId="18947719" w:rsidR="00912DC4" w:rsidRDefault="00DB0054" w:rsidP="00CB1E42">
            <w:r>
              <w:t xml:space="preserve">Provides in-depth </w:t>
            </w:r>
            <w:r w:rsidR="00912DC4">
              <w:t>explanation</w:t>
            </w:r>
            <w:r>
              <w:t>s</w:t>
            </w:r>
            <w:r w:rsidR="00912DC4">
              <w:t xml:space="preserve"> and </w:t>
            </w:r>
            <w:r w:rsidR="00373DDD">
              <w:t>considerations</w:t>
            </w:r>
          </w:p>
        </w:tc>
      </w:tr>
      <w:tr w:rsidR="00912DC4" w14:paraId="67BA262D" w14:textId="77777777" w:rsidTr="001875F8">
        <w:trPr>
          <w:trHeight w:val="458"/>
        </w:trPr>
        <w:tc>
          <w:tcPr>
            <w:tcW w:w="1345" w:type="dxa"/>
            <w:vAlign w:val="center"/>
          </w:tcPr>
          <w:p w14:paraId="38B7C56A" w14:textId="77777777" w:rsidR="00912DC4" w:rsidRPr="00D338CE" w:rsidRDefault="00912DC4" w:rsidP="00CB1E42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2</w:t>
            </w:r>
          </w:p>
        </w:tc>
        <w:tc>
          <w:tcPr>
            <w:tcW w:w="8910" w:type="dxa"/>
            <w:vAlign w:val="center"/>
          </w:tcPr>
          <w:p w14:paraId="7D1D4A59" w14:textId="3B2AE681" w:rsidR="00912DC4" w:rsidRDefault="00DB0054" w:rsidP="00CB1E42">
            <w:r>
              <w:t xml:space="preserve">Provides </w:t>
            </w:r>
            <w:r w:rsidR="004F7194">
              <w:t>adequate explanations and considerations</w:t>
            </w:r>
          </w:p>
        </w:tc>
      </w:tr>
      <w:tr w:rsidR="00912DC4" w14:paraId="126A7088" w14:textId="77777777" w:rsidTr="001875F8">
        <w:trPr>
          <w:trHeight w:val="458"/>
        </w:trPr>
        <w:tc>
          <w:tcPr>
            <w:tcW w:w="1345" w:type="dxa"/>
            <w:vAlign w:val="center"/>
          </w:tcPr>
          <w:p w14:paraId="6B577146" w14:textId="77777777" w:rsidR="00912DC4" w:rsidRPr="00D338CE" w:rsidRDefault="00912DC4" w:rsidP="00CB1E42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1</w:t>
            </w:r>
          </w:p>
        </w:tc>
        <w:tc>
          <w:tcPr>
            <w:tcW w:w="8910" w:type="dxa"/>
            <w:vAlign w:val="center"/>
          </w:tcPr>
          <w:p w14:paraId="14A17DF9" w14:textId="6883E5AA" w:rsidR="00912DC4" w:rsidRDefault="004F7194" w:rsidP="00CB1E42">
            <w:r>
              <w:t xml:space="preserve">Provides poor </w:t>
            </w:r>
            <w:r w:rsidR="00912DC4">
              <w:t>explanation</w:t>
            </w:r>
            <w:r>
              <w:t>s</w:t>
            </w:r>
            <w:r w:rsidR="00912DC4">
              <w:t xml:space="preserve"> and </w:t>
            </w:r>
            <w:r w:rsidR="00BE3171">
              <w:t>considerations,</w:t>
            </w:r>
            <w:r>
              <w:t xml:space="preserve"> missing</w:t>
            </w:r>
            <w:r w:rsidR="00141176">
              <w:t xml:space="preserve"> relevant </w:t>
            </w:r>
            <w:r w:rsidR="00BE3171">
              <w:t>information</w:t>
            </w:r>
          </w:p>
        </w:tc>
      </w:tr>
      <w:tr w:rsidR="00912DC4" w14:paraId="72A81E00" w14:textId="77777777" w:rsidTr="001875F8">
        <w:trPr>
          <w:trHeight w:val="458"/>
        </w:trPr>
        <w:tc>
          <w:tcPr>
            <w:tcW w:w="1345" w:type="dxa"/>
            <w:vAlign w:val="center"/>
          </w:tcPr>
          <w:p w14:paraId="186BD84B" w14:textId="77777777" w:rsidR="00912DC4" w:rsidRPr="00D338CE" w:rsidRDefault="00912DC4" w:rsidP="00CB1E42">
            <w:pPr>
              <w:jc w:val="center"/>
              <w:rPr>
                <w:b/>
                <w:bCs/>
              </w:rPr>
            </w:pPr>
            <w:r w:rsidRPr="00D338CE">
              <w:rPr>
                <w:b/>
                <w:bCs/>
              </w:rPr>
              <w:t>0</w:t>
            </w:r>
          </w:p>
        </w:tc>
        <w:tc>
          <w:tcPr>
            <w:tcW w:w="8910" w:type="dxa"/>
            <w:vAlign w:val="center"/>
          </w:tcPr>
          <w:p w14:paraId="7C556246" w14:textId="5C87B93E" w:rsidR="00912DC4" w:rsidRDefault="00BE3171" w:rsidP="00CB1E42">
            <w:r>
              <w:t>No explanation or considerations</w:t>
            </w:r>
          </w:p>
        </w:tc>
      </w:tr>
    </w:tbl>
    <w:p w14:paraId="764BE578" w14:textId="21BAD092" w:rsidR="00FE4BD1" w:rsidRDefault="00FE4BD1" w:rsidP="00FE4BD1">
      <w:pPr>
        <w:pStyle w:val="SEN-Subheading-Black"/>
      </w:pPr>
      <w:r w:rsidRPr="00110FC5">
        <w:br w:type="page"/>
      </w:r>
      <w:r>
        <w:lastRenderedPageBreak/>
        <w:t xml:space="preserve">Part 1: Scenario </w:t>
      </w:r>
    </w:p>
    <w:p w14:paraId="4F969404" w14:textId="0F268A93" w:rsidR="00FE4BD1" w:rsidRDefault="00AF3916" w:rsidP="00D73D99">
      <w:pPr>
        <w:spacing w:after="200" w:line="276" w:lineRule="auto"/>
        <w:jc w:val="both"/>
      </w:pPr>
      <w:r w:rsidRPr="00EB35F9">
        <w:t xml:space="preserve">You are </w:t>
      </w:r>
      <w:r>
        <w:t>a</w:t>
      </w:r>
      <w:r w:rsidR="00D73D99">
        <w:t>n IT</w:t>
      </w:r>
      <w:r>
        <w:t xml:space="preserve"> contractor </w:t>
      </w:r>
      <w:r w:rsidRPr="00EB35F9">
        <w:t>for</w:t>
      </w:r>
      <w:r w:rsidR="00D73D99">
        <w:t xml:space="preserve"> Seneca College</w:t>
      </w:r>
      <w:r>
        <w:t xml:space="preserve">. </w:t>
      </w:r>
      <w:r w:rsidR="00D73D99">
        <w:t xml:space="preserve">Seneca has numerous programs and needs recommendations for </w:t>
      </w:r>
      <w:r w:rsidRPr="00EB35F9">
        <w:t xml:space="preserve">computers </w:t>
      </w:r>
      <w:r w:rsidR="00D73D99">
        <w:t>in each program</w:t>
      </w:r>
      <w:r w:rsidRPr="00EB35F9">
        <w:t xml:space="preserve">. </w:t>
      </w:r>
      <w:r w:rsidR="00356798">
        <w:t xml:space="preserve">You have been assigned </w:t>
      </w:r>
      <w:r w:rsidR="00D73D99">
        <w:t xml:space="preserve">a program </w:t>
      </w:r>
      <w:r w:rsidR="00356798">
        <w:t xml:space="preserve">on Blackboard [check “My Grades”]. </w:t>
      </w:r>
      <w:r w:rsidRPr="00EB35F9">
        <w:t>You must source out</w:t>
      </w:r>
      <w:r>
        <w:t xml:space="preserve"> </w:t>
      </w:r>
      <w:r w:rsidR="009544EC">
        <w:t xml:space="preserve">PC hardware </w:t>
      </w:r>
      <w:r>
        <w:t xml:space="preserve">components for </w:t>
      </w:r>
      <w:r w:rsidR="00356798">
        <w:t xml:space="preserve">this </w:t>
      </w:r>
      <w:r w:rsidR="00D73D99">
        <w:t>program</w:t>
      </w:r>
      <w:r>
        <w:t xml:space="preserve">. </w:t>
      </w:r>
      <w:r w:rsidR="00D73D99">
        <w:t xml:space="preserve">Seneca wants a custom-built computer and </w:t>
      </w:r>
      <w:r w:rsidR="00D73D99" w:rsidRPr="00D73D99">
        <w:rPr>
          <w:b/>
          <w:bCs/>
        </w:rPr>
        <w:t>does not</w:t>
      </w:r>
      <w:r w:rsidR="00D73D99">
        <w:t xml:space="preserve"> want </w:t>
      </w:r>
      <w:r w:rsidR="001D63F0">
        <w:t>pre-built vendor computers</w:t>
      </w:r>
      <w:r w:rsidR="00D73D99">
        <w:t xml:space="preserve"> like Dell, HP, and Lenovo. </w:t>
      </w:r>
    </w:p>
    <w:p w14:paraId="7E5F689E" w14:textId="229B3913" w:rsidR="00172578" w:rsidRDefault="00172578" w:rsidP="00172578">
      <w:pPr>
        <w:pStyle w:val="SEN-Subheading-Black"/>
      </w:pPr>
      <w:r>
        <w:t xml:space="preserve">Part 2: </w:t>
      </w:r>
      <w:r w:rsidR="00AE1725">
        <w:t>Planning</w:t>
      </w:r>
      <w:r w:rsidR="00577307">
        <w:t xml:space="preserve"> </w:t>
      </w:r>
      <w:r w:rsidR="00A66E26">
        <w:t>[</w:t>
      </w:r>
      <w:r w:rsidR="00356798">
        <w:t>15</w:t>
      </w:r>
      <w:r w:rsidR="00A66E26">
        <w:t xml:space="preserve"> marks]</w:t>
      </w:r>
    </w:p>
    <w:p w14:paraId="17C386F5" w14:textId="2EB58E49" w:rsidR="00AE1725" w:rsidRDefault="00AE1725" w:rsidP="00AE1725">
      <w:pPr>
        <w:pStyle w:val="SEN-Text"/>
        <w:rPr>
          <w:lang w:val="en-US"/>
        </w:rPr>
      </w:pPr>
      <w:r>
        <w:rPr>
          <w:lang w:val="en-US"/>
        </w:rPr>
        <w:t xml:space="preserve">Before </w:t>
      </w:r>
      <w:r w:rsidR="00356798">
        <w:rPr>
          <w:lang w:val="en-US"/>
        </w:rPr>
        <w:t xml:space="preserve">sourcing PC hardware components for your </w:t>
      </w:r>
      <w:r w:rsidR="009871D6">
        <w:rPr>
          <w:lang w:val="en-US"/>
        </w:rPr>
        <w:t>program</w:t>
      </w:r>
      <w:r w:rsidR="00356798">
        <w:rPr>
          <w:lang w:val="en-US"/>
        </w:rPr>
        <w:t xml:space="preserve">, </w:t>
      </w:r>
      <w:r>
        <w:rPr>
          <w:lang w:val="en-US"/>
        </w:rPr>
        <w:t xml:space="preserve">it is important to understand what </w:t>
      </w:r>
      <w:r w:rsidR="00D37230">
        <w:rPr>
          <w:lang w:val="en-US"/>
        </w:rPr>
        <w:t>software</w:t>
      </w:r>
      <w:r w:rsidR="00C2765C">
        <w:rPr>
          <w:lang w:val="en-US"/>
        </w:rPr>
        <w:t xml:space="preserve"> </w:t>
      </w:r>
      <w:r w:rsidR="009871D6">
        <w:rPr>
          <w:lang w:val="en-US"/>
        </w:rPr>
        <w:t xml:space="preserve">is </w:t>
      </w:r>
      <w:r w:rsidR="00C2765C">
        <w:rPr>
          <w:lang w:val="en-US"/>
        </w:rPr>
        <w:t>need</w:t>
      </w:r>
      <w:r w:rsidR="009871D6">
        <w:rPr>
          <w:lang w:val="en-US"/>
        </w:rPr>
        <w:t>ed</w:t>
      </w:r>
      <w:r w:rsidR="00D37230">
        <w:rPr>
          <w:lang w:val="en-US"/>
        </w:rPr>
        <w:t xml:space="preserve">. </w:t>
      </w:r>
      <w:r w:rsidR="00C5424D">
        <w:rPr>
          <w:lang w:val="en-US"/>
        </w:rPr>
        <w:t xml:space="preserve">Using online resources, </w:t>
      </w:r>
      <w:r w:rsidR="00356798">
        <w:rPr>
          <w:lang w:val="en-US"/>
        </w:rPr>
        <w:t xml:space="preserve">list out 5 applications the </w:t>
      </w:r>
      <w:r w:rsidR="009871D6">
        <w:rPr>
          <w:lang w:val="en-US"/>
        </w:rPr>
        <w:t xml:space="preserve">program </w:t>
      </w:r>
      <w:r w:rsidR="00356798">
        <w:rPr>
          <w:lang w:val="en-US"/>
        </w:rPr>
        <w:t xml:space="preserve">will use </w:t>
      </w:r>
      <w:r w:rsidR="009871D6" w:rsidRPr="009871D6">
        <w:rPr>
          <w:b/>
          <w:bCs/>
          <w:lang w:val="en-US"/>
        </w:rPr>
        <w:t>and</w:t>
      </w:r>
      <w:r w:rsidR="009871D6">
        <w:rPr>
          <w:lang w:val="en-US"/>
        </w:rPr>
        <w:t xml:space="preserve"> </w:t>
      </w:r>
      <w:r w:rsidR="00C2765C">
        <w:rPr>
          <w:lang w:val="en-US"/>
        </w:rPr>
        <w:t xml:space="preserve">the </w:t>
      </w:r>
      <w:r w:rsidR="00356798">
        <w:rPr>
          <w:lang w:val="en-US"/>
        </w:rPr>
        <w:t>hardware</w:t>
      </w:r>
      <w:r w:rsidR="00C2765C">
        <w:rPr>
          <w:lang w:val="en-US"/>
        </w:rPr>
        <w:t xml:space="preserve"> requirements for </w:t>
      </w:r>
      <w:r w:rsidR="00356798">
        <w:rPr>
          <w:lang w:val="en-US"/>
        </w:rPr>
        <w:t>each of the applications</w:t>
      </w:r>
      <w:r w:rsidR="00075688">
        <w:rPr>
          <w:lang w:val="en-US"/>
        </w:rPr>
        <w:t>.</w:t>
      </w:r>
    </w:p>
    <w:p w14:paraId="2C77A40E" w14:textId="610B7DCB" w:rsidR="00577307" w:rsidRPr="00577307" w:rsidRDefault="00356798" w:rsidP="00AE1725">
      <w:pPr>
        <w:pStyle w:val="SEN-Text"/>
        <w:rPr>
          <w:b/>
          <w:bCs/>
          <w:lang w:val="en-US"/>
        </w:rPr>
      </w:pPr>
      <w:r>
        <w:rPr>
          <w:b/>
          <w:bCs/>
          <w:lang w:val="en-US"/>
        </w:rPr>
        <w:t>Software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5"/>
        <w:gridCol w:w="5215"/>
      </w:tblGrid>
      <w:tr w:rsidR="00577307" w14:paraId="332B5E91" w14:textId="77777777" w:rsidTr="00577307">
        <w:tc>
          <w:tcPr>
            <w:tcW w:w="5215" w:type="dxa"/>
            <w:shd w:val="clear" w:color="auto" w:fill="000000" w:themeFill="text1"/>
          </w:tcPr>
          <w:p w14:paraId="33611BE7" w14:textId="2D1ED64C" w:rsidR="00577307" w:rsidRPr="00577307" w:rsidRDefault="00577307" w:rsidP="00AE1725">
            <w:pPr>
              <w:pStyle w:val="SEN-Text"/>
              <w:rPr>
                <w:b/>
                <w:bCs/>
                <w:color w:val="FFFFFF" w:themeColor="background1"/>
                <w:lang w:val="en-US"/>
              </w:rPr>
            </w:pPr>
            <w:r w:rsidRPr="00577307">
              <w:rPr>
                <w:b/>
                <w:bCs/>
                <w:color w:val="FFFFFF" w:themeColor="background1"/>
                <w:lang w:val="en-US"/>
              </w:rPr>
              <w:t>Software</w:t>
            </w:r>
            <w:r w:rsidR="00356798">
              <w:rPr>
                <w:b/>
                <w:bCs/>
                <w:color w:val="FFFFFF" w:themeColor="background1"/>
                <w:lang w:val="en-US"/>
              </w:rPr>
              <w:t xml:space="preserve"> [1 mark each]</w:t>
            </w:r>
          </w:p>
        </w:tc>
        <w:tc>
          <w:tcPr>
            <w:tcW w:w="5215" w:type="dxa"/>
            <w:shd w:val="clear" w:color="auto" w:fill="000000" w:themeFill="text1"/>
          </w:tcPr>
          <w:p w14:paraId="2F783F91" w14:textId="6196DFAB" w:rsidR="00577307" w:rsidRPr="00577307" w:rsidRDefault="00356798" w:rsidP="00AE1725">
            <w:pPr>
              <w:pStyle w:val="SEN-Tex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Hardware</w:t>
            </w:r>
            <w:r w:rsidR="00577307" w:rsidRPr="00577307">
              <w:rPr>
                <w:b/>
                <w:bCs/>
                <w:color w:val="FFFFFF" w:themeColor="background1"/>
                <w:lang w:val="en-US"/>
              </w:rPr>
              <w:t xml:space="preserve"> Requirements</w:t>
            </w:r>
            <w:r>
              <w:rPr>
                <w:b/>
                <w:bCs/>
                <w:color w:val="FFFFFF" w:themeColor="background1"/>
                <w:lang w:val="en-US"/>
              </w:rPr>
              <w:t xml:space="preserve"> [2 marks each]</w:t>
            </w:r>
          </w:p>
        </w:tc>
      </w:tr>
      <w:tr w:rsidR="00577307" w14:paraId="32ED5DA8" w14:textId="77777777" w:rsidTr="00577307">
        <w:sdt>
          <w:sdtPr>
            <w:rPr>
              <w:lang w:val="en-US"/>
            </w:rPr>
            <w:id w:val="-140421564"/>
            <w:placeholder>
              <w:docPart w:val="1B3C776A7FC14A6AB6BA4D1620B84B87"/>
            </w:placeholder>
          </w:sdtPr>
          <w:sdtEndPr/>
          <w:sdtContent>
            <w:tc>
              <w:tcPr>
                <w:tcW w:w="5215" w:type="dxa"/>
              </w:tcPr>
              <w:p w14:paraId="21D79FB1" w14:textId="2676FB75" w:rsidR="00577307" w:rsidRDefault="00D23E03" w:rsidP="00577307">
                <w:pPr>
                  <w:pStyle w:val="SEN-Text"/>
                  <w:rPr>
                    <w:lang w:val="en-US"/>
                  </w:rPr>
                </w:pPr>
                <w:r w:rsidRPr="00D23E03">
                  <w:rPr>
                    <w:color w:val="FF0000"/>
                    <w:lang w:val="en-US"/>
                  </w:rPr>
                  <w:t>What software will this department use?</w:t>
                </w:r>
              </w:p>
            </w:tc>
          </w:sdtContent>
        </w:sdt>
        <w:sdt>
          <w:sdtPr>
            <w:rPr>
              <w:lang w:val="en-US"/>
            </w:rPr>
            <w:id w:val="-1976521985"/>
            <w:placeholder>
              <w:docPart w:val="DefaultPlaceholder_-1854013440"/>
            </w:placeholder>
          </w:sdtPr>
          <w:sdtEndPr/>
          <w:sdtContent>
            <w:tc>
              <w:tcPr>
                <w:tcW w:w="5215" w:type="dxa"/>
              </w:tcPr>
              <w:p w14:paraId="681619EC" w14:textId="2DC821DB" w:rsidR="00577307" w:rsidRDefault="00D23E03" w:rsidP="00577307">
                <w:pPr>
                  <w:pStyle w:val="SEN-Text"/>
                  <w:rPr>
                    <w:lang w:val="en-US"/>
                  </w:rPr>
                </w:pPr>
                <w:r w:rsidRPr="00D23E03">
                  <w:rPr>
                    <w:color w:val="FF0000"/>
                    <w:lang w:val="en-US"/>
                  </w:rPr>
                  <w:t xml:space="preserve">What are the hardware requirements for this software? </w:t>
                </w:r>
              </w:p>
            </w:tc>
          </w:sdtContent>
        </w:sdt>
      </w:tr>
      <w:tr w:rsidR="00577307" w14:paraId="29C300B4" w14:textId="77777777" w:rsidTr="00577307">
        <w:sdt>
          <w:sdtPr>
            <w:rPr>
              <w:lang w:val="en-US"/>
            </w:rPr>
            <w:id w:val="1399871496"/>
            <w:placeholder>
              <w:docPart w:val="DefaultPlaceholder_-1854013440"/>
            </w:placeholder>
          </w:sdtPr>
          <w:sdtEndPr/>
          <w:sdtContent>
            <w:tc>
              <w:tcPr>
                <w:tcW w:w="5215" w:type="dxa"/>
              </w:tcPr>
              <w:p w14:paraId="572ED796" w14:textId="45E4C799" w:rsidR="00577307" w:rsidRDefault="00356798" w:rsidP="00577307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1.</w:t>
                </w:r>
                <w:r w:rsidR="00FF49C3">
                  <w:rPr>
                    <w:lang w:val="en-US"/>
                  </w:rPr>
                  <w:t xml:space="preserve"> Software 1</w:t>
                </w:r>
                <w:r w:rsidR="00A279F3">
                  <w:rPr>
                    <w:lang w:val="en-US"/>
                  </w:rPr>
                  <w:t xml:space="preserve"> : OFFICE </w:t>
                </w:r>
                <w:r w:rsidR="003D52FA">
                  <w:rPr>
                    <w:lang w:val="en-US"/>
                  </w:rPr>
                  <w:t xml:space="preserve">365 </w:t>
                </w:r>
                <w:r w:rsidR="00A279F3">
                  <w:rPr>
                    <w:lang w:val="en-US"/>
                  </w:rPr>
                  <w:t>(WORD)</w:t>
                </w:r>
              </w:p>
            </w:tc>
          </w:sdtContent>
        </w:sdt>
        <w:sdt>
          <w:sdtPr>
            <w:rPr>
              <w:lang w:val="en-US"/>
            </w:rPr>
            <w:id w:val="-1480536004"/>
            <w:placeholder>
              <w:docPart w:val="DefaultPlaceholder_-1854013440"/>
            </w:placeholder>
          </w:sdtPr>
          <w:sdtEndPr/>
          <w:sdtContent>
            <w:tc>
              <w:tcPr>
                <w:tcW w:w="5215" w:type="dxa"/>
              </w:tcPr>
              <w:p w14:paraId="3B11825D" w14:textId="483F95CE" w:rsidR="00577307" w:rsidRDefault="003D52FA" w:rsidP="00577307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3 GIGA BYTES of storage (Disk space)</w:t>
                </w:r>
              </w:p>
            </w:tc>
          </w:sdtContent>
        </w:sdt>
      </w:tr>
      <w:tr w:rsidR="00577307" w14:paraId="7E1115D0" w14:textId="77777777" w:rsidTr="00577307">
        <w:sdt>
          <w:sdtPr>
            <w:rPr>
              <w:lang w:val="en-US"/>
            </w:rPr>
            <w:id w:val="770824029"/>
            <w:placeholder>
              <w:docPart w:val="DefaultPlaceholder_-1854013440"/>
            </w:placeholder>
          </w:sdtPr>
          <w:sdtEndPr/>
          <w:sdtContent>
            <w:tc>
              <w:tcPr>
                <w:tcW w:w="5215" w:type="dxa"/>
              </w:tcPr>
              <w:p w14:paraId="38FEC7D7" w14:textId="11A57090" w:rsidR="00577307" w:rsidRDefault="00356798" w:rsidP="00577307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2.</w:t>
                </w:r>
                <w:r w:rsidR="00FF49C3">
                  <w:rPr>
                    <w:lang w:val="en-US"/>
                  </w:rPr>
                  <w:t xml:space="preserve"> Software 2</w:t>
                </w:r>
                <w:r w:rsidR="00A279F3">
                  <w:rPr>
                    <w:lang w:val="en-US"/>
                  </w:rPr>
                  <w:t xml:space="preserve"> :</w:t>
                </w:r>
                <w:r w:rsidR="00315CDC">
                  <w:rPr>
                    <w:lang w:val="en-US"/>
                  </w:rPr>
                  <w:t xml:space="preserve"> ADOBE ACROBAT DC </w:t>
                </w:r>
              </w:p>
            </w:tc>
          </w:sdtContent>
        </w:sdt>
        <w:sdt>
          <w:sdtPr>
            <w:rPr>
              <w:lang w:val="en-US"/>
            </w:rPr>
            <w:id w:val="-2138167467"/>
            <w:placeholder>
              <w:docPart w:val="DefaultPlaceholder_-1854013440"/>
            </w:placeholder>
          </w:sdtPr>
          <w:sdtEndPr/>
          <w:sdtContent>
            <w:tc>
              <w:tcPr>
                <w:tcW w:w="5215" w:type="dxa"/>
              </w:tcPr>
              <w:p w14:paraId="214563C4" w14:textId="2F842374" w:rsidR="00577307" w:rsidRDefault="00C16BD7" w:rsidP="00577307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Intel core i3-6100</w:t>
                </w:r>
              </w:p>
            </w:tc>
          </w:sdtContent>
        </w:sdt>
      </w:tr>
      <w:tr w:rsidR="00577307" w14:paraId="6579F98A" w14:textId="77777777" w:rsidTr="00577307">
        <w:sdt>
          <w:sdtPr>
            <w:rPr>
              <w:lang w:val="en-US"/>
            </w:rPr>
            <w:id w:val="-1985996403"/>
            <w:placeholder>
              <w:docPart w:val="DefaultPlaceholder_-1854013440"/>
            </w:placeholder>
          </w:sdtPr>
          <w:sdtEndPr/>
          <w:sdtContent>
            <w:tc>
              <w:tcPr>
                <w:tcW w:w="5215" w:type="dxa"/>
              </w:tcPr>
              <w:p w14:paraId="35121EE5" w14:textId="600B9190" w:rsidR="00577307" w:rsidRDefault="00356798" w:rsidP="00577307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3.</w:t>
                </w:r>
                <w:r w:rsidR="00FF49C3">
                  <w:rPr>
                    <w:lang w:val="en-US"/>
                  </w:rPr>
                  <w:t xml:space="preserve"> Software 3</w:t>
                </w:r>
                <w:r w:rsidR="00A279F3">
                  <w:rPr>
                    <w:lang w:val="en-US"/>
                  </w:rPr>
                  <w:t xml:space="preserve"> :</w:t>
                </w:r>
                <w:r w:rsidR="00315CDC">
                  <w:rPr>
                    <w:lang w:val="en-US"/>
                  </w:rPr>
                  <w:t xml:space="preserve"> ADOBE PREMIERE RUSH</w:t>
                </w:r>
              </w:p>
            </w:tc>
          </w:sdtContent>
        </w:sdt>
        <w:sdt>
          <w:sdtPr>
            <w:rPr>
              <w:lang w:val="en-US"/>
            </w:rPr>
            <w:id w:val="-775088451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lang w:val="en-US"/>
                </w:rPr>
                <w:id w:val="1520500358"/>
                <w:placeholder>
                  <w:docPart w:val="7775F3422B17493296C439D2DEB90DC2"/>
                </w:placeholder>
              </w:sdtPr>
              <w:sdtEndPr/>
              <w:sdtContent>
                <w:tc>
                  <w:tcPr>
                    <w:tcW w:w="5215" w:type="dxa"/>
                  </w:tcPr>
                  <w:p w14:paraId="1337F9E1" w14:textId="6545C22A" w:rsidR="00577307" w:rsidRDefault="003D52FA" w:rsidP="00577307">
                    <w:pPr>
                      <w:pStyle w:val="SEN-Text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4 GB RAM or higher recommended</w:t>
                    </w:r>
                  </w:p>
                </w:tc>
              </w:sdtContent>
            </w:sdt>
          </w:sdtContent>
        </w:sdt>
      </w:tr>
      <w:tr w:rsidR="00356798" w14:paraId="346707FF" w14:textId="77777777" w:rsidTr="00577307">
        <w:sdt>
          <w:sdtPr>
            <w:rPr>
              <w:lang w:val="en-US"/>
            </w:rPr>
            <w:id w:val="183018664"/>
            <w:placeholder>
              <w:docPart w:val="30DCB77A23A541CBB64DBDDEF868D771"/>
            </w:placeholder>
          </w:sdtPr>
          <w:sdtEndPr/>
          <w:sdtContent>
            <w:tc>
              <w:tcPr>
                <w:tcW w:w="5215" w:type="dxa"/>
              </w:tcPr>
              <w:p w14:paraId="4B461C5E" w14:textId="178E9BB9" w:rsidR="00356798" w:rsidRDefault="00356798" w:rsidP="00356798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4.</w:t>
                </w:r>
                <w:r w:rsidR="00FF49C3">
                  <w:rPr>
                    <w:lang w:val="en-US"/>
                  </w:rPr>
                  <w:t xml:space="preserve"> Software 4</w:t>
                </w:r>
                <w:r w:rsidR="00A279F3">
                  <w:rPr>
                    <w:lang w:val="en-US"/>
                  </w:rPr>
                  <w:t xml:space="preserve"> :</w:t>
                </w:r>
                <w:r w:rsidR="00315CDC">
                  <w:rPr>
                    <w:lang w:val="en-US"/>
                  </w:rPr>
                  <w:t xml:space="preserve"> </w:t>
                </w:r>
                <w:r w:rsidR="00C16BD7">
                  <w:rPr>
                    <w:lang w:val="en-US"/>
                  </w:rPr>
                  <w:t>ADOBE PREMIERE PRO</w:t>
                </w:r>
              </w:p>
            </w:tc>
          </w:sdtContent>
        </w:sdt>
        <w:sdt>
          <w:sdtPr>
            <w:rPr>
              <w:lang w:val="en-US"/>
            </w:rPr>
            <w:id w:val="534625580"/>
            <w:placeholder>
              <w:docPart w:val="8AAA74B9B23C41CEAE2B87332FAAF1FB"/>
            </w:placeholder>
          </w:sdtPr>
          <w:sdtEndPr/>
          <w:sdtContent>
            <w:tc>
              <w:tcPr>
                <w:tcW w:w="5215" w:type="dxa"/>
              </w:tcPr>
              <w:p w14:paraId="5BBB1D7C" w14:textId="03C39A49" w:rsidR="00356798" w:rsidRDefault="00C16BD7" w:rsidP="00356798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VRAM of </w:t>
                </w:r>
                <w:r w:rsidR="00CB2A19">
                  <w:rPr>
                    <w:lang w:val="en-US"/>
                  </w:rPr>
                  <w:t xml:space="preserve">2 </w:t>
                </w:r>
                <w:r>
                  <w:rPr>
                    <w:lang w:val="en-US"/>
                  </w:rPr>
                  <w:t>GB</w:t>
                </w:r>
              </w:p>
            </w:tc>
          </w:sdtContent>
        </w:sdt>
      </w:tr>
      <w:tr w:rsidR="00356798" w14:paraId="6BE936E9" w14:textId="77777777" w:rsidTr="00577307">
        <w:sdt>
          <w:sdtPr>
            <w:rPr>
              <w:lang w:val="en-US"/>
            </w:rPr>
            <w:id w:val="-1203325541"/>
            <w:placeholder>
              <w:docPart w:val="2FD25647E12941E2A2B43143D0C5792A"/>
            </w:placeholder>
          </w:sdtPr>
          <w:sdtEndPr/>
          <w:sdtContent>
            <w:tc>
              <w:tcPr>
                <w:tcW w:w="5215" w:type="dxa"/>
              </w:tcPr>
              <w:p w14:paraId="0709C6A2" w14:textId="52267B14" w:rsidR="00356798" w:rsidRDefault="00356798" w:rsidP="00356798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5.</w:t>
                </w:r>
                <w:r w:rsidR="00FF49C3">
                  <w:rPr>
                    <w:lang w:val="en-US"/>
                  </w:rPr>
                  <w:t xml:space="preserve"> Software 5</w:t>
                </w:r>
                <w:r w:rsidR="00A279F3">
                  <w:rPr>
                    <w:lang w:val="en-US"/>
                  </w:rPr>
                  <w:t xml:space="preserve"> :</w:t>
                </w:r>
                <w:r w:rsidR="002E359C">
                  <w:rPr>
                    <w:lang w:val="en-US"/>
                  </w:rPr>
                  <w:t xml:space="preserve"> </w:t>
                </w:r>
                <w:r w:rsidR="003D52FA">
                  <w:rPr>
                    <w:lang w:val="en-US"/>
                  </w:rPr>
                  <w:t>SKYPE</w:t>
                </w:r>
              </w:p>
            </w:tc>
          </w:sdtContent>
        </w:sdt>
        <w:sdt>
          <w:sdtPr>
            <w:rPr>
              <w:lang w:val="en-US"/>
            </w:rPr>
            <w:id w:val="1656492523"/>
            <w:placeholder>
              <w:docPart w:val="2BAD01FC184447E1827C6299B08EA302"/>
            </w:placeholder>
          </w:sdtPr>
          <w:sdtEndPr/>
          <w:sdtContent>
            <w:tc>
              <w:tcPr>
                <w:tcW w:w="5215" w:type="dxa"/>
              </w:tcPr>
              <w:p w14:paraId="1D15E46F" w14:textId="1D336AA9" w:rsidR="00356798" w:rsidRDefault="00C16BD7" w:rsidP="00356798">
                <w:pPr>
                  <w:pStyle w:val="SEN-Text"/>
                  <w:rPr>
                    <w:lang w:val="en-US"/>
                  </w:rPr>
                </w:pPr>
                <w:r>
                  <w:t xml:space="preserve">2 GHz or higher processor </w:t>
                </w:r>
              </w:p>
            </w:tc>
          </w:sdtContent>
        </w:sdt>
      </w:tr>
    </w:tbl>
    <w:p w14:paraId="46651D92" w14:textId="430499B5" w:rsidR="00A66E26" w:rsidRDefault="00A66E26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</w:p>
    <w:p w14:paraId="1438777C" w14:textId="77777777" w:rsidR="00356798" w:rsidRDefault="00356798">
      <w:pPr>
        <w:rPr>
          <w:rFonts w:eastAsiaTheme="minorEastAsia" w:cs="Arial"/>
          <w:b/>
          <w:bCs/>
          <w:color w:val="000000" w:themeColor="text1"/>
          <w:sz w:val="28"/>
          <w:szCs w:val="24"/>
          <w:lang w:val="en-US"/>
        </w:rPr>
      </w:pPr>
      <w:r>
        <w:br w:type="page"/>
      </w:r>
    </w:p>
    <w:p w14:paraId="2A6D6EA1" w14:textId="6EB99810" w:rsidR="005E3C3C" w:rsidRDefault="005E3C3C" w:rsidP="005E3C3C">
      <w:pPr>
        <w:pStyle w:val="SEN-Subheading-Black"/>
      </w:pPr>
      <w:r>
        <w:lastRenderedPageBreak/>
        <w:t>Part 3: Sourcing</w:t>
      </w:r>
      <w:r w:rsidR="00A66E26">
        <w:t xml:space="preserve"> [</w:t>
      </w:r>
      <w:r w:rsidR="00FF49C3">
        <w:t>20</w:t>
      </w:r>
      <w:r w:rsidR="00A66E26">
        <w:t xml:space="preserve"> marks]</w:t>
      </w:r>
    </w:p>
    <w:p w14:paraId="2398C679" w14:textId="5F883FC2" w:rsidR="00C5424D" w:rsidRDefault="005E3C3C" w:rsidP="009871D6">
      <w:pPr>
        <w:pStyle w:val="SEN-Text"/>
        <w:jc w:val="both"/>
        <w:rPr>
          <w:lang w:val="en-US"/>
        </w:rPr>
      </w:pPr>
      <w:r>
        <w:rPr>
          <w:lang w:val="en-US"/>
        </w:rPr>
        <w:t>Based on</w:t>
      </w:r>
      <w:r w:rsidR="000A5ADD">
        <w:rPr>
          <w:lang w:val="en-US"/>
        </w:rPr>
        <w:t xml:space="preserve"> your planning, find </w:t>
      </w:r>
      <w:r w:rsidR="00EE6156">
        <w:rPr>
          <w:lang w:val="en-US"/>
        </w:rPr>
        <w:t xml:space="preserve">PC hardware </w:t>
      </w:r>
      <w:r w:rsidR="000A5ADD">
        <w:rPr>
          <w:lang w:val="en-US"/>
        </w:rPr>
        <w:t xml:space="preserve">components to meet the </w:t>
      </w:r>
      <w:r w:rsidR="00356798">
        <w:rPr>
          <w:lang w:val="en-US"/>
        </w:rPr>
        <w:t>hardware</w:t>
      </w:r>
      <w:r w:rsidR="000A5ADD">
        <w:rPr>
          <w:lang w:val="en-US"/>
        </w:rPr>
        <w:t xml:space="preserve"> requirements</w:t>
      </w:r>
      <w:r w:rsidR="00EE6156">
        <w:rPr>
          <w:lang w:val="en-US"/>
        </w:rPr>
        <w:t xml:space="preserve"> for </w:t>
      </w:r>
      <w:r w:rsidR="00356798">
        <w:rPr>
          <w:lang w:val="en-US"/>
        </w:rPr>
        <w:t xml:space="preserve">your </w:t>
      </w:r>
      <w:r w:rsidR="009871D6">
        <w:rPr>
          <w:lang w:val="en-US"/>
        </w:rPr>
        <w:t>program</w:t>
      </w:r>
      <w:r w:rsidR="00484768">
        <w:rPr>
          <w:lang w:val="en-US"/>
        </w:rPr>
        <w:t xml:space="preserve">. </w:t>
      </w:r>
      <w:r w:rsidR="003B69E9">
        <w:rPr>
          <w:lang w:val="en-US"/>
        </w:rPr>
        <w:t>P</w:t>
      </w:r>
      <w:r w:rsidR="00484768">
        <w:rPr>
          <w:lang w:val="en-US"/>
        </w:rPr>
        <w:t xml:space="preserve">rovide </w:t>
      </w:r>
      <w:r w:rsidR="00356798">
        <w:rPr>
          <w:lang w:val="en-US"/>
        </w:rPr>
        <w:t>a link to the website of where to buy the component</w:t>
      </w:r>
      <w:r w:rsidR="00484768">
        <w:rPr>
          <w:lang w:val="en-US"/>
        </w:rPr>
        <w:t xml:space="preserve">, </w:t>
      </w:r>
      <w:r w:rsidR="00356798">
        <w:rPr>
          <w:lang w:val="en-US"/>
        </w:rPr>
        <w:t xml:space="preserve">the </w:t>
      </w:r>
      <w:r w:rsidR="003B69E9">
        <w:rPr>
          <w:lang w:val="en-US"/>
        </w:rPr>
        <w:t>price</w:t>
      </w:r>
      <w:r w:rsidR="00356798">
        <w:rPr>
          <w:lang w:val="en-US"/>
        </w:rPr>
        <w:t xml:space="preserve"> of the component</w:t>
      </w:r>
      <w:r w:rsidR="00484768">
        <w:rPr>
          <w:lang w:val="en-US"/>
        </w:rPr>
        <w:t xml:space="preserve">, and </w:t>
      </w:r>
      <w:r w:rsidR="00356798">
        <w:rPr>
          <w:lang w:val="en-US"/>
        </w:rPr>
        <w:t xml:space="preserve">an </w:t>
      </w:r>
      <w:r w:rsidR="00EE6156">
        <w:rPr>
          <w:lang w:val="en-US"/>
        </w:rPr>
        <w:t>explanation</w:t>
      </w:r>
      <w:r w:rsidR="005F61C4">
        <w:rPr>
          <w:lang w:val="en-US"/>
        </w:rPr>
        <w:t xml:space="preserve"> </w:t>
      </w:r>
      <w:r w:rsidR="00356798">
        <w:rPr>
          <w:lang w:val="en-US"/>
        </w:rPr>
        <w:t>for the selected component</w:t>
      </w:r>
      <w:r w:rsidR="00444AA4">
        <w:rPr>
          <w:lang w:val="en-US"/>
        </w:rPr>
        <w:t>.</w:t>
      </w:r>
      <w:r w:rsidR="00E61E78">
        <w:rPr>
          <w:lang w:val="en-US"/>
        </w:rPr>
        <w:t xml:space="preserve"> When explaining why </w:t>
      </w:r>
      <w:r w:rsidR="009871D6">
        <w:rPr>
          <w:lang w:val="en-US"/>
        </w:rPr>
        <w:t xml:space="preserve">a </w:t>
      </w:r>
      <w:r w:rsidR="00E61E78">
        <w:rPr>
          <w:lang w:val="en-US"/>
        </w:rPr>
        <w:t xml:space="preserve">component was selected, use the following to </w:t>
      </w:r>
      <w:r w:rsidR="005425CA">
        <w:rPr>
          <w:lang w:val="en-US"/>
        </w:rPr>
        <w:t xml:space="preserve">formulate your </w:t>
      </w:r>
      <w:r w:rsidR="00E61E78">
        <w:rPr>
          <w:lang w:val="en-US"/>
        </w:rPr>
        <w:t>response:</w:t>
      </w:r>
    </w:p>
    <w:p w14:paraId="55E9DD24" w14:textId="058DA809" w:rsidR="00BE3D30" w:rsidRDefault="005425CA" w:rsidP="00BE3D30">
      <w:pPr>
        <w:pStyle w:val="SEN-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What are 3 technical specifications of the </w:t>
      </w:r>
      <w:r w:rsidR="009871D6">
        <w:rPr>
          <w:lang w:val="en-US"/>
        </w:rPr>
        <w:t>component</w:t>
      </w:r>
      <w:r>
        <w:rPr>
          <w:lang w:val="en-US"/>
        </w:rPr>
        <w:t xml:space="preserve"> you selected?</w:t>
      </w:r>
    </w:p>
    <w:p w14:paraId="361E967A" w14:textId="41BFC526" w:rsidR="00FF49C3" w:rsidRDefault="005425CA" w:rsidP="00BE3D30">
      <w:pPr>
        <w:pStyle w:val="SEN-Text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Why are each of these specifications important for the </w:t>
      </w:r>
      <w:r w:rsidR="009871D6">
        <w:rPr>
          <w:lang w:val="en-US"/>
        </w:rPr>
        <w:t>program</w:t>
      </w:r>
      <w:r>
        <w:rPr>
          <w:lang w:val="en-US"/>
        </w:rPr>
        <w:t xml:space="preserve">? </w:t>
      </w:r>
    </w:p>
    <w:p w14:paraId="56AB7F28" w14:textId="6522B975" w:rsidR="00444AA4" w:rsidRPr="00C750C6" w:rsidRDefault="009871D6" w:rsidP="00444AA4">
      <w:pPr>
        <w:pStyle w:val="SEN-Text"/>
        <w:rPr>
          <w:b/>
          <w:bCs/>
          <w:lang w:val="en-US"/>
        </w:rPr>
      </w:pPr>
      <w:r>
        <w:rPr>
          <w:lang w:val="en-US"/>
        </w:rPr>
        <w:t xml:space="preserve">Program </w:t>
      </w:r>
      <w:r w:rsidR="00FF49C3">
        <w:rPr>
          <w:lang w:val="en-US"/>
        </w:rPr>
        <w:t xml:space="preserve">Name: </w:t>
      </w:r>
      <w:sdt>
        <w:sdtPr>
          <w:rPr>
            <w:lang w:val="en-US"/>
          </w:rPr>
          <w:id w:val="399651343"/>
          <w:placeholder>
            <w:docPart w:val="0A03E352897947EF84926DFF0C8F0258"/>
          </w:placeholder>
        </w:sdtPr>
        <w:sdtEndPr/>
        <w:sdtContent>
          <w:r w:rsidR="00C16BD7">
            <w:rPr>
              <w:b/>
              <w:bCs/>
              <w:i/>
              <w:iCs/>
              <w:color w:val="FF0000"/>
              <w:lang w:val="en-US"/>
            </w:rPr>
            <w:t xml:space="preserve">PARALEGAL </w:t>
          </w:r>
          <w:r w:rsidR="00BF5A3F">
            <w:rPr>
              <w:b/>
              <w:bCs/>
              <w:i/>
              <w:iCs/>
              <w:color w:val="FF0000"/>
              <w:lang w:val="en-US"/>
            </w:rPr>
            <w:t>PROGRAM</w:t>
          </w:r>
        </w:sdtContent>
      </w:sdt>
      <w:r w:rsidR="00FF49C3">
        <w:rPr>
          <w:b/>
          <w:bCs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350"/>
        <w:gridCol w:w="5305"/>
      </w:tblGrid>
      <w:tr w:rsidR="00C750C6" w14:paraId="22E37E06" w14:textId="77777777" w:rsidTr="00CB1E42">
        <w:tc>
          <w:tcPr>
            <w:tcW w:w="3775" w:type="dxa"/>
            <w:shd w:val="clear" w:color="auto" w:fill="000000" w:themeFill="text1"/>
          </w:tcPr>
          <w:p w14:paraId="5A6B924C" w14:textId="634FF956" w:rsidR="00C750C6" w:rsidRPr="00075688" w:rsidRDefault="00C750C6" w:rsidP="00CB1E42">
            <w:pPr>
              <w:pStyle w:val="SEN-Tex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PC hardware component</w:t>
            </w:r>
            <w:r w:rsidR="007C5B10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 w:rsidR="007C5B10">
              <w:rPr>
                <w:b/>
                <w:bCs/>
                <w:color w:val="FFFFFF" w:themeColor="background1"/>
                <w:lang w:val="en-US"/>
              </w:rPr>
              <w:br/>
              <w:t>[1 mark each]</w:t>
            </w:r>
          </w:p>
        </w:tc>
        <w:tc>
          <w:tcPr>
            <w:tcW w:w="1350" w:type="dxa"/>
            <w:shd w:val="clear" w:color="auto" w:fill="000000" w:themeFill="text1"/>
          </w:tcPr>
          <w:p w14:paraId="6BD863B2" w14:textId="77777777" w:rsidR="00C750C6" w:rsidRPr="00075688" w:rsidRDefault="00C750C6" w:rsidP="00CB1E42">
            <w:pPr>
              <w:pStyle w:val="SEN-Tex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Cost</w:t>
            </w:r>
          </w:p>
        </w:tc>
        <w:tc>
          <w:tcPr>
            <w:tcW w:w="5305" w:type="dxa"/>
            <w:shd w:val="clear" w:color="auto" w:fill="000000" w:themeFill="text1"/>
          </w:tcPr>
          <w:p w14:paraId="677587B1" w14:textId="0E1D3169" w:rsidR="00C750C6" w:rsidRPr="00075688" w:rsidRDefault="00C750C6" w:rsidP="00CB1E42">
            <w:pPr>
              <w:pStyle w:val="SEN-Text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Explanation</w:t>
            </w:r>
            <w:r w:rsidR="00FF49C3">
              <w:rPr>
                <w:b/>
                <w:bCs/>
                <w:color w:val="FFFFFF" w:themeColor="background1"/>
                <w:lang w:val="en-US"/>
              </w:rPr>
              <w:t xml:space="preserve"> </w:t>
            </w:r>
            <w:r w:rsidR="007C5B10">
              <w:rPr>
                <w:b/>
                <w:bCs/>
                <w:color w:val="FFFFFF" w:themeColor="background1"/>
                <w:lang w:val="en-US"/>
              </w:rPr>
              <w:br/>
            </w:r>
            <w:r w:rsidR="00FF49C3">
              <w:rPr>
                <w:b/>
                <w:bCs/>
                <w:color w:val="FFFFFF" w:themeColor="background1"/>
                <w:lang w:val="en-US"/>
              </w:rPr>
              <w:t>[3 marks each]</w:t>
            </w:r>
          </w:p>
        </w:tc>
      </w:tr>
      <w:tr w:rsidR="00C750C6" w14:paraId="78EE4412" w14:textId="77777777" w:rsidTr="00D23E03">
        <w:trPr>
          <w:trHeight w:val="1124"/>
        </w:trPr>
        <w:tc>
          <w:tcPr>
            <w:tcW w:w="3775" w:type="dxa"/>
          </w:tcPr>
          <w:p w14:paraId="0C66752A" w14:textId="532C7FAD" w:rsidR="00C750C6" w:rsidRPr="0018166B" w:rsidRDefault="00D76785" w:rsidP="00CB1E42">
            <w:pPr>
              <w:pStyle w:val="SEN-Text"/>
              <w:rPr>
                <w:bCs/>
                <w:lang w:val="en-US"/>
              </w:rPr>
            </w:pPr>
            <w:sdt>
              <w:sdtPr>
                <w:rPr>
                  <w:bCs/>
                  <w:lang w:val="en-US"/>
                </w:rPr>
                <w:id w:val="-2020540996"/>
                <w:placeholder>
                  <w:docPart w:val="47B9A5CF2DAB4014BC0EDB5EFB4218A4"/>
                </w:placeholder>
              </w:sdtPr>
              <w:sdtEndPr/>
              <w:sdtContent>
                <w:r w:rsidR="00CB2A19">
                  <w:rPr>
                    <w:bCs/>
                    <w:lang w:val="en-US"/>
                  </w:rPr>
                  <w:t>Intel core i3-6100</w:t>
                </w:r>
              </w:sdtContent>
            </w:sdt>
          </w:p>
        </w:tc>
        <w:sdt>
          <w:sdtPr>
            <w:rPr>
              <w:color w:val="FF0000"/>
              <w:lang w:val="en-US"/>
            </w:rPr>
            <w:id w:val="331577253"/>
            <w:placeholder>
              <w:docPart w:val="DefaultPlaceholder_-1854013440"/>
            </w:placeholder>
          </w:sdtPr>
          <w:sdtEndPr/>
          <w:sdtContent>
            <w:tc>
              <w:tcPr>
                <w:tcW w:w="1350" w:type="dxa"/>
              </w:tcPr>
              <w:p w14:paraId="51A97C96" w14:textId="06998782" w:rsidR="00C750C6" w:rsidRPr="00D23E03" w:rsidRDefault="00BF5A3F" w:rsidP="00CB1E42">
                <w:pPr>
                  <w:pStyle w:val="SEN-Text"/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</w:rPr>
                  <w:t>$ 117.00</w:t>
                </w:r>
              </w:p>
            </w:tc>
          </w:sdtContent>
        </w:sdt>
        <w:sdt>
          <w:sdtPr>
            <w:rPr>
              <w:color w:val="FF0000"/>
              <w:lang w:val="en-US"/>
            </w:rPr>
            <w:id w:val="-1130319994"/>
            <w:placeholder>
              <w:docPart w:val="DefaultPlaceholder_-1854013440"/>
            </w:placeholder>
          </w:sdtPr>
          <w:sdtEndPr/>
          <w:sdtContent>
            <w:tc>
              <w:tcPr>
                <w:tcW w:w="5305" w:type="dxa"/>
              </w:tcPr>
              <w:p w14:paraId="1320D21F" w14:textId="77777777" w:rsidR="00852951" w:rsidRDefault="00852951" w:rsidP="00CB1E42">
                <w:pPr>
                  <w:pStyle w:val="SEN-Text"/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>Technical Specifications :-</w:t>
                </w:r>
              </w:p>
              <w:p w14:paraId="3B804514" w14:textId="02D9E9DC" w:rsidR="00852951" w:rsidRPr="00852951" w:rsidRDefault="00852951" w:rsidP="00852951">
                <w:pPr>
                  <w:pStyle w:val="SEN-Text"/>
                  <w:numPr>
                    <w:ilvl w:val="0"/>
                    <w:numId w:val="26"/>
                  </w:numPr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 xml:space="preserve">Cores : 2 and threads : 4 – so it is clear that the processor is a </w:t>
                </w:r>
                <w:proofErr w:type="gramStart"/>
                <w:r>
                  <w:rPr>
                    <w:color w:val="FF0000"/>
                    <w:lang w:val="en-US"/>
                  </w:rPr>
                  <w:t>multiprocessor</w:t>
                </w:r>
                <w:proofErr w:type="gramEnd"/>
                <w:r>
                  <w:rPr>
                    <w:color w:val="FF0000"/>
                    <w:lang w:val="en-US"/>
                  </w:rPr>
                  <w:t xml:space="preserve"> and it will be useful to run more than one program at the same time.</w:t>
                </w:r>
              </w:p>
              <w:p w14:paraId="1928D617" w14:textId="77777777" w:rsidR="00852951" w:rsidRDefault="00852951" w:rsidP="00852951">
                <w:pPr>
                  <w:pStyle w:val="SEN-Text"/>
                  <w:numPr>
                    <w:ilvl w:val="0"/>
                    <w:numId w:val="26"/>
                  </w:numPr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 xml:space="preserve"> Base Frequency : 3.7 GHz – and our minimum requirement for running SKYPE and other programs was 2GHz.</w:t>
                </w:r>
              </w:p>
              <w:p w14:paraId="0A65E212" w14:textId="0309A1EE" w:rsidR="00852951" w:rsidRDefault="00852951" w:rsidP="00852951">
                <w:pPr>
                  <w:pStyle w:val="SEN-Text"/>
                  <w:numPr>
                    <w:ilvl w:val="0"/>
                    <w:numId w:val="26"/>
                  </w:numPr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 xml:space="preserve"> Cache speed : 3 MB - so it has higher cache speed means will be able to run processes and data faster.</w:t>
                </w:r>
              </w:p>
              <w:p w14:paraId="6E1D6666" w14:textId="5A9E6A6E" w:rsidR="00C750C6" w:rsidRPr="00D23E03" w:rsidRDefault="00C750C6" w:rsidP="00852951">
                <w:pPr>
                  <w:pStyle w:val="SEN-Text"/>
                  <w:ind w:left="732"/>
                  <w:rPr>
                    <w:color w:val="FF0000"/>
                    <w:lang w:val="en-US"/>
                  </w:rPr>
                </w:pPr>
              </w:p>
            </w:tc>
          </w:sdtContent>
        </w:sdt>
      </w:tr>
      <w:tr w:rsidR="00C750C6" w14:paraId="5D39C5A1" w14:textId="77777777" w:rsidTr="00CB1E42">
        <w:sdt>
          <w:sdtPr>
            <w:rPr>
              <w:lang w:val="en-US"/>
            </w:rPr>
            <w:id w:val="732662988"/>
            <w:placeholder>
              <w:docPart w:val="DefaultPlaceholder_-1854013440"/>
            </w:placeholder>
          </w:sdtPr>
          <w:sdtEndPr>
            <w:rPr>
              <w:lang w:val="en"/>
            </w:rPr>
          </w:sdtEndPr>
          <w:sdtContent>
            <w:tc>
              <w:tcPr>
                <w:tcW w:w="10430" w:type="dxa"/>
                <w:gridSpan w:val="3"/>
              </w:tcPr>
              <w:p w14:paraId="67B671D4" w14:textId="71CF9485" w:rsidR="00C750C6" w:rsidRPr="006C61AC" w:rsidRDefault="009871D6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Website</w:t>
                </w:r>
                <w:r w:rsidR="00C750C6" w:rsidRPr="006C61AC">
                  <w:rPr>
                    <w:lang w:val="en-US"/>
                  </w:rPr>
                  <w:t>:</w:t>
                </w:r>
                <w:r w:rsidR="000F7BD2" w:rsidRPr="006C61AC">
                  <w:rPr>
                    <w:lang w:val="en-US"/>
                  </w:rPr>
                  <w:t xml:space="preserve"> </w:t>
                </w:r>
                <w:r w:rsidR="00743CD9">
                  <w:rPr>
                    <w:color w:val="FF0000"/>
                  </w:rPr>
                  <w:t>www.amazon.ca</w:t>
                </w:r>
              </w:p>
            </w:tc>
          </w:sdtContent>
        </w:sdt>
      </w:tr>
      <w:tr w:rsidR="00C750C6" w14:paraId="4990206D" w14:textId="77777777" w:rsidTr="00CB1E42">
        <w:tc>
          <w:tcPr>
            <w:tcW w:w="3775" w:type="dxa"/>
          </w:tcPr>
          <w:sdt>
            <w:sdtPr>
              <w:rPr>
                <w:color w:val="FF0000"/>
                <w:lang w:val="en-US"/>
              </w:rPr>
              <w:id w:val="562603481"/>
              <w:placeholder>
                <w:docPart w:val="DefaultPlaceholder_-1854013440"/>
              </w:placeholder>
            </w:sdtPr>
            <w:sdtEndPr/>
            <w:sdtContent>
              <w:p w14:paraId="0C5F95BF" w14:textId="2998BBCC" w:rsidR="00C750C6" w:rsidRPr="0018166B" w:rsidRDefault="00BA5F9D" w:rsidP="00CB1E42">
                <w:pPr>
                  <w:pStyle w:val="SEN-Text"/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>ADATA</w:t>
                </w:r>
                <w:r w:rsidRPr="00BA5F9D">
                  <w:rPr>
                    <w:color w:val="FF0000"/>
                    <w:lang w:val="en-US"/>
                  </w:rPr>
                  <w:t xml:space="preserve"> </w:t>
                </w:r>
                <w:r>
                  <w:rPr>
                    <w:color w:val="FF0000"/>
                    <w:lang w:val="en-US"/>
                  </w:rPr>
                  <w:t>XPG</w:t>
                </w:r>
                <w:r w:rsidRPr="00BA5F9D">
                  <w:rPr>
                    <w:color w:val="FF0000"/>
                    <w:lang w:val="en-US"/>
                  </w:rPr>
                  <w:t xml:space="preserve"> </w:t>
                </w:r>
                <w:r w:rsidR="00676E1F">
                  <w:rPr>
                    <w:color w:val="FF0000"/>
                    <w:lang w:val="en-US"/>
                  </w:rPr>
                  <w:t>Z</w:t>
                </w:r>
                <w:r w:rsidRPr="00BA5F9D">
                  <w:rPr>
                    <w:color w:val="FF0000"/>
                    <w:lang w:val="en-US"/>
                  </w:rPr>
                  <w:t>1 8</w:t>
                </w:r>
                <w:r w:rsidR="00676E1F">
                  <w:rPr>
                    <w:color w:val="FF0000"/>
                    <w:lang w:val="en-US"/>
                  </w:rPr>
                  <w:t>GB</w:t>
                </w:r>
                <w:r w:rsidRPr="00BA5F9D">
                  <w:rPr>
                    <w:color w:val="FF0000"/>
                    <w:lang w:val="en-US"/>
                  </w:rPr>
                  <w:t xml:space="preserve"> 4400 M</w:t>
                </w:r>
                <w:r>
                  <w:rPr>
                    <w:color w:val="FF0000"/>
                    <w:lang w:val="en-US"/>
                  </w:rPr>
                  <w:t>H</w:t>
                </w:r>
                <w:r w:rsidRPr="00BA5F9D">
                  <w:rPr>
                    <w:color w:val="FF0000"/>
                    <w:lang w:val="en-US"/>
                  </w:rPr>
                  <w:t>z</w:t>
                </w:r>
              </w:p>
            </w:sdtContent>
          </w:sdt>
        </w:tc>
        <w:sdt>
          <w:sdtPr>
            <w:rPr>
              <w:lang w:val="en-US"/>
            </w:rPr>
            <w:id w:val="-1100325526"/>
            <w:placeholder>
              <w:docPart w:val="DefaultPlaceholder_-1854013440"/>
            </w:placeholder>
          </w:sdtPr>
          <w:sdtEndPr/>
          <w:sdtContent>
            <w:tc>
              <w:tcPr>
                <w:tcW w:w="1350" w:type="dxa"/>
              </w:tcPr>
              <w:p w14:paraId="4A007536" w14:textId="562FB1D2" w:rsidR="00C750C6" w:rsidRDefault="00676E1F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$ 220.00</w:t>
                </w:r>
              </w:p>
            </w:tc>
          </w:sdtContent>
        </w:sdt>
        <w:sdt>
          <w:sdtPr>
            <w:rPr>
              <w:lang w:val="en-US"/>
            </w:rPr>
            <w:id w:val="1137454813"/>
            <w:placeholder>
              <w:docPart w:val="DefaultPlaceholder_-1854013440"/>
            </w:placeholder>
          </w:sdtPr>
          <w:sdtEndPr/>
          <w:sdtContent>
            <w:tc>
              <w:tcPr>
                <w:tcW w:w="5305" w:type="dxa"/>
              </w:tcPr>
              <w:p w14:paraId="133367CC" w14:textId="77777777" w:rsidR="00852951" w:rsidRDefault="00852951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Technical Specifications :-</w:t>
                </w:r>
              </w:p>
              <w:p w14:paraId="10CADE29" w14:textId="77777777" w:rsidR="001B7D5B" w:rsidRDefault="00852951" w:rsidP="00852951">
                <w:pPr>
                  <w:pStyle w:val="SEN-Text"/>
                  <w:numPr>
                    <w:ilvl w:val="0"/>
                    <w:numId w:val="27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RAM Memory : 8 GB – The minimum specification was 4 GB so </w:t>
                </w:r>
                <w:r w:rsidR="001B7D5B">
                  <w:rPr>
                    <w:lang w:val="en-US"/>
                  </w:rPr>
                  <w:t xml:space="preserve">this RAM would be suitable for almost every </w:t>
                </w:r>
                <w:proofErr w:type="spellStart"/>
                <w:r w:rsidR="001B7D5B">
                  <w:rPr>
                    <w:lang w:val="en-US"/>
                  </w:rPr>
                  <w:t>softwares</w:t>
                </w:r>
                <w:proofErr w:type="spellEnd"/>
                <w:r w:rsidR="001B7D5B">
                  <w:rPr>
                    <w:lang w:val="en-US"/>
                  </w:rPr>
                  <w:t xml:space="preserve"> in the PC.</w:t>
                </w:r>
              </w:p>
              <w:p w14:paraId="580544CC" w14:textId="5D2D184E" w:rsidR="001B7D5B" w:rsidRPr="001B7D5B" w:rsidRDefault="001B7D5B" w:rsidP="00852951">
                <w:pPr>
                  <w:pStyle w:val="SEN-Text"/>
                  <w:numPr>
                    <w:ilvl w:val="0"/>
                    <w:numId w:val="27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High Frequency speed – </w:t>
                </w:r>
                <w:r>
                  <w:t>2666 MHz for storing and retrieving data.</w:t>
                </w:r>
              </w:p>
              <w:p w14:paraId="0E9D74A2" w14:textId="1BEE05F3" w:rsidR="00C750C6" w:rsidRDefault="001B7D5B" w:rsidP="00852951">
                <w:pPr>
                  <w:pStyle w:val="SEN-Text"/>
                  <w:numPr>
                    <w:ilvl w:val="0"/>
                    <w:numId w:val="27"/>
                  </w:numPr>
                  <w:rPr>
                    <w:lang w:val="en-US"/>
                  </w:rPr>
                </w:pPr>
                <w:r>
                  <w:t xml:space="preserve"> It supports memory overclocking – so </w:t>
                </w:r>
                <w:proofErr w:type="gramStart"/>
                <w:r>
                  <w:t>in order to</w:t>
                </w:r>
                <w:proofErr w:type="gramEnd"/>
                <w:r>
                  <w:t xml:space="preserve"> achieve much higher speeds.</w:t>
                </w:r>
              </w:p>
            </w:tc>
          </w:sdtContent>
        </w:sdt>
      </w:tr>
      <w:tr w:rsidR="00C750C6" w14:paraId="52BFF5C4" w14:textId="77777777" w:rsidTr="00CB1E42">
        <w:sdt>
          <w:sdtPr>
            <w:rPr>
              <w:lang w:val="en-US"/>
            </w:rPr>
            <w:id w:val="426304927"/>
            <w:placeholder>
              <w:docPart w:val="DefaultPlaceholder_-1854013440"/>
            </w:placeholder>
          </w:sdtPr>
          <w:sdtEndPr/>
          <w:sdtContent>
            <w:tc>
              <w:tcPr>
                <w:tcW w:w="10430" w:type="dxa"/>
                <w:gridSpan w:val="3"/>
              </w:tcPr>
              <w:p w14:paraId="3938CA91" w14:textId="526FD0B0" w:rsidR="00C750C6" w:rsidRDefault="009871D6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Website</w:t>
                </w:r>
                <w:r w:rsidR="00C750C6">
                  <w:rPr>
                    <w:lang w:val="en-US"/>
                  </w:rPr>
                  <w:t>:</w:t>
                </w:r>
                <w:r w:rsidR="00743CD9">
                  <w:rPr>
                    <w:lang w:val="en-US"/>
                  </w:rPr>
                  <w:t xml:space="preserve"> www.amazon.ca</w:t>
                </w:r>
              </w:p>
            </w:tc>
          </w:sdtContent>
        </w:sdt>
      </w:tr>
      <w:tr w:rsidR="00C750C6" w14:paraId="1B7342C7" w14:textId="77777777" w:rsidTr="00CB1E42">
        <w:tc>
          <w:tcPr>
            <w:tcW w:w="3775" w:type="dxa"/>
          </w:tcPr>
          <w:sdt>
            <w:sdtPr>
              <w:rPr>
                <w:color w:val="FF0000"/>
                <w:lang w:val="en-US"/>
              </w:rPr>
              <w:id w:val="-15311314"/>
              <w:placeholder>
                <w:docPart w:val="DefaultPlaceholder_-1854013440"/>
              </w:placeholder>
            </w:sdtPr>
            <w:sdtEndPr/>
            <w:sdtContent>
              <w:p w14:paraId="294438EC" w14:textId="466AE068" w:rsidR="00C750C6" w:rsidRPr="0018166B" w:rsidRDefault="00676E1F" w:rsidP="00CB1E42">
                <w:pPr>
                  <w:pStyle w:val="SEN-Text"/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>S</w:t>
                </w:r>
                <w:r w:rsidR="00BA5F9D" w:rsidRPr="00BA5F9D">
                  <w:rPr>
                    <w:color w:val="FF0000"/>
                    <w:lang w:val="en-US"/>
                  </w:rPr>
                  <w:t xml:space="preserve">eagate </w:t>
                </w:r>
                <w:proofErr w:type="spellStart"/>
                <w:r>
                  <w:rPr>
                    <w:color w:val="FF0000"/>
                    <w:lang w:val="en-US"/>
                  </w:rPr>
                  <w:t>B</w:t>
                </w:r>
                <w:r w:rsidR="00BA5F9D" w:rsidRPr="00BA5F9D">
                  <w:rPr>
                    <w:color w:val="FF0000"/>
                    <w:lang w:val="en-US"/>
                  </w:rPr>
                  <w:t>arra</w:t>
                </w:r>
                <w:r>
                  <w:rPr>
                    <w:color w:val="FF0000"/>
                    <w:lang w:val="en-US"/>
                  </w:rPr>
                  <w:t>C</w:t>
                </w:r>
                <w:r w:rsidR="00BA5F9D" w:rsidRPr="00BA5F9D">
                  <w:rPr>
                    <w:color w:val="FF0000"/>
                    <w:lang w:val="en-US"/>
                  </w:rPr>
                  <w:t>uda</w:t>
                </w:r>
                <w:proofErr w:type="spellEnd"/>
                <w:r w:rsidR="00BA5F9D" w:rsidRPr="00BA5F9D">
                  <w:rPr>
                    <w:color w:val="FF0000"/>
                    <w:lang w:val="en-US"/>
                  </w:rPr>
                  <w:t xml:space="preserve"> 500</w:t>
                </w:r>
                <w:r>
                  <w:rPr>
                    <w:color w:val="FF0000"/>
                    <w:lang w:val="en-US"/>
                  </w:rPr>
                  <w:t>GB</w:t>
                </w:r>
                <w:r w:rsidR="00BA5F9D" w:rsidRPr="00BA5F9D">
                  <w:rPr>
                    <w:color w:val="FF0000"/>
                    <w:lang w:val="en-US"/>
                  </w:rPr>
                  <w:t xml:space="preserve"> 32</w:t>
                </w:r>
                <w:r>
                  <w:rPr>
                    <w:color w:val="FF0000"/>
                    <w:lang w:val="en-US"/>
                  </w:rPr>
                  <w:t>MB</w:t>
                </w:r>
                <w:r w:rsidR="00BA5F9D" w:rsidRPr="00BA5F9D">
                  <w:rPr>
                    <w:color w:val="FF0000"/>
                    <w:lang w:val="en-US"/>
                  </w:rPr>
                  <w:t xml:space="preserve"> cache</w:t>
                </w:r>
              </w:p>
            </w:sdtContent>
          </w:sdt>
        </w:tc>
        <w:sdt>
          <w:sdtPr>
            <w:rPr>
              <w:lang w:val="en-US"/>
            </w:rPr>
            <w:id w:val="1426689150"/>
            <w:placeholder>
              <w:docPart w:val="DefaultPlaceholder_-1854013440"/>
            </w:placeholder>
          </w:sdtPr>
          <w:sdtEndPr/>
          <w:sdtContent>
            <w:tc>
              <w:tcPr>
                <w:tcW w:w="1350" w:type="dxa"/>
              </w:tcPr>
              <w:p w14:paraId="39486B9C" w14:textId="233CC306" w:rsidR="00C750C6" w:rsidRDefault="00676E1F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$ 60.00</w:t>
                </w:r>
              </w:p>
            </w:tc>
          </w:sdtContent>
        </w:sdt>
        <w:sdt>
          <w:sdtPr>
            <w:rPr>
              <w:lang w:val="en-US"/>
            </w:rPr>
            <w:id w:val="397637809"/>
            <w:placeholder>
              <w:docPart w:val="DefaultPlaceholder_-1854013440"/>
            </w:placeholder>
          </w:sdtPr>
          <w:sdtEndPr/>
          <w:sdtContent>
            <w:tc>
              <w:tcPr>
                <w:tcW w:w="5305" w:type="dxa"/>
              </w:tcPr>
              <w:p w14:paraId="30F8C240" w14:textId="77777777" w:rsidR="001B7D5B" w:rsidRDefault="001B7D5B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Technical Specifications :- </w:t>
                </w:r>
              </w:p>
              <w:p w14:paraId="2EE08333" w14:textId="77777777" w:rsidR="001B7D5B" w:rsidRDefault="001B7D5B" w:rsidP="001B7D5B">
                <w:pPr>
                  <w:pStyle w:val="SEN-Text"/>
                  <w:numPr>
                    <w:ilvl w:val="0"/>
                    <w:numId w:val="28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Storage : 500 GB available space which is more than sufficient for all the programs to run.</w:t>
                </w:r>
              </w:p>
              <w:p w14:paraId="4320C000" w14:textId="77777777" w:rsidR="00600D87" w:rsidRDefault="001B7D5B" w:rsidP="001B7D5B">
                <w:pPr>
                  <w:pStyle w:val="SEN-Text"/>
                  <w:numPr>
                    <w:ilvl w:val="0"/>
                    <w:numId w:val="28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lastRenderedPageBreak/>
                  <w:t xml:space="preserve"> READ AND WRITE SPEED – Around 7200 RPM for </w:t>
                </w:r>
                <w:r w:rsidR="00600D87">
                  <w:rPr>
                    <w:lang w:val="en-US"/>
                  </w:rPr>
                  <w:t xml:space="preserve">accessing and </w:t>
                </w:r>
                <w:proofErr w:type="spellStart"/>
                <w:r w:rsidR="00600D87">
                  <w:rPr>
                    <w:lang w:val="en-US"/>
                  </w:rPr>
                  <w:t>inputing</w:t>
                </w:r>
                <w:proofErr w:type="spellEnd"/>
                <w:r w:rsidR="00600D87">
                  <w:rPr>
                    <w:lang w:val="en-US"/>
                  </w:rPr>
                  <w:t xml:space="preserve"> the </w:t>
                </w:r>
                <w:proofErr w:type="spellStart"/>
                <w:r w:rsidR="00600D87">
                  <w:rPr>
                    <w:lang w:val="en-US"/>
                  </w:rPr>
                  <w:t>datas</w:t>
                </w:r>
                <w:proofErr w:type="spellEnd"/>
                <w:r w:rsidR="00600D87">
                  <w:rPr>
                    <w:lang w:val="en-US"/>
                  </w:rPr>
                  <w:t>.</w:t>
                </w:r>
              </w:p>
              <w:p w14:paraId="2A550A27" w14:textId="33400D32" w:rsidR="00C750C6" w:rsidRDefault="00600D87" w:rsidP="001B7D5B">
                <w:pPr>
                  <w:pStyle w:val="SEN-Text"/>
                  <w:numPr>
                    <w:ilvl w:val="0"/>
                    <w:numId w:val="28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</w:t>
                </w:r>
                <w:r>
                  <w:t>SATA 6 GB/s interface allow burst performance.</w:t>
                </w:r>
                <w:r>
                  <w:rPr>
                    <w:color w:val="212121"/>
                    <w:sz w:val="20"/>
                    <w:szCs w:val="20"/>
                    <w:shd w:val="clear" w:color="auto" w:fill="FFFFFF"/>
                  </w:rPr>
                  <w:t> </w:t>
                </w:r>
              </w:p>
            </w:tc>
          </w:sdtContent>
        </w:sdt>
      </w:tr>
      <w:tr w:rsidR="00C750C6" w14:paraId="2CA1D998" w14:textId="77777777" w:rsidTr="00CB1E42">
        <w:tc>
          <w:tcPr>
            <w:tcW w:w="10430" w:type="dxa"/>
            <w:gridSpan w:val="3"/>
          </w:tcPr>
          <w:sdt>
            <w:sdtPr>
              <w:rPr>
                <w:lang w:val="en-US"/>
              </w:rPr>
              <w:id w:val="307762884"/>
              <w:placeholder>
                <w:docPart w:val="DefaultPlaceholder_-1854013440"/>
              </w:placeholder>
            </w:sdtPr>
            <w:sdtEndPr/>
            <w:sdtContent>
              <w:p w14:paraId="2FD58025" w14:textId="64F69EC0" w:rsidR="00C750C6" w:rsidRDefault="009871D6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Website</w:t>
                </w:r>
                <w:r w:rsidR="00C750C6">
                  <w:rPr>
                    <w:lang w:val="en-US"/>
                  </w:rPr>
                  <w:t>:</w:t>
                </w:r>
                <w:r w:rsidR="00743CD9">
                  <w:rPr>
                    <w:lang w:val="en-US"/>
                  </w:rPr>
                  <w:t xml:space="preserve"> www.amazon.ca</w:t>
                </w:r>
              </w:p>
            </w:sdtContent>
          </w:sdt>
        </w:tc>
      </w:tr>
      <w:tr w:rsidR="00C750C6" w14:paraId="36BD38EB" w14:textId="77777777" w:rsidTr="00CB1E42">
        <w:tc>
          <w:tcPr>
            <w:tcW w:w="3775" w:type="dxa"/>
          </w:tcPr>
          <w:sdt>
            <w:sdtPr>
              <w:rPr>
                <w:color w:val="FF0000"/>
                <w:lang w:val="en-US"/>
              </w:rPr>
              <w:id w:val="5949584"/>
              <w:placeholder>
                <w:docPart w:val="DefaultPlaceholder_-1854013440"/>
              </w:placeholder>
            </w:sdtPr>
            <w:sdtEndPr/>
            <w:sdtContent>
              <w:p w14:paraId="58256100" w14:textId="0A6713A8" w:rsidR="00C750C6" w:rsidRPr="0018166B" w:rsidRDefault="00CB2A19" w:rsidP="00CB1E42">
                <w:pPr>
                  <w:pStyle w:val="SEN-Text"/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>NVIDIA GeForce GTX 1050</w:t>
                </w:r>
              </w:p>
            </w:sdtContent>
          </w:sdt>
        </w:tc>
        <w:sdt>
          <w:sdtPr>
            <w:rPr>
              <w:lang w:val="en-US"/>
            </w:rPr>
            <w:id w:val="752244161"/>
            <w:placeholder>
              <w:docPart w:val="DefaultPlaceholder_-1854013440"/>
            </w:placeholder>
          </w:sdtPr>
          <w:sdtEndPr/>
          <w:sdtContent>
            <w:tc>
              <w:tcPr>
                <w:tcW w:w="1350" w:type="dxa"/>
              </w:tcPr>
              <w:p w14:paraId="2D073377" w14:textId="192A3F14" w:rsidR="00C750C6" w:rsidRDefault="00676E1F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$ 465</w:t>
                </w:r>
                <w:r w:rsidR="00600D87">
                  <w:rPr>
                    <w:lang w:val="en-US"/>
                  </w:rPr>
                  <w:t>.00</w:t>
                </w:r>
              </w:p>
            </w:tc>
          </w:sdtContent>
        </w:sdt>
        <w:sdt>
          <w:sdtPr>
            <w:rPr>
              <w:lang w:val="en-US"/>
            </w:rPr>
            <w:id w:val="-2134698785"/>
            <w:placeholder>
              <w:docPart w:val="DefaultPlaceholder_-1854013440"/>
            </w:placeholder>
          </w:sdtPr>
          <w:sdtEndPr/>
          <w:sdtContent>
            <w:tc>
              <w:tcPr>
                <w:tcW w:w="5305" w:type="dxa"/>
              </w:tcPr>
              <w:p w14:paraId="78A3672B" w14:textId="77777777" w:rsidR="00600D87" w:rsidRDefault="00600D87" w:rsidP="00CB1E42">
                <w:pPr>
                  <w:pStyle w:val="SEN-Tex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Techincal</w:t>
                </w:r>
                <w:proofErr w:type="spellEnd"/>
                <w:r>
                  <w:rPr>
                    <w:lang w:val="en-US"/>
                  </w:rPr>
                  <w:t xml:space="preserve"> Specifications :-</w:t>
                </w:r>
              </w:p>
              <w:p w14:paraId="6FD5C269" w14:textId="77777777" w:rsidR="00600D87" w:rsidRDefault="00600D87" w:rsidP="00600D87">
                <w:pPr>
                  <w:pStyle w:val="SEN-Text"/>
                  <w:numPr>
                    <w:ilvl w:val="0"/>
                    <w:numId w:val="29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VRAM – 4 GB – which satisfies the minimum requirement of the listed program.</w:t>
                </w:r>
              </w:p>
              <w:p w14:paraId="207F2CE1" w14:textId="46127383" w:rsidR="00C3154D" w:rsidRDefault="00C3154D" w:rsidP="00600D87">
                <w:pPr>
                  <w:pStyle w:val="SEN-Text"/>
                  <w:numPr>
                    <w:ilvl w:val="0"/>
                    <w:numId w:val="29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Base frequency – 1354 MHz </w:t>
                </w:r>
              </w:p>
              <w:p w14:paraId="39DCB8A2" w14:textId="77777777" w:rsidR="00C3154D" w:rsidRDefault="00C3154D" w:rsidP="00600D87">
                <w:pPr>
                  <w:pStyle w:val="SEN-Text"/>
                  <w:numPr>
                    <w:ilvl w:val="0"/>
                    <w:numId w:val="29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Maximum frequency – 1493 MHz</w:t>
                </w:r>
              </w:p>
              <w:p w14:paraId="084E1661" w14:textId="1C8CC986" w:rsidR="00C750C6" w:rsidRDefault="00C3154D" w:rsidP="00C3154D">
                <w:pPr>
                  <w:pStyle w:val="SEN-Text"/>
                  <w:ind w:left="732"/>
                  <w:rPr>
                    <w:lang w:val="en-US"/>
                  </w:rPr>
                </w:pPr>
                <w:r>
                  <w:rPr>
                    <w:lang w:val="en-US"/>
                  </w:rPr>
                  <w:t>This range of frequency is sufficient for running any program which are listed above.</w:t>
                </w:r>
              </w:p>
            </w:tc>
          </w:sdtContent>
        </w:sdt>
      </w:tr>
      <w:tr w:rsidR="00C750C6" w14:paraId="0FAFD42F" w14:textId="77777777" w:rsidTr="00CB1E42">
        <w:tc>
          <w:tcPr>
            <w:tcW w:w="10430" w:type="dxa"/>
            <w:gridSpan w:val="3"/>
          </w:tcPr>
          <w:sdt>
            <w:sdtPr>
              <w:rPr>
                <w:lang w:val="en-US"/>
              </w:rPr>
              <w:id w:val="564226657"/>
              <w:placeholder>
                <w:docPart w:val="DefaultPlaceholder_-1854013440"/>
              </w:placeholder>
            </w:sdtPr>
            <w:sdtEndPr/>
            <w:sdtContent>
              <w:p w14:paraId="143D5342" w14:textId="17682996" w:rsidR="00C750C6" w:rsidRDefault="009871D6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Website</w:t>
                </w:r>
                <w:r w:rsidR="00C750C6">
                  <w:rPr>
                    <w:lang w:val="en-US"/>
                  </w:rPr>
                  <w:t>:</w:t>
                </w:r>
                <w:r w:rsidR="00743CD9">
                  <w:rPr>
                    <w:lang w:val="en-US"/>
                  </w:rPr>
                  <w:t xml:space="preserve"> www.amazon.ca</w:t>
                </w:r>
              </w:p>
            </w:sdtContent>
          </w:sdt>
        </w:tc>
      </w:tr>
      <w:tr w:rsidR="00C750C6" w14:paraId="0F23706A" w14:textId="77777777" w:rsidTr="00CB1E42">
        <w:tc>
          <w:tcPr>
            <w:tcW w:w="3775" w:type="dxa"/>
          </w:tcPr>
          <w:sdt>
            <w:sdtPr>
              <w:rPr>
                <w:color w:val="FF0000"/>
                <w:lang w:val="en-US"/>
              </w:rPr>
              <w:id w:val="368581590"/>
              <w:placeholder>
                <w:docPart w:val="DefaultPlaceholder_-1854013440"/>
              </w:placeholder>
            </w:sdtPr>
            <w:sdtEndPr/>
            <w:sdtContent>
              <w:p w14:paraId="676BD44E" w14:textId="7ABE5841" w:rsidR="00C750C6" w:rsidRPr="0018166B" w:rsidRDefault="00676E1F" w:rsidP="00CB1E42">
                <w:pPr>
                  <w:pStyle w:val="SEN-Text"/>
                  <w:rPr>
                    <w:color w:val="FF0000"/>
                    <w:lang w:val="en-US"/>
                  </w:rPr>
                </w:pPr>
                <w:r>
                  <w:rPr>
                    <w:color w:val="FF0000"/>
                    <w:lang w:val="en-US"/>
                  </w:rPr>
                  <w:t>GIGABYTE</w:t>
                </w:r>
                <w:r w:rsidR="003C557C" w:rsidRPr="003C557C">
                  <w:rPr>
                    <w:color w:val="FF0000"/>
                    <w:lang w:val="en-US"/>
                  </w:rPr>
                  <w:t xml:space="preserve"> </w:t>
                </w:r>
                <w:r>
                  <w:rPr>
                    <w:color w:val="FF0000"/>
                    <w:lang w:val="en-US"/>
                  </w:rPr>
                  <w:t>GA-Z</w:t>
                </w:r>
                <w:r w:rsidR="003C557C" w:rsidRPr="003C557C">
                  <w:rPr>
                    <w:color w:val="FF0000"/>
                    <w:lang w:val="en-US"/>
                  </w:rPr>
                  <w:t>270</w:t>
                </w:r>
                <w:r>
                  <w:rPr>
                    <w:color w:val="FF0000"/>
                    <w:lang w:val="en-US"/>
                  </w:rPr>
                  <w:t>X-G</w:t>
                </w:r>
                <w:r w:rsidR="003C557C" w:rsidRPr="003C557C">
                  <w:rPr>
                    <w:color w:val="FF0000"/>
                    <w:lang w:val="en-US"/>
                  </w:rPr>
                  <w:t>aming 8</w:t>
                </w:r>
              </w:p>
            </w:sdtContent>
          </w:sdt>
        </w:tc>
        <w:sdt>
          <w:sdtPr>
            <w:rPr>
              <w:lang w:val="en-US"/>
            </w:rPr>
            <w:id w:val="1335889645"/>
            <w:placeholder>
              <w:docPart w:val="DefaultPlaceholder_-1854013440"/>
            </w:placeholder>
          </w:sdtPr>
          <w:sdtEndPr/>
          <w:sdtContent>
            <w:tc>
              <w:tcPr>
                <w:tcW w:w="1350" w:type="dxa"/>
              </w:tcPr>
              <w:p w14:paraId="2EBCAE3F" w14:textId="41D8D83E" w:rsidR="00C750C6" w:rsidRDefault="00676E1F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$ 450.00</w:t>
                </w:r>
              </w:p>
            </w:tc>
          </w:sdtContent>
        </w:sdt>
        <w:sdt>
          <w:sdtPr>
            <w:rPr>
              <w:lang w:val="en-US"/>
            </w:rPr>
            <w:id w:val="1094826635"/>
            <w:placeholder>
              <w:docPart w:val="DefaultPlaceholder_-1854013440"/>
            </w:placeholder>
          </w:sdtPr>
          <w:sdtEndPr/>
          <w:sdtContent>
            <w:tc>
              <w:tcPr>
                <w:tcW w:w="5305" w:type="dxa"/>
              </w:tcPr>
              <w:p w14:paraId="70B60971" w14:textId="77777777" w:rsidR="00D43823" w:rsidRDefault="00D43823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Technical Specifications :- </w:t>
                </w:r>
              </w:p>
              <w:p w14:paraId="318B256C" w14:textId="77777777" w:rsidR="00D43823" w:rsidRDefault="00D43823" w:rsidP="00D43823">
                <w:pPr>
                  <w:pStyle w:val="SEN-Text"/>
                  <w:numPr>
                    <w:ilvl w:val="0"/>
                    <w:numId w:val="30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>This motherboard has 4 memory slots :</w:t>
                </w:r>
              </w:p>
              <w:p w14:paraId="12CE43BF" w14:textId="693D1CF4" w:rsidR="00D43823" w:rsidRDefault="00D43823" w:rsidP="00D43823">
                <w:pPr>
                  <w:pStyle w:val="SEN-Text"/>
                  <w:ind w:left="360"/>
                  <w:rPr>
                    <w:lang w:val="en-US"/>
                  </w:rPr>
                </w:pPr>
                <w:r>
                  <w:rPr>
                    <w:lang w:val="en-US"/>
                  </w:rPr>
                  <w:t>So, more storage can be accommodated.</w:t>
                </w:r>
              </w:p>
              <w:p w14:paraId="4E11D5B1" w14:textId="2B888785" w:rsidR="00D43823" w:rsidRDefault="00D43823" w:rsidP="00D43823">
                <w:pPr>
                  <w:pStyle w:val="SEN-Text"/>
                  <w:numPr>
                    <w:ilvl w:val="0"/>
                    <w:numId w:val="30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Maximum capacity is 64 GB which is more than sufficient for all the </w:t>
                </w:r>
                <w:proofErr w:type="spellStart"/>
                <w:r>
                  <w:rPr>
                    <w:lang w:val="en-US"/>
                  </w:rPr>
                  <w:t>softwares</w:t>
                </w:r>
                <w:proofErr w:type="spellEnd"/>
                <w:r>
                  <w:rPr>
                    <w:lang w:val="en-US"/>
                  </w:rPr>
                  <w:t>.</w:t>
                </w:r>
              </w:p>
              <w:p w14:paraId="2FC3C166" w14:textId="16AD1CB4" w:rsidR="00D43823" w:rsidRDefault="00D43823" w:rsidP="00D43823">
                <w:pPr>
                  <w:pStyle w:val="SEN-Text"/>
                  <w:ind w:left="732"/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Moreover, it has PCIe Slots with 16 channels which can support other graphics cards thus making the PC more </w:t>
                </w:r>
                <w:proofErr w:type="spellStart"/>
                <w:r>
                  <w:rPr>
                    <w:lang w:val="en-US"/>
                  </w:rPr>
                  <w:t>procifient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proofErr w:type="spellStart"/>
                <w:r>
                  <w:rPr>
                    <w:lang w:val="en-US"/>
                  </w:rPr>
                  <w:t>then</w:t>
                </w:r>
                <w:proofErr w:type="spellEnd"/>
                <w:r>
                  <w:rPr>
                    <w:lang w:val="en-US"/>
                  </w:rPr>
                  <w:t xml:space="preserve"> before.</w:t>
                </w:r>
              </w:p>
              <w:p w14:paraId="4B866A88" w14:textId="1861914D" w:rsidR="00D43823" w:rsidRDefault="00D43823" w:rsidP="00D43823">
                <w:pPr>
                  <w:pStyle w:val="SEN-Text"/>
                  <w:numPr>
                    <w:ilvl w:val="0"/>
                    <w:numId w:val="30"/>
                  </w:numPr>
                  <w:rPr>
                    <w:lang w:val="en-US"/>
                  </w:rPr>
                </w:pPr>
                <w:r>
                  <w:rPr>
                    <w:lang w:val="en-US"/>
                  </w:rPr>
                  <w:t xml:space="preserve"> Maximum speed is 4133 MHz which is </w:t>
                </w:r>
                <w:proofErr w:type="gramStart"/>
                <w:r>
                  <w:rPr>
                    <w:lang w:val="en-US"/>
                  </w:rPr>
                  <w:t>really good</w:t>
                </w:r>
                <w:proofErr w:type="gramEnd"/>
                <w:r>
                  <w:rPr>
                    <w:lang w:val="en-US"/>
                  </w:rPr>
                  <w:t xml:space="preserve"> for this PC and can run almost any software listed above without any issues.</w:t>
                </w:r>
              </w:p>
              <w:p w14:paraId="17756EAC" w14:textId="26E57356" w:rsidR="00C750C6" w:rsidRDefault="00C750C6" w:rsidP="00D43823">
                <w:pPr>
                  <w:pStyle w:val="SEN-Text"/>
                  <w:ind w:left="732"/>
                  <w:rPr>
                    <w:lang w:val="en-US"/>
                  </w:rPr>
                </w:pPr>
              </w:p>
            </w:tc>
          </w:sdtContent>
        </w:sdt>
      </w:tr>
      <w:tr w:rsidR="00C750C6" w14:paraId="4E808E5E" w14:textId="77777777" w:rsidTr="00CB1E42">
        <w:tc>
          <w:tcPr>
            <w:tcW w:w="10430" w:type="dxa"/>
            <w:gridSpan w:val="3"/>
          </w:tcPr>
          <w:sdt>
            <w:sdtPr>
              <w:rPr>
                <w:lang w:val="en-US"/>
              </w:rPr>
              <w:id w:val="-174880467"/>
              <w:placeholder>
                <w:docPart w:val="DefaultPlaceholder_-1854013440"/>
              </w:placeholder>
            </w:sdtPr>
            <w:sdtEndPr/>
            <w:sdtContent>
              <w:p w14:paraId="5D9C4143" w14:textId="3DF10EF3" w:rsidR="00C750C6" w:rsidRDefault="009871D6" w:rsidP="00CB1E42">
                <w:pPr>
                  <w:pStyle w:val="SEN-Text"/>
                  <w:rPr>
                    <w:lang w:val="en-US"/>
                  </w:rPr>
                </w:pPr>
                <w:r>
                  <w:rPr>
                    <w:lang w:val="en-US"/>
                  </w:rPr>
                  <w:t>Website</w:t>
                </w:r>
                <w:r w:rsidR="000A2C12">
                  <w:rPr>
                    <w:lang w:val="en-US"/>
                  </w:rPr>
                  <w:t>:</w:t>
                </w:r>
                <w:r w:rsidR="00743CD9">
                  <w:rPr>
                    <w:lang w:val="en-US"/>
                  </w:rPr>
                  <w:t xml:space="preserve"> www.amazon.ca</w:t>
                </w:r>
              </w:p>
            </w:sdtContent>
          </w:sdt>
        </w:tc>
      </w:tr>
    </w:tbl>
    <w:p w14:paraId="754DAF96" w14:textId="77777777" w:rsidR="00CC5473" w:rsidRDefault="00CC5473" w:rsidP="00FF49C3">
      <w:pPr>
        <w:pStyle w:val="SEN-Text"/>
        <w:rPr>
          <w:lang w:val="en-US"/>
        </w:rPr>
      </w:pPr>
    </w:p>
    <w:sectPr w:rsidR="00CC5473" w:rsidSect="00E9509F">
      <w:headerReference w:type="default" r:id="rId14"/>
      <w:footerReference w:type="default" r:id="rId15"/>
      <w:footerReference w:type="first" r:id="rId16"/>
      <w:pgSz w:w="12240" w:h="15840"/>
      <w:pgMar w:top="1152" w:right="810" w:bottom="1152" w:left="99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9336" w14:textId="77777777" w:rsidR="00D76785" w:rsidRDefault="00D76785" w:rsidP="00277BB4">
      <w:r>
        <w:separator/>
      </w:r>
    </w:p>
  </w:endnote>
  <w:endnote w:type="continuationSeparator" w:id="0">
    <w:p w14:paraId="184EAB36" w14:textId="77777777" w:rsidR="00D76785" w:rsidRDefault="00D76785" w:rsidP="00277BB4">
      <w:r>
        <w:continuationSeparator/>
      </w:r>
    </w:p>
  </w:endnote>
  <w:endnote w:type="continuationNotice" w:id="1">
    <w:p w14:paraId="48D73477" w14:textId="77777777" w:rsidR="00D76785" w:rsidRDefault="00D767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19C07" w14:textId="14041196" w:rsidR="001C2B54" w:rsidRPr="00F458FB" w:rsidRDefault="001C2B54" w:rsidP="00277BB4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 w:rsidRPr="00F458FB">
      <w:rPr>
        <w:rFonts w:cs="Arial"/>
        <w:i/>
        <w:sz w:val="20"/>
      </w:rPr>
      <w:t xml:space="preserve">Seneca College </w:t>
    </w:r>
    <w:r w:rsidRPr="00F458FB">
      <w:rPr>
        <w:rFonts w:cs="Arial"/>
        <w:i/>
        <w:sz w:val="20"/>
      </w:rPr>
      <w:tab/>
      <w:t xml:space="preserve">School of </w:t>
    </w:r>
    <w:r w:rsidR="004A143A">
      <w:rPr>
        <w:rFonts w:cs="Arial"/>
        <w:i/>
        <w:sz w:val="20"/>
      </w:rPr>
      <w:t>ITAS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  <w:tblCaption w:val="Seneca College Academic Honesty Policy"/>
    </w:tblPr>
    <w:tblGrid>
      <w:gridCol w:w="10255"/>
    </w:tblGrid>
    <w:tr w:rsidR="00B04D97" w:rsidRPr="0016565C" w14:paraId="0111EA68" w14:textId="77777777" w:rsidTr="00CB1E42">
      <w:trPr>
        <w:trHeight w:val="404"/>
        <w:tblHeader/>
      </w:trPr>
      <w:tc>
        <w:tcPr>
          <w:tcW w:w="10255" w:type="dxa"/>
          <w:shd w:val="clear" w:color="auto" w:fill="000000" w:themeFill="text1"/>
          <w:vAlign w:val="center"/>
        </w:tcPr>
        <w:p w14:paraId="4FFB91B7" w14:textId="77777777" w:rsidR="00B04D97" w:rsidRPr="00A87D0B" w:rsidRDefault="00B04D97" w:rsidP="00B04D97">
          <w:pPr>
            <w:pStyle w:val="SEN-Text"/>
            <w:jc w:val="center"/>
          </w:pPr>
          <w:r w:rsidRPr="00A87D0B">
            <w:rPr>
              <w:color w:val="FFFFFF" w:themeColor="background1"/>
            </w:rPr>
            <w:t>Academic Integrity Declaration</w:t>
          </w:r>
        </w:p>
      </w:tc>
    </w:tr>
    <w:tr w:rsidR="00B04D97" w:rsidRPr="0016565C" w14:paraId="4F02E945" w14:textId="77777777" w:rsidTr="00CB1E42">
      <w:trPr>
        <w:trHeight w:val="1196"/>
      </w:trPr>
      <w:tc>
        <w:tcPr>
          <w:tcW w:w="10255" w:type="dxa"/>
          <w:vAlign w:val="center"/>
        </w:tcPr>
        <w:p w14:paraId="275A51DA" w14:textId="200B38DB" w:rsidR="00B04D97" w:rsidRPr="0016565C" w:rsidRDefault="00B04D97" w:rsidP="00B04D97">
          <w:pPr>
            <w:pStyle w:val="SEN-Text"/>
            <w:jc w:val="both"/>
          </w:pPr>
          <w:r>
            <w:t>By beginning this lab, I affirm that I will not give or receive any unauthorized help in this lab and that all work provided will be my own. I agree to abide by Seneca’s Academic Integrity Policy</w:t>
          </w:r>
          <w:r w:rsidR="00110FC5">
            <w:t>,</w:t>
          </w:r>
          <w:r>
            <w:t xml:space="preserve"> and I understand that any violation of academic integrity will be subject to the penalties outlines in the policy.</w:t>
          </w:r>
        </w:p>
      </w:tc>
    </w:tr>
  </w:tbl>
  <w:p w14:paraId="4BE5F619" w14:textId="77777777" w:rsidR="00E9509F" w:rsidRDefault="00E950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1EAC46" w14:textId="77777777" w:rsidR="00D76785" w:rsidRDefault="00D76785" w:rsidP="00277BB4">
      <w:r>
        <w:separator/>
      </w:r>
    </w:p>
  </w:footnote>
  <w:footnote w:type="continuationSeparator" w:id="0">
    <w:p w14:paraId="5EB5E77A" w14:textId="77777777" w:rsidR="00D76785" w:rsidRDefault="00D76785" w:rsidP="00277BB4">
      <w:r>
        <w:continuationSeparator/>
      </w:r>
    </w:p>
  </w:footnote>
  <w:footnote w:type="continuationNotice" w:id="1">
    <w:p w14:paraId="17723C8F" w14:textId="77777777" w:rsidR="00D76785" w:rsidRDefault="00D767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DE823" w14:textId="3151952F" w:rsidR="001C2B54" w:rsidRPr="00F458FB" w:rsidRDefault="004970A3" w:rsidP="00277BB4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900"/>
      </w:tabs>
      <w:rPr>
        <w:rFonts w:cs="Arial"/>
        <w:i/>
        <w:sz w:val="20"/>
      </w:rPr>
    </w:pPr>
    <w:r>
      <w:rPr>
        <w:rFonts w:cs="Arial"/>
        <w:i/>
        <w:color w:val="D0CECE" w:themeColor="background2" w:themeShade="E6"/>
        <w:sz w:val="20"/>
      </w:rPr>
      <w:t>C</w:t>
    </w:r>
    <w:r w:rsidR="00656D14">
      <w:rPr>
        <w:rFonts w:cs="Arial"/>
        <w:i/>
        <w:color w:val="D0CECE" w:themeColor="background2" w:themeShade="E6"/>
        <w:sz w:val="20"/>
      </w:rPr>
      <w:t>SN105</w:t>
    </w:r>
    <w:r w:rsidR="004A143A">
      <w:rPr>
        <w:rFonts w:cs="Arial"/>
        <w:i/>
        <w:color w:val="D0CECE" w:themeColor="background2" w:themeShade="E6"/>
        <w:sz w:val="20"/>
      </w:rPr>
      <w:t xml:space="preserve"> – Introduction to Computers and Networks</w:t>
    </w:r>
    <w:r w:rsidR="001C2B54" w:rsidRPr="00F458FB">
      <w:rPr>
        <w:rFonts w:cs="Arial"/>
        <w:i/>
        <w:sz w:val="20"/>
      </w:rPr>
      <w:tab/>
      <w:t xml:space="preserve">Page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PAGE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2</w:t>
    </w:r>
    <w:r w:rsidR="001C2B54" w:rsidRPr="00F458FB">
      <w:rPr>
        <w:rFonts w:cs="Arial"/>
        <w:i/>
        <w:sz w:val="20"/>
      </w:rPr>
      <w:fldChar w:fldCharType="end"/>
    </w:r>
    <w:r w:rsidR="001C2B54" w:rsidRPr="00F458FB">
      <w:rPr>
        <w:rFonts w:cs="Arial"/>
        <w:i/>
        <w:sz w:val="20"/>
      </w:rPr>
      <w:t xml:space="preserve"> of </w:t>
    </w:r>
    <w:r w:rsidR="001C2B54" w:rsidRPr="00F458FB">
      <w:rPr>
        <w:rFonts w:cs="Arial"/>
        <w:i/>
        <w:sz w:val="20"/>
      </w:rPr>
      <w:fldChar w:fldCharType="begin"/>
    </w:r>
    <w:r w:rsidR="001C2B54" w:rsidRPr="00F458FB">
      <w:rPr>
        <w:rFonts w:cs="Arial"/>
        <w:i/>
        <w:sz w:val="20"/>
      </w:rPr>
      <w:instrText xml:space="preserve"> NUMPAGES  \* MERGEFORMAT </w:instrText>
    </w:r>
    <w:r w:rsidR="001C2B54" w:rsidRPr="00F458FB">
      <w:rPr>
        <w:rFonts w:cs="Arial"/>
        <w:i/>
        <w:sz w:val="20"/>
      </w:rPr>
      <w:fldChar w:fldCharType="separate"/>
    </w:r>
    <w:r w:rsidR="00463307">
      <w:rPr>
        <w:rFonts w:cs="Arial"/>
        <w:i/>
        <w:noProof/>
        <w:sz w:val="20"/>
      </w:rPr>
      <w:t>3</w:t>
    </w:r>
    <w:r w:rsidR="001C2B54" w:rsidRPr="00F458FB">
      <w:rPr>
        <w:rFonts w:cs="Arial"/>
        <w:i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817"/>
    <w:multiLevelType w:val="hybridMultilevel"/>
    <w:tmpl w:val="7206E7AC"/>
    <w:lvl w:ilvl="0" w:tplc="C19881F8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10B34"/>
    <w:multiLevelType w:val="hybridMultilevel"/>
    <w:tmpl w:val="8C18F04C"/>
    <w:lvl w:ilvl="0" w:tplc="703071F0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D554B"/>
    <w:multiLevelType w:val="hybridMultilevel"/>
    <w:tmpl w:val="AAC2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B167E"/>
    <w:multiLevelType w:val="hybridMultilevel"/>
    <w:tmpl w:val="38D23B68"/>
    <w:lvl w:ilvl="0" w:tplc="B3205F66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59A662A"/>
    <w:multiLevelType w:val="hybridMultilevel"/>
    <w:tmpl w:val="500A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303AE"/>
    <w:multiLevelType w:val="hybridMultilevel"/>
    <w:tmpl w:val="CCB26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33C29"/>
    <w:multiLevelType w:val="hybridMultilevel"/>
    <w:tmpl w:val="672A3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8515E"/>
    <w:multiLevelType w:val="hybridMultilevel"/>
    <w:tmpl w:val="00D425BA"/>
    <w:lvl w:ilvl="0" w:tplc="C44084DA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254DE6"/>
    <w:multiLevelType w:val="hybridMultilevel"/>
    <w:tmpl w:val="8222D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5B7E47"/>
    <w:multiLevelType w:val="hybridMultilevel"/>
    <w:tmpl w:val="7D9E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02E39"/>
    <w:multiLevelType w:val="hybridMultilevel"/>
    <w:tmpl w:val="1BD2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C7C02"/>
    <w:multiLevelType w:val="hybridMultilevel"/>
    <w:tmpl w:val="76E4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BC186F"/>
    <w:multiLevelType w:val="hybridMultilevel"/>
    <w:tmpl w:val="136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E770C"/>
    <w:multiLevelType w:val="hybridMultilevel"/>
    <w:tmpl w:val="B24E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1B051F"/>
    <w:multiLevelType w:val="hybridMultilevel"/>
    <w:tmpl w:val="A32079CC"/>
    <w:lvl w:ilvl="0" w:tplc="A12A58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E9271F"/>
    <w:multiLevelType w:val="hybridMultilevel"/>
    <w:tmpl w:val="5714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5A1C72"/>
    <w:multiLevelType w:val="hybridMultilevel"/>
    <w:tmpl w:val="0AFCC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85AEB"/>
    <w:multiLevelType w:val="hybridMultilevel"/>
    <w:tmpl w:val="6CB0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132ACD"/>
    <w:multiLevelType w:val="hybridMultilevel"/>
    <w:tmpl w:val="53C0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47131"/>
    <w:multiLevelType w:val="hybridMultilevel"/>
    <w:tmpl w:val="60EE0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71B47"/>
    <w:multiLevelType w:val="hybridMultilevel"/>
    <w:tmpl w:val="37D2C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E31D2"/>
    <w:multiLevelType w:val="hybridMultilevel"/>
    <w:tmpl w:val="E2B0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E0A29"/>
    <w:multiLevelType w:val="hybridMultilevel"/>
    <w:tmpl w:val="FED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32B2D22"/>
    <w:multiLevelType w:val="hybridMultilevel"/>
    <w:tmpl w:val="6A72E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90555"/>
    <w:multiLevelType w:val="hybridMultilevel"/>
    <w:tmpl w:val="B4768C6C"/>
    <w:lvl w:ilvl="0" w:tplc="11043D9A">
      <w:start w:val="1"/>
      <w:numFmt w:val="decimal"/>
      <w:lvlText w:val="(%1.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4B4817"/>
    <w:multiLevelType w:val="hybridMultilevel"/>
    <w:tmpl w:val="D2E6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66A0F"/>
    <w:multiLevelType w:val="hybridMultilevel"/>
    <w:tmpl w:val="E7E4D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1636B"/>
    <w:multiLevelType w:val="hybridMultilevel"/>
    <w:tmpl w:val="AA7A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6E7086"/>
    <w:multiLevelType w:val="hybridMultilevel"/>
    <w:tmpl w:val="36A81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14"/>
  </w:num>
  <w:num w:numId="5">
    <w:abstractNumId w:val="13"/>
  </w:num>
  <w:num w:numId="6">
    <w:abstractNumId w:val="5"/>
  </w:num>
  <w:num w:numId="7">
    <w:abstractNumId w:val="29"/>
  </w:num>
  <w:num w:numId="8">
    <w:abstractNumId w:val="9"/>
  </w:num>
  <w:num w:numId="9">
    <w:abstractNumId w:val="22"/>
  </w:num>
  <w:num w:numId="10">
    <w:abstractNumId w:val="19"/>
  </w:num>
  <w:num w:numId="11">
    <w:abstractNumId w:val="21"/>
  </w:num>
  <w:num w:numId="12">
    <w:abstractNumId w:val="17"/>
  </w:num>
  <w:num w:numId="13">
    <w:abstractNumId w:val="11"/>
  </w:num>
  <w:num w:numId="14">
    <w:abstractNumId w:val="28"/>
  </w:num>
  <w:num w:numId="15">
    <w:abstractNumId w:val="15"/>
  </w:num>
  <w:num w:numId="16">
    <w:abstractNumId w:val="26"/>
  </w:num>
  <w:num w:numId="17">
    <w:abstractNumId w:val="2"/>
  </w:num>
  <w:num w:numId="18">
    <w:abstractNumId w:val="10"/>
  </w:num>
  <w:num w:numId="19">
    <w:abstractNumId w:val="7"/>
  </w:num>
  <w:num w:numId="20">
    <w:abstractNumId w:val="24"/>
  </w:num>
  <w:num w:numId="21">
    <w:abstractNumId w:val="18"/>
  </w:num>
  <w:num w:numId="22">
    <w:abstractNumId w:val="20"/>
  </w:num>
  <w:num w:numId="23">
    <w:abstractNumId w:val="27"/>
  </w:num>
  <w:num w:numId="24">
    <w:abstractNumId w:val="16"/>
  </w:num>
  <w:num w:numId="25">
    <w:abstractNumId w:val="23"/>
  </w:num>
  <w:num w:numId="26">
    <w:abstractNumId w:val="1"/>
  </w:num>
  <w:num w:numId="27">
    <w:abstractNumId w:val="0"/>
  </w:num>
  <w:num w:numId="28">
    <w:abstractNumId w:val="8"/>
  </w:num>
  <w:num w:numId="29">
    <w:abstractNumId w:val="3"/>
  </w:num>
  <w:num w:numId="30">
    <w:abstractNumId w:val="2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Oqp1+XQfsny6dpXjOWm3g2dNzLufnGUqAO4Riqq22rA8X4Uig4hk3SeI7eCO3ueRqY0DmcUeGqPnneqY1xnKMQ==" w:salt="M+lkT6izlRb757RqLa3cqA==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1C4"/>
    <w:rsid w:val="00003C19"/>
    <w:rsid w:val="000056B6"/>
    <w:rsid w:val="00005C48"/>
    <w:rsid w:val="00005FEC"/>
    <w:rsid w:val="00011CDB"/>
    <w:rsid w:val="00020743"/>
    <w:rsid w:val="00022203"/>
    <w:rsid w:val="00030337"/>
    <w:rsid w:val="00032182"/>
    <w:rsid w:val="000356C2"/>
    <w:rsid w:val="00036B8E"/>
    <w:rsid w:val="00040099"/>
    <w:rsid w:val="000402E4"/>
    <w:rsid w:val="0004119B"/>
    <w:rsid w:val="00042FD4"/>
    <w:rsid w:val="0004328B"/>
    <w:rsid w:val="00043A4B"/>
    <w:rsid w:val="000458CB"/>
    <w:rsid w:val="00047499"/>
    <w:rsid w:val="000475BF"/>
    <w:rsid w:val="0005159D"/>
    <w:rsid w:val="0005215E"/>
    <w:rsid w:val="000549A6"/>
    <w:rsid w:val="00060140"/>
    <w:rsid w:val="000610F4"/>
    <w:rsid w:val="000620E4"/>
    <w:rsid w:val="000625EB"/>
    <w:rsid w:val="000630DF"/>
    <w:rsid w:val="00064FCE"/>
    <w:rsid w:val="0006753D"/>
    <w:rsid w:val="00070E0D"/>
    <w:rsid w:val="00075688"/>
    <w:rsid w:val="0007773A"/>
    <w:rsid w:val="00077CDF"/>
    <w:rsid w:val="0008085E"/>
    <w:rsid w:val="0008185A"/>
    <w:rsid w:val="00083DB5"/>
    <w:rsid w:val="00084903"/>
    <w:rsid w:val="00090696"/>
    <w:rsid w:val="0009163A"/>
    <w:rsid w:val="0009243F"/>
    <w:rsid w:val="000947F8"/>
    <w:rsid w:val="00095F1B"/>
    <w:rsid w:val="00096C1B"/>
    <w:rsid w:val="000A03C6"/>
    <w:rsid w:val="000A2C12"/>
    <w:rsid w:val="000A3199"/>
    <w:rsid w:val="000A55BE"/>
    <w:rsid w:val="000A5ADD"/>
    <w:rsid w:val="000B0351"/>
    <w:rsid w:val="000B65AE"/>
    <w:rsid w:val="000B7E2C"/>
    <w:rsid w:val="000C025B"/>
    <w:rsid w:val="000C0A87"/>
    <w:rsid w:val="000C1444"/>
    <w:rsid w:val="000C3266"/>
    <w:rsid w:val="000C7C12"/>
    <w:rsid w:val="000D09E0"/>
    <w:rsid w:val="000D0B9C"/>
    <w:rsid w:val="000D2698"/>
    <w:rsid w:val="000D7072"/>
    <w:rsid w:val="000D7E5F"/>
    <w:rsid w:val="000E0EBE"/>
    <w:rsid w:val="000E2CFB"/>
    <w:rsid w:val="000E481F"/>
    <w:rsid w:val="000E50A8"/>
    <w:rsid w:val="000E7585"/>
    <w:rsid w:val="000F3019"/>
    <w:rsid w:val="000F36BD"/>
    <w:rsid w:val="000F7BD2"/>
    <w:rsid w:val="0010059B"/>
    <w:rsid w:val="00103196"/>
    <w:rsid w:val="00103570"/>
    <w:rsid w:val="0010509F"/>
    <w:rsid w:val="00107EB8"/>
    <w:rsid w:val="001108B3"/>
    <w:rsid w:val="00110E2B"/>
    <w:rsid w:val="00110FC5"/>
    <w:rsid w:val="001122C2"/>
    <w:rsid w:val="001122DD"/>
    <w:rsid w:val="001128BA"/>
    <w:rsid w:val="00116778"/>
    <w:rsid w:val="001205BE"/>
    <w:rsid w:val="00120903"/>
    <w:rsid w:val="00120ADA"/>
    <w:rsid w:val="00122C2D"/>
    <w:rsid w:val="001234E7"/>
    <w:rsid w:val="00124267"/>
    <w:rsid w:val="001308B5"/>
    <w:rsid w:val="00132DD9"/>
    <w:rsid w:val="00136067"/>
    <w:rsid w:val="00141176"/>
    <w:rsid w:val="00144F1E"/>
    <w:rsid w:val="00146FD3"/>
    <w:rsid w:val="0015054E"/>
    <w:rsid w:val="00151D12"/>
    <w:rsid w:val="0015412D"/>
    <w:rsid w:val="001577BD"/>
    <w:rsid w:val="00162251"/>
    <w:rsid w:val="001640A2"/>
    <w:rsid w:val="0016565C"/>
    <w:rsid w:val="00165AA3"/>
    <w:rsid w:val="00166530"/>
    <w:rsid w:val="00166BB3"/>
    <w:rsid w:val="001715CB"/>
    <w:rsid w:val="00172578"/>
    <w:rsid w:val="00172BC4"/>
    <w:rsid w:val="00172CC0"/>
    <w:rsid w:val="00172EED"/>
    <w:rsid w:val="00173DFB"/>
    <w:rsid w:val="00175D32"/>
    <w:rsid w:val="00176204"/>
    <w:rsid w:val="0018166B"/>
    <w:rsid w:val="00181FA0"/>
    <w:rsid w:val="0018269A"/>
    <w:rsid w:val="001856AB"/>
    <w:rsid w:val="001875F8"/>
    <w:rsid w:val="00190522"/>
    <w:rsid w:val="00190BBF"/>
    <w:rsid w:val="001917A7"/>
    <w:rsid w:val="001950AC"/>
    <w:rsid w:val="001A01AE"/>
    <w:rsid w:val="001A20D3"/>
    <w:rsid w:val="001A2EFC"/>
    <w:rsid w:val="001A4A3D"/>
    <w:rsid w:val="001A4E3E"/>
    <w:rsid w:val="001A5222"/>
    <w:rsid w:val="001A7804"/>
    <w:rsid w:val="001A7BB6"/>
    <w:rsid w:val="001B0D75"/>
    <w:rsid w:val="001B2041"/>
    <w:rsid w:val="001B2B4F"/>
    <w:rsid w:val="001B6EF1"/>
    <w:rsid w:val="001B7D5B"/>
    <w:rsid w:val="001C0EFF"/>
    <w:rsid w:val="001C168F"/>
    <w:rsid w:val="001C17F0"/>
    <w:rsid w:val="001C1BBF"/>
    <w:rsid w:val="001C2B54"/>
    <w:rsid w:val="001D09F1"/>
    <w:rsid w:val="001D1D70"/>
    <w:rsid w:val="001D3E09"/>
    <w:rsid w:val="001D40ED"/>
    <w:rsid w:val="001D5619"/>
    <w:rsid w:val="001D63F0"/>
    <w:rsid w:val="001D7D31"/>
    <w:rsid w:val="001E2F64"/>
    <w:rsid w:val="001E4842"/>
    <w:rsid w:val="001E4BB5"/>
    <w:rsid w:val="001E7313"/>
    <w:rsid w:val="001F288E"/>
    <w:rsid w:val="001F29E2"/>
    <w:rsid w:val="001F4362"/>
    <w:rsid w:val="001F7755"/>
    <w:rsid w:val="002039CB"/>
    <w:rsid w:val="002077A8"/>
    <w:rsid w:val="00211493"/>
    <w:rsid w:val="0021289A"/>
    <w:rsid w:val="002207E6"/>
    <w:rsid w:val="00220D9A"/>
    <w:rsid w:val="00223981"/>
    <w:rsid w:val="00227047"/>
    <w:rsid w:val="002279A9"/>
    <w:rsid w:val="002300DF"/>
    <w:rsid w:val="00233FDB"/>
    <w:rsid w:val="002370E1"/>
    <w:rsid w:val="002379EC"/>
    <w:rsid w:val="00240923"/>
    <w:rsid w:val="00242C2F"/>
    <w:rsid w:val="00244F1D"/>
    <w:rsid w:val="002452E6"/>
    <w:rsid w:val="002513AA"/>
    <w:rsid w:val="00253769"/>
    <w:rsid w:val="002565CA"/>
    <w:rsid w:val="0025680A"/>
    <w:rsid w:val="00256D9E"/>
    <w:rsid w:val="002637EE"/>
    <w:rsid w:val="00264669"/>
    <w:rsid w:val="00266417"/>
    <w:rsid w:val="00266CF7"/>
    <w:rsid w:val="00273D2D"/>
    <w:rsid w:val="0027449B"/>
    <w:rsid w:val="00275979"/>
    <w:rsid w:val="00275E82"/>
    <w:rsid w:val="0027647F"/>
    <w:rsid w:val="00276AD8"/>
    <w:rsid w:val="00277BB4"/>
    <w:rsid w:val="00282433"/>
    <w:rsid w:val="00284B11"/>
    <w:rsid w:val="00285254"/>
    <w:rsid w:val="00285CEB"/>
    <w:rsid w:val="002907BB"/>
    <w:rsid w:val="00292593"/>
    <w:rsid w:val="002930E8"/>
    <w:rsid w:val="0029576C"/>
    <w:rsid w:val="00297418"/>
    <w:rsid w:val="00297DC9"/>
    <w:rsid w:val="002A00FB"/>
    <w:rsid w:val="002A1F18"/>
    <w:rsid w:val="002A6358"/>
    <w:rsid w:val="002B03A9"/>
    <w:rsid w:val="002B080E"/>
    <w:rsid w:val="002B2214"/>
    <w:rsid w:val="002B32B4"/>
    <w:rsid w:val="002B34B5"/>
    <w:rsid w:val="002B44B2"/>
    <w:rsid w:val="002B7A7F"/>
    <w:rsid w:val="002C0A80"/>
    <w:rsid w:val="002C33BF"/>
    <w:rsid w:val="002C60BF"/>
    <w:rsid w:val="002D19D2"/>
    <w:rsid w:val="002D1C99"/>
    <w:rsid w:val="002D1E4F"/>
    <w:rsid w:val="002D3116"/>
    <w:rsid w:val="002D4B05"/>
    <w:rsid w:val="002D638C"/>
    <w:rsid w:val="002D6694"/>
    <w:rsid w:val="002D6FD7"/>
    <w:rsid w:val="002E055D"/>
    <w:rsid w:val="002E1055"/>
    <w:rsid w:val="002E1650"/>
    <w:rsid w:val="002E359C"/>
    <w:rsid w:val="002E4861"/>
    <w:rsid w:val="002E5474"/>
    <w:rsid w:val="002E609B"/>
    <w:rsid w:val="002F3463"/>
    <w:rsid w:val="002F47E1"/>
    <w:rsid w:val="0030061D"/>
    <w:rsid w:val="00301158"/>
    <w:rsid w:val="00301AFF"/>
    <w:rsid w:val="0030318C"/>
    <w:rsid w:val="00303209"/>
    <w:rsid w:val="00310A36"/>
    <w:rsid w:val="003113AD"/>
    <w:rsid w:val="003133F9"/>
    <w:rsid w:val="0031375C"/>
    <w:rsid w:val="00315CDC"/>
    <w:rsid w:val="00320C8A"/>
    <w:rsid w:val="00321347"/>
    <w:rsid w:val="003241DA"/>
    <w:rsid w:val="00327E39"/>
    <w:rsid w:val="003301A5"/>
    <w:rsid w:val="0033455F"/>
    <w:rsid w:val="00334633"/>
    <w:rsid w:val="0033518C"/>
    <w:rsid w:val="0033594A"/>
    <w:rsid w:val="00337061"/>
    <w:rsid w:val="0033721D"/>
    <w:rsid w:val="0034383A"/>
    <w:rsid w:val="003438C9"/>
    <w:rsid w:val="003458AC"/>
    <w:rsid w:val="00346280"/>
    <w:rsid w:val="0034750B"/>
    <w:rsid w:val="00347F90"/>
    <w:rsid w:val="003508E2"/>
    <w:rsid w:val="003519AC"/>
    <w:rsid w:val="00356798"/>
    <w:rsid w:val="0035793A"/>
    <w:rsid w:val="00361285"/>
    <w:rsid w:val="00366201"/>
    <w:rsid w:val="00367880"/>
    <w:rsid w:val="00372001"/>
    <w:rsid w:val="00373DDD"/>
    <w:rsid w:val="003809EC"/>
    <w:rsid w:val="003862DB"/>
    <w:rsid w:val="00386799"/>
    <w:rsid w:val="00387750"/>
    <w:rsid w:val="0039044F"/>
    <w:rsid w:val="003961F9"/>
    <w:rsid w:val="0039652A"/>
    <w:rsid w:val="003A0AF0"/>
    <w:rsid w:val="003A1A81"/>
    <w:rsid w:val="003A1ECE"/>
    <w:rsid w:val="003A36E7"/>
    <w:rsid w:val="003A408D"/>
    <w:rsid w:val="003A4204"/>
    <w:rsid w:val="003A6998"/>
    <w:rsid w:val="003A71FB"/>
    <w:rsid w:val="003B136D"/>
    <w:rsid w:val="003B307A"/>
    <w:rsid w:val="003B5175"/>
    <w:rsid w:val="003B5B42"/>
    <w:rsid w:val="003B69E9"/>
    <w:rsid w:val="003B6FBB"/>
    <w:rsid w:val="003C13F8"/>
    <w:rsid w:val="003C179C"/>
    <w:rsid w:val="003C557C"/>
    <w:rsid w:val="003C6C13"/>
    <w:rsid w:val="003C70F8"/>
    <w:rsid w:val="003C7BC3"/>
    <w:rsid w:val="003D09E7"/>
    <w:rsid w:val="003D3472"/>
    <w:rsid w:val="003D4D54"/>
    <w:rsid w:val="003D52FA"/>
    <w:rsid w:val="003D58A3"/>
    <w:rsid w:val="003D5E50"/>
    <w:rsid w:val="003E030D"/>
    <w:rsid w:val="003E2427"/>
    <w:rsid w:val="003F1529"/>
    <w:rsid w:val="003F1726"/>
    <w:rsid w:val="003F17B0"/>
    <w:rsid w:val="003F3DCB"/>
    <w:rsid w:val="003F4053"/>
    <w:rsid w:val="003F5841"/>
    <w:rsid w:val="003F632F"/>
    <w:rsid w:val="00401191"/>
    <w:rsid w:val="004028B4"/>
    <w:rsid w:val="00402B6E"/>
    <w:rsid w:val="00403FC6"/>
    <w:rsid w:val="00404138"/>
    <w:rsid w:val="00404DAA"/>
    <w:rsid w:val="0041243C"/>
    <w:rsid w:val="00413055"/>
    <w:rsid w:val="004136A4"/>
    <w:rsid w:val="0041492B"/>
    <w:rsid w:val="004163AD"/>
    <w:rsid w:val="00426E6B"/>
    <w:rsid w:val="00431553"/>
    <w:rsid w:val="00431863"/>
    <w:rsid w:val="004350EA"/>
    <w:rsid w:val="00436D27"/>
    <w:rsid w:val="004442B4"/>
    <w:rsid w:val="00444AA4"/>
    <w:rsid w:val="00445952"/>
    <w:rsid w:val="00450D5A"/>
    <w:rsid w:val="00451FF1"/>
    <w:rsid w:val="00454839"/>
    <w:rsid w:val="00455C01"/>
    <w:rsid w:val="00456691"/>
    <w:rsid w:val="00457950"/>
    <w:rsid w:val="0046044D"/>
    <w:rsid w:val="004607B6"/>
    <w:rsid w:val="0046159D"/>
    <w:rsid w:val="00463307"/>
    <w:rsid w:val="0046452F"/>
    <w:rsid w:val="00464890"/>
    <w:rsid w:val="004655B2"/>
    <w:rsid w:val="00470267"/>
    <w:rsid w:val="004716D3"/>
    <w:rsid w:val="00473CEE"/>
    <w:rsid w:val="004745FB"/>
    <w:rsid w:val="00474CFB"/>
    <w:rsid w:val="00474D1A"/>
    <w:rsid w:val="00475A19"/>
    <w:rsid w:val="00476688"/>
    <w:rsid w:val="004778E2"/>
    <w:rsid w:val="004806FC"/>
    <w:rsid w:val="00484768"/>
    <w:rsid w:val="004848CD"/>
    <w:rsid w:val="00485BA7"/>
    <w:rsid w:val="004860D6"/>
    <w:rsid w:val="00487221"/>
    <w:rsid w:val="00490A31"/>
    <w:rsid w:val="00491288"/>
    <w:rsid w:val="00491A2D"/>
    <w:rsid w:val="0049252A"/>
    <w:rsid w:val="00494CD8"/>
    <w:rsid w:val="00494EBD"/>
    <w:rsid w:val="004970A3"/>
    <w:rsid w:val="00497457"/>
    <w:rsid w:val="00497475"/>
    <w:rsid w:val="00497991"/>
    <w:rsid w:val="004A143A"/>
    <w:rsid w:val="004A27D8"/>
    <w:rsid w:val="004A3159"/>
    <w:rsid w:val="004A3E62"/>
    <w:rsid w:val="004A7A4D"/>
    <w:rsid w:val="004B0041"/>
    <w:rsid w:val="004B16A3"/>
    <w:rsid w:val="004B41B8"/>
    <w:rsid w:val="004B5877"/>
    <w:rsid w:val="004B5A4D"/>
    <w:rsid w:val="004C0CC1"/>
    <w:rsid w:val="004C153B"/>
    <w:rsid w:val="004C2605"/>
    <w:rsid w:val="004C352F"/>
    <w:rsid w:val="004C40EA"/>
    <w:rsid w:val="004C63A6"/>
    <w:rsid w:val="004D1064"/>
    <w:rsid w:val="004D2266"/>
    <w:rsid w:val="004D28A8"/>
    <w:rsid w:val="004D2DA5"/>
    <w:rsid w:val="004D305E"/>
    <w:rsid w:val="004D3406"/>
    <w:rsid w:val="004D5732"/>
    <w:rsid w:val="004D659F"/>
    <w:rsid w:val="004E1042"/>
    <w:rsid w:val="004E187A"/>
    <w:rsid w:val="004E375A"/>
    <w:rsid w:val="004E3BBC"/>
    <w:rsid w:val="004E3CC5"/>
    <w:rsid w:val="004E41CE"/>
    <w:rsid w:val="004E57CB"/>
    <w:rsid w:val="004E6314"/>
    <w:rsid w:val="004F04D2"/>
    <w:rsid w:val="004F0FF2"/>
    <w:rsid w:val="004F3291"/>
    <w:rsid w:val="004F344C"/>
    <w:rsid w:val="004F5491"/>
    <w:rsid w:val="004F557C"/>
    <w:rsid w:val="004F576C"/>
    <w:rsid w:val="004F7194"/>
    <w:rsid w:val="00500465"/>
    <w:rsid w:val="00501561"/>
    <w:rsid w:val="00502622"/>
    <w:rsid w:val="00503E14"/>
    <w:rsid w:val="00506CF8"/>
    <w:rsid w:val="00511CD9"/>
    <w:rsid w:val="0051231F"/>
    <w:rsid w:val="00513579"/>
    <w:rsid w:val="00515873"/>
    <w:rsid w:val="00516F30"/>
    <w:rsid w:val="00517ED2"/>
    <w:rsid w:val="00521D91"/>
    <w:rsid w:val="005226B1"/>
    <w:rsid w:val="005241B0"/>
    <w:rsid w:val="00525428"/>
    <w:rsid w:val="0052609E"/>
    <w:rsid w:val="00533B96"/>
    <w:rsid w:val="005358C3"/>
    <w:rsid w:val="005425CA"/>
    <w:rsid w:val="005429C7"/>
    <w:rsid w:val="0054538B"/>
    <w:rsid w:val="00545BD7"/>
    <w:rsid w:val="00546680"/>
    <w:rsid w:val="0055112B"/>
    <w:rsid w:val="00552F2B"/>
    <w:rsid w:val="0055441D"/>
    <w:rsid w:val="00556D80"/>
    <w:rsid w:val="00562421"/>
    <w:rsid w:val="005624FD"/>
    <w:rsid w:val="00564128"/>
    <w:rsid w:val="005644FD"/>
    <w:rsid w:val="00565A5C"/>
    <w:rsid w:val="00565D40"/>
    <w:rsid w:val="00566000"/>
    <w:rsid w:val="00567A50"/>
    <w:rsid w:val="00573CDA"/>
    <w:rsid w:val="00573D11"/>
    <w:rsid w:val="005750ED"/>
    <w:rsid w:val="00577307"/>
    <w:rsid w:val="00577528"/>
    <w:rsid w:val="00577A41"/>
    <w:rsid w:val="0058154C"/>
    <w:rsid w:val="00582272"/>
    <w:rsid w:val="00583FD9"/>
    <w:rsid w:val="00586F2A"/>
    <w:rsid w:val="00587133"/>
    <w:rsid w:val="0059122F"/>
    <w:rsid w:val="00593963"/>
    <w:rsid w:val="005A02D6"/>
    <w:rsid w:val="005A3E08"/>
    <w:rsid w:val="005A4E92"/>
    <w:rsid w:val="005A6624"/>
    <w:rsid w:val="005A7B57"/>
    <w:rsid w:val="005B23CF"/>
    <w:rsid w:val="005B5495"/>
    <w:rsid w:val="005C0E88"/>
    <w:rsid w:val="005C6518"/>
    <w:rsid w:val="005C684A"/>
    <w:rsid w:val="005C7639"/>
    <w:rsid w:val="005C766F"/>
    <w:rsid w:val="005D31F9"/>
    <w:rsid w:val="005D4099"/>
    <w:rsid w:val="005D46D6"/>
    <w:rsid w:val="005D4A33"/>
    <w:rsid w:val="005D54FF"/>
    <w:rsid w:val="005D6547"/>
    <w:rsid w:val="005D755F"/>
    <w:rsid w:val="005D7687"/>
    <w:rsid w:val="005E3C3C"/>
    <w:rsid w:val="005E61D1"/>
    <w:rsid w:val="005F24A0"/>
    <w:rsid w:val="005F2C09"/>
    <w:rsid w:val="005F3911"/>
    <w:rsid w:val="005F497E"/>
    <w:rsid w:val="005F5160"/>
    <w:rsid w:val="005F5FA3"/>
    <w:rsid w:val="005F61C4"/>
    <w:rsid w:val="005F7A93"/>
    <w:rsid w:val="005F7ACD"/>
    <w:rsid w:val="00600531"/>
    <w:rsid w:val="00600D87"/>
    <w:rsid w:val="006028CE"/>
    <w:rsid w:val="00605BD5"/>
    <w:rsid w:val="0060724C"/>
    <w:rsid w:val="00611C73"/>
    <w:rsid w:val="00612BB9"/>
    <w:rsid w:val="00613F8C"/>
    <w:rsid w:val="0061459A"/>
    <w:rsid w:val="00615E1D"/>
    <w:rsid w:val="00617768"/>
    <w:rsid w:val="006213B6"/>
    <w:rsid w:val="00621BAA"/>
    <w:rsid w:val="0062588B"/>
    <w:rsid w:val="00630B2A"/>
    <w:rsid w:val="00631220"/>
    <w:rsid w:val="006326EE"/>
    <w:rsid w:val="00632964"/>
    <w:rsid w:val="006342A1"/>
    <w:rsid w:val="0063455F"/>
    <w:rsid w:val="00636341"/>
    <w:rsid w:val="006364EA"/>
    <w:rsid w:val="006365A6"/>
    <w:rsid w:val="00640388"/>
    <w:rsid w:val="00640DD8"/>
    <w:rsid w:val="00641178"/>
    <w:rsid w:val="0064401F"/>
    <w:rsid w:val="00644CD8"/>
    <w:rsid w:val="00646794"/>
    <w:rsid w:val="00646DE9"/>
    <w:rsid w:val="00647364"/>
    <w:rsid w:val="00647C8F"/>
    <w:rsid w:val="00650385"/>
    <w:rsid w:val="0065164A"/>
    <w:rsid w:val="0065213F"/>
    <w:rsid w:val="00655331"/>
    <w:rsid w:val="00656031"/>
    <w:rsid w:val="006564A5"/>
    <w:rsid w:val="00656D14"/>
    <w:rsid w:val="00664FC6"/>
    <w:rsid w:val="006663DC"/>
    <w:rsid w:val="006676C6"/>
    <w:rsid w:val="00671A0F"/>
    <w:rsid w:val="00673903"/>
    <w:rsid w:val="006753FE"/>
    <w:rsid w:val="006760E9"/>
    <w:rsid w:val="00676E1F"/>
    <w:rsid w:val="00680AF4"/>
    <w:rsid w:val="0068218E"/>
    <w:rsid w:val="006821FC"/>
    <w:rsid w:val="00682629"/>
    <w:rsid w:val="0068445C"/>
    <w:rsid w:val="0068615B"/>
    <w:rsid w:val="00686572"/>
    <w:rsid w:val="00687009"/>
    <w:rsid w:val="006879D5"/>
    <w:rsid w:val="00691D05"/>
    <w:rsid w:val="00696A1F"/>
    <w:rsid w:val="006A1BA8"/>
    <w:rsid w:val="006A1BF5"/>
    <w:rsid w:val="006A21FC"/>
    <w:rsid w:val="006A3CA5"/>
    <w:rsid w:val="006A4B46"/>
    <w:rsid w:val="006A7A86"/>
    <w:rsid w:val="006B0A02"/>
    <w:rsid w:val="006B0F48"/>
    <w:rsid w:val="006B30A5"/>
    <w:rsid w:val="006B3629"/>
    <w:rsid w:val="006B59C4"/>
    <w:rsid w:val="006B6B26"/>
    <w:rsid w:val="006B7E4A"/>
    <w:rsid w:val="006C1990"/>
    <w:rsid w:val="006C61AC"/>
    <w:rsid w:val="006C67CA"/>
    <w:rsid w:val="006C79E4"/>
    <w:rsid w:val="006D16E7"/>
    <w:rsid w:val="006D50D5"/>
    <w:rsid w:val="006D76A2"/>
    <w:rsid w:val="006E050D"/>
    <w:rsid w:val="006E2013"/>
    <w:rsid w:val="006E4318"/>
    <w:rsid w:val="006E4541"/>
    <w:rsid w:val="006E5FB1"/>
    <w:rsid w:val="006F08BF"/>
    <w:rsid w:val="006F1080"/>
    <w:rsid w:val="007006DB"/>
    <w:rsid w:val="00704D20"/>
    <w:rsid w:val="007059C3"/>
    <w:rsid w:val="00705C96"/>
    <w:rsid w:val="0070622C"/>
    <w:rsid w:val="00714320"/>
    <w:rsid w:val="007157E0"/>
    <w:rsid w:val="007159B4"/>
    <w:rsid w:val="00717242"/>
    <w:rsid w:val="007208F0"/>
    <w:rsid w:val="00720D3D"/>
    <w:rsid w:val="0072124D"/>
    <w:rsid w:val="00721312"/>
    <w:rsid w:val="00722553"/>
    <w:rsid w:val="0072765E"/>
    <w:rsid w:val="00727AD9"/>
    <w:rsid w:val="007336FE"/>
    <w:rsid w:val="00735ADE"/>
    <w:rsid w:val="00741A47"/>
    <w:rsid w:val="00742934"/>
    <w:rsid w:val="00743CD9"/>
    <w:rsid w:val="007448FD"/>
    <w:rsid w:val="00744BDE"/>
    <w:rsid w:val="007455E5"/>
    <w:rsid w:val="00745D16"/>
    <w:rsid w:val="00746020"/>
    <w:rsid w:val="00747BEC"/>
    <w:rsid w:val="00750073"/>
    <w:rsid w:val="007626CB"/>
    <w:rsid w:val="00762F8D"/>
    <w:rsid w:val="00765229"/>
    <w:rsid w:val="00765D85"/>
    <w:rsid w:val="00766ED8"/>
    <w:rsid w:val="0076772E"/>
    <w:rsid w:val="00771D92"/>
    <w:rsid w:val="00772235"/>
    <w:rsid w:val="00772CAD"/>
    <w:rsid w:val="00790008"/>
    <w:rsid w:val="00790776"/>
    <w:rsid w:val="00792D1E"/>
    <w:rsid w:val="007951C8"/>
    <w:rsid w:val="00797854"/>
    <w:rsid w:val="00797C90"/>
    <w:rsid w:val="007A05AE"/>
    <w:rsid w:val="007A2772"/>
    <w:rsid w:val="007A56E0"/>
    <w:rsid w:val="007A61F6"/>
    <w:rsid w:val="007A6884"/>
    <w:rsid w:val="007B0AC9"/>
    <w:rsid w:val="007B5BD1"/>
    <w:rsid w:val="007C134B"/>
    <w:rsid w:val="007C25DB"/>
    <w:rsid w:val="007C3F41"/>
    <w:rsid w:val="007C515C"/>
    <w:rsid w:val="007C5B10"/>
    <w:rsid w:val="007C6115"/>
    <w:rsid w:val="007D1AFC"/>
    <w:rsid w:val="007E1D68"/>
    <w:rsid w:val="007E4A6A"/>
    <w:rsid w:val="007E4B9A"/>
    <w:rsid w:val="007E5643"/>
    <w:rsid w:val="007E7910"/>
    <w:rsid w:val="007E7F9C"/>
    <w:rsid w:val="007F0482"/>
    <w:rsid w:val="007F16ED"/>
    <w:rsid w:val="007F1820"/>
    <w:rsid w:val="007F62A5"/>
    <w:rsid w:val="007F67AB"/>
    <w:rsid w:val="0080062C"/>
    <w:rsid w:val="00800671"/>
    <w:rsid w:val="008028CD"/>
    <w:rsid w:val="00803D66"/>
    <w:rsid w:val="00807004"/>
    <w:rsid w:val="00810B94"/>
    <w:rsid w:val="008140F9"/>
    <w:rsid w:val="00821FE0"/>
    <w:rsid w:val="00823134"/>
    <w:rsid w:val="00824BE7"/>
    <w:rsid w:val="00825ACB"/>
    <w:rsid w:val="00826EAD"/>
    <w:rsid w:val="008309F0"/>
    <w:rsid w:val="0083130A"/>
    <w:rsid w:val="008367ED"/>
    <w:rsid w:val="00836C83"/>
    <w:rsid w:val="008411B6"/>
    <w:rsid w:val="00844F07"/>
    <w:rsid w:val="0084528E"/>
    <w:rsid w:val="008466A6"/>
    <w:rsid w:val="00852951"/>
    <w:rsid w:val="00852FF4"/>
    <w:rsid w:val="0085322B"/>
    <w:rsid w:val="0085348F"/>
    <w:rsid w:val="00857F7E"/>
    <w:rsid w:val="00860CAD"/>
    <w:rsid w:val="008641F4"/>
    <w:rsid w:val="008704AA"/>
    <w:rsid w:val="0087266D"/>
    <w:rsid w:val="00873D0A"/>
    <w:rsid w:val="00873FE5"/>
    <w:rsid w:val="008753F5"/>
    <w:rsid w:val="00877052"/>
    <w:rsid w:val="00880377"/>
    <w:rsid w:val="0088054F"/>
    <w:rsid w:val="00882677"/>
    <w:rsid w:val="00883129"/>
    <w:rsid w:val="0088658B"/>
    <w:rsid w:val="00887DF3"/>
    <w:rsid w:val="0089086B"/>
    <w:rsid w:val="00890CBE"/>
    <w:rsid w:val="00894C41"/>
    <w:rsid w:val="00894CC2"/>
    <w:rsid w:val="008958A4"/>
    <w:rsid w:val="008A19FA"/>
    <w:rsid w:val="008A1A96"/>
    <w:rsid w:val="008A2966"/>
    <w:rsid w:val="008A56ED"/>
    <w:rsid w:val="008B0727"/>
    <w:rsid w:val="008B14D7"/>
    <w:rsid w:val="008B192A"/>
    <w:rsid w:val="008B3028"/>
    <w:rsid w:val="008B4648"/>
    <w:rsid w:val="008C2DD7"/>
    <w:rsid w:val="008C3075"/>
    <w:rsid w:val="008C3408"/>
    <w:rsid w:val="008C7E11"/>
    <w:rsid w:val="008D00D7"/>
    <w:rsid w:val="008D14D6"/>
    <w:rsid w:val="008D2487"/>
    <w:rsid w:val="008D2C0E"/>
    <w:rsid w:val="008D2CFB"/>
    <w:rsid w:val="008D5EB8"/>
    <w:rsid w:val="008E004D"/>
    <w:rsid w:val="008E5B79"/>
    <w:rsid w:val="008F1F8F"/>
    <w:rsid w:val="008F2231"/>
    <w:rsid w:val="008F2B9A"/>
    <w:rsid w:val="008F3882"/>
    <w:rsid w:val="008F74C4"/>
    <w:rsid w:val="00901EF8"/>
    <w:rsid w:val="00902329"/>
    <w:rsid w:val="009041A6"/>
    <w:rsid w:val="00906CF5"/>
    <w:rsid w:val="00907E35"/>
    <w:rsid w:val="0091241E"/>
    <w:rsid w:val="00912DC4"/>
    <w:rsid w:val="00916173"/>
    <w:rsid w:val="00916465"/>
    <w:rsid w:val="00916810"/>
    <w:rsid w:val="00917501"/>
    <w:rsid w:val="00920A98"/>
    <w:rsid w:val="00920FC8"/>
    <w:rsid w:val="00923D90"/>
    <w:rsid w:val="00927A86"/>
    <w:rsid w:val="00930298"/>
    <w:rsid w:val="00931802"/>
    <w:rsid w:val="00932ACF"/>
    <w:rsid w:val="0093320A"/>
    <w:rsid w:val="00933F08"/>
    <w:rsid w:val="00934D2F"/>
    <w:rsid w:val="00936C42"/>
    <w:rsid w:val="009371D7"/>
    <w:rsid w:val="0094270D"/>
    <w:rsid w:val="0094404E"/>
    <w:rsid w:val="009544EC"/>
    <w:rsid w:val="00957BD6"/>
    <w:rsid w:val="009607B7"/>
    <w:rsid w:val="00960C32"/>
    <w:rsid w:val="00960C91"/>
    <w:rsid w:val="00960EC7"/>
    <w:rsid w:val="00963620"/>
    <w:rsid w:val="009645F7"/>
    <w:rsid w:val="00971562"/>
    <w:rsid w:val="00971EED"/>
    <w:rsid w:val="00971F03"/>
    <w:rsid w:val="009723E1"/>
    <w:rsid w:val="0097393A"/>
    <w:rsid w:val="0097536C"/>
    <w:rsid w:val="009779CB"/>
    <w:rsid w:val="009833C5"/>
    <w:rsid w:val="00983ECB"/>
    <w:rsid w:val="0098424B"/>
    <w:rsid w:val="00986B52"/>
    <w:rsid w:val="009871D6"/>
    <w:rsid w:val="009874DE"/>
    <w:rsid w:val="009923D5"/>
    <w:rsid w:val="00993F9E"/>
    <w:rsid w:val="00997A95"/>
    <w:rsid w:val="00997B93"/>
    <w:rsid w:val="009A0742"/>
    <w:rsid w:val="009A129E"/>
    <w:rsid w:val="009A1FE4"/>
    <w:rsid w:val="009A25CD"/>
    <w:rsid w:val="009A2F51"/>
    <w:rsid w:val="009A38A8"/>
    <w:rsid w:val="009A4E4C"/>
    <w:rsid w:val="009A5CE4"/>
    <w:rsid w:val="009A6C0D"/>
    <w:rsid w:val="009A6D6E"/>
    <w:rsid w:val="009A71CA"/>
    <w:rsid w:val="009B27ED"/>
    <w:rsid w:val="009B3D32"/>
    <w:rsid w:val="009C1228"/>
    <w:rsid w:val="009C2149"/>
    <w:rsid w:val="009C4D68"/>
    <w:rsid w:val="009C661C"/>
    <w:rsid w:val="009D0624"/>
    <w:rsid w:val="009D1987"/>
    <w:rsid w:val="009D46E2"/>
    <w:rsid w:val="009D5CE6"/>
    <w:rsid w:val="009D5DB3"/>
    <w:rsid w:val="009D724F"/>
    <w:rsid w:val="009D76D3"/>
    <w:rsid w:val="009D7812"/>
    <w:rsid w:val="009D7AF9"/>
    <w:rsid w:val="009D7B23"/>
    <w:rsid w:val="009D7B4F"/>
    <w:rsid w:val="009E5E8A"/>
    <w:rsid w:val="009F0735"/>
    <w:rsid w:val="009F16F8"/>
    <w:rsid w:val="009F1D8F"/>
    <w:rsid w:val="009F222B"/>
    <w:rsid w:val="009F6CE3"/>
    <w:rsid w:val="00A008E2"/>
    <w:rsid w:val="00A01AE4"/>
    <w:rsid w:val="00A070E3"/>
    <w:rsid w:val="00A12B5D"/>
    <w:rsid w:val="00A13300"/>
    <w:rsid w:val="00A14730"/>
    <w:rsid w:val="00A151C4"/>
    <w:rsid w:val="00A2488A"/>
    <w:rsid w:val="00A24938"/>
    <w:rsid w:val="00A279F3"/>
    <w:rsid w:val="00A301B2"/>
    <w:rsid w:val="00A305CC"/>
    <w:rsid w:val="00A314C6"/>
    <w:rsid w:val="00A31A19"/>
    <w:rsid w:val="00A32766"/>
    <w:rsid w:val="00A32CD7"/>
    <w:rsid w:val="00A3686E"/>
    <w:rsid w:val="00A37D28"/>
    <w:rsid w:val="00A4083C"/>
    <w:rsid w:val="00A40E3B"/>
    <w:rsid w:val="00A41B53"/>
    <w:rsid w:val="00A47834"/>
    <w:rsid w:val="00A526EE"/>
    <w:rsid w:val="00A5389E"/>
    <w:rsid w:val="00A53C75"/>
    <w:rsid w:val="00A5762C"/>
    <w:rsid w:val="00A57765"/>
    <w:rsid w:val="00A57D53"/>
    <w:rsid w:val="00A60E03"/>
    <w:rsid w:val="00A62101"/>
    <w:rsid w:val="00A64501"/>
    <w:rsid w:val="00A64A5D"/>
    <w:rsid w:val="00A66E26"/>
    <w:rsid w:val="00A67A13"/>
    <w:rsid w:val="00A71D54"/>
    <w:rsid w:val="00A76B50"/>
    <w:rsid w:val="00A76C42"/>
    <w:rsid w:val="00A835DB"/>
    <w:rsid w:val="00A928A4"/>
    <w:rsid w:val="00A9403C"/>
    <w:rsid w:val="00A9523E"/>
    <w:rsid w:val="00A97704"/>
    <w:rsid w:val="00AA3306"/>
    <w:rsid w:val="00AA5FE7"/>
    <w:rsid w:val="00AA7117"/>
    <w:rsid w:val="00AB2864"/>
    <w:rsid w:val="00AB3838"/>
    <w:rsid w:val="00AB3BB4"/>
    <w:rsid w:val="00AB477F"/>
    <w:rsid w:val="00AC02F9"/>
    <w:rsid w:val="00AC0945"/>
    <w:rsid w:val="00AD0E78"/>
    <w:rsid w:val="00AD1EF2"/>
    <w:rsid w:val="00AD3FD6"/>
    <w:rsid w:val="00AD42A8"/>
    <w:rsid w:val="00AD5E19"/>
    <w:rsid w:val="00AD6F9A"/>
    <w:rsid w:val="00AD7B3E"/>
    <w:rsid w:val="00AE0DDE"/>
    <w:rsid w:val="00AE1354"/>
    <w:rsid w:val="00AE1725"/>
    <w:rsid w:val="00AE2288"/>
    <w:rsid w:val="00AE5DFB"/>
    <w:rsid w:val="00AE75A1"/>
    <w:rsid w:val="00AF262C"/>
    <w:rsid w:val="00AF37FA"/>
    <w:rsid w:val="00AF3916"/>
    <w:rsid w:val="00AF5677"/>
    <w:rsid w:val="00AF6B11"/>
    <w:rsid w:val="00AF6BA7"/>
    <w:rsid w:val="00B010D1"/>
    <w:rsid w:val="00B01B80"/>
    <w:rsid w:val="00B01F78"/>
    <w:rsid w:val="00B02CEE"/>
    <w:rsid w:val="00B04D97"/>
    <w:rsid w:val="00B06523"/>
    <w:rsid w:val="00B114D2"/>
    <w:rsid w:val="00B14E73"/>
    <w:rsid w:val="00B23B8F"/>
    <w:rsid w:val="00B24CC2"/>
    <w:rsid w:val="00B3000B"/>
    <w:rsid w:val="00B30902"/>
    <w:rsid w:val="00B316C1"/>
    <w:rsid w:val="00B328D2"/>
    <w:rsid w:val="00B34649"/>
    <w:rsid w:val="00B3652C"/>
    <w:rsid w:val="00B3753A"/>
    <w:rsid w:val="00B40A51"/>
    <w:rsid w:val="00B40EF0"/>
    <w:rsid w:val="00B41F09"/>
    <w:rsid w:val="00B42DD9"/>
    <w:rsid w:val="00B45B58"/>
    <w:rsid w:val="00B5066F"/>
    <w:rsid w:val="00B5174D"/>
    <w:rsid w:val="00B5283B"/>
    <w:rsid w:val="00B53D1F"/>
    <w:rsid w:val="00B56372"/>
    <w:rsid w:val="00B56CFC"/>
    <w:rsid w:val="00B64F33"/>
    <w:rsid w:val="00B66E49"/>
    <w:rsid w:val="00B67CFB"/>
    <w:rsid w:val="00B67F58"/>
    <w:rsid w:val="00B70224"/>
    <w:rsid w:val="00B705FB"/>
    <w:rsid w:val="00B7082A"/>
    <w:rsid w:val="00B71B22"/>
    <w:rsid w:val="00B75543"/>
    <w:rsid w:val="00B76244"/>
    <w:rsid w:val="00B80901"/>
    <w:rsid w:val="00B814F2"/>
    <w:rsid w:val="00B8580F"/>
    <w:rsid w:val="00B87269"/>
    <w:rsid w:val="00B95720"/>
    <w:rsid w:val="00B96C37"/>
    <w:rsid w:val="00B977A6"/>
    <w:rsid w:val="00BA2F4D"/>
    <w:rsid w:val="00BA33A5"/>
    <w:rsid w:val="00BA5DF8"/>
    <w:rsid w:val="00BA5F9D"/>
    <w:rsid w:val="00BA6899"/>
    <w:rsid w:val="00BA6B94"/>
    <w:rsid w:val="00BA6D96"/>
    <w:rsid w:val="00BA7642"/>
    <w:rsid w:val="00BB06DF"/>
    <w:rsid w:val="00BB35B8"/>
    <w:rsid w:val="00BB37E2"/>
    <w:rsid w:val="00BB442E"/>
    <w:rsid w:val="00BC373B"/>
    <w:rsid w:val="00BC5766"/>
    <w:rsid w:val="00BE0E8C"/>
    <w:rsid w:val="00BE3171"/>
    <w:rsid w:val="00BE3500"/>
    <w:rsid w:val="00BE3D30"/>
    <w:rsid w:val="00BE58D1"/>
    <w:rsid w:val="00BE7CD0"/>
    <w:rsid w:val="00BF09D4"/>
    <w:rsid w:val="00BF0DA0"/>
    <w:rsid w:val="00BF114B"/>
    <w:rsid w:val="00BF536C"/>
    <w:rsid w:val="00BF5A3F"/>
    <w:rsid w:val="00BF7215"/>
    <w:rsid w:val="00BF7B63"/>
    <w:rsid w:val="00C01A8C"/>
    <w:rsid w:val="00C03597"/>
    <w:rsid w:val="00C03F47"/>
    <w:rsid w:val="00C05BE4"/>
    <w:rsid w:val="00C0659D"/>
    <w:rsid w:val="00C06BA8"/>
    <w:rsid w:val="00C118B2"/>
    <w:rsid w:val="00C12567"/>
    <w:rsid w:val="00C14725"/>
    <w:rsid w:val="00C16BD7"/>
    <w:rsid w:val="00C16DB8"/>
    <w:rsid w:val="00C20F88"/>
    <w:rsid w:val="00C23AEA"/>
    <w:rsid w:val="00C24C65"/>
    <w:rsid w:val="00C24D6E"/>
    <w:rsid w:val="00C25970"/>
    <w:rsid w:val="00C2765C"/>
    <w:rsid w:val="00C3154D"/>
    <w:rsid w:val="00C32DE1"/>
    <w:rsid w:val="00C34691"/>
    <w:rsid w:val="00C363DD"/>
    <w:rsid w:val="00C40AB3"/>
    <w:rsid w:val="00C41CFF"/>
    <w:rsid w:val="00C456E7"/>
    <w:rsid w:val="00C46AF9"/>
    <w:rsid w:val="00C4740B"/>
    <w:rsid w:val="00C5424D"/>
    <w:rsid w:val="00C56E20"/>
    <w:rsid w:val="00C57D93"/>
    <w:rsid w:val="00C60B71"/>
    <w:rsid w:val="00C62018"/>
    <w:rsid w:val="00C63F7C"/>
    <w:rsid w:val="00C672A1"/>
    <w:rsid w:val="00C74743"/>
    <w:rsid w:val="00C750C6"/>
    <w:rsid w:val="00C8255C"/>
    <w:rsid w:val="00C83069"/>
    <w:rsid w:val="00C84302"/>
    <w:rsid w:val="00C94347"/>
    <w:rsid w:val="00C96B43"/>
    <w:rsid w:val="00C96F2F"/>
    <w:rsid w:val="00CA09B9"/>
    <w:rsid w:val="00CA1B82"/>
    <w:rsid w:val="00CA4BED"/>
    <w:rsid w:val="00CA4FBF"/>
    <w:rsid w:val="00CA5E1A"/>
    <w:rsid w:val="00CB1E42"/>
    <w:rsid w:val="00CB2A19"/>
    <w:rsid w:val="00CB3559"/>
    <w:rsid w:val="00CB6C73"/>
    <w:rsid w:val="00CC0692"/>
    <w:rsid w:val="00CC0948"/>
    <w:rsid w:val="00CC0B67"/>
    <w:rsid w:val="00CC2DEC"/>
    <w:rsid w:val="00CC4432"/>
    <w:rsid w:val="00CC4868"/>
    <w:rsid w:val="00CC4B74"/>
    <w:rsid w:val="00CC5473"/>
    <w:rsid w:val="00CC5D47"/>
    <w:rsid w:val="00CC7ED4"/>
    <w:rsid w:val="00CD003C"/>
    <w:rsid w:val="00CD1C98"/>
    <w:rsid w:val="00CD2D6F"/>
    <w:rsid w:val="00CD5E3E"/>
    <w:rsid w:val="00CD76DA"/>
    <w:rsid w:val="00CE18E1"/>
    <w:rsid w:val="00CE23A6"/>
    <w:rsid w:val="00CE2740"/>
    <w:rsid w:val="00CE34DB"/>
    <w:rsid w:val="00CE5311"/>
    <w:rsid w:val="00CE72C5"/>
    <w:rsid w:val="00CF0037"/>
    <w:rsid w:val="00CF02D5"/>
    <w:rsid w:val="00CF167A"/>
    <w:rsid w:val="00CF2066"/>
    <w:rsid w:val="00CF488D"/>
    <w:rsid w:val="00CF5ADF"/>
    <w:rsid w:val="00D03FE2"/>
    <w:rsid w:val="00D04342"/>
    <w:rsid w:val="00D04793"/>
    <w:rsid w:val="00D116CB"/>
    <w:rsid w:val="00D14413"/>
    <w:rsid w:val="00D2137B"/>
    <w:rsid w:val="00D21BCC"/>
    <w:rsid w:val="00D22713"/>
    <w:rsid w:val="00D23C1F"/>
    <w:rsid w:val="00D23E03"/>
    <w:rsid w:val="00D25427"/>
    <w:rsid w:val="00D262E1"/>
    <w:rsid w:val="00D26616"/>
    <w:rsid w:val="00D27587"/>
    <w:rsid w:val="00D3097F"/>
    <w:rsid w:val="00D30C08"/>
    <w:rsid w:val="00D30D98"/>
    <w:rsid w:val="00D319CE"/>
    <w:rsid w:val="00D31E1E"/>
    <w:rsid w:val="00D34132"/>
    <w:rsid w:val="00D37230"/>
    <w:rsid w:val="00D40311"/>
    <w:rsid w:val="00D428AD"/>
    <w:rsid w:val="00D43823"/>
    <w:rsid w:val="00D43CC3"/>
    <w:rsid w:val="00D4478C"/>
    <w:rsid w:val="00D44B15"/>
    <w:rsid w:val="00D52F4C"/>
    <w:rsid w:val="00D53004"/>
    <w:rsid w:val="00D53BEF"/>
    <w:rsid w:val="00D5498A"/>
    <w:rsid w:val="00D55B5B"/>
    <w:rsid w:val="00D5602A"/>
    <w:rsid w:val="00D56032"/>
    <w:rsid w:val="00D56573"/>
    <w:rsid w:val="00D576B1"/>
    <w:rsid w:val="00D57C46"/>
    <w:rsid w:val="00D60981"/>
    <w:rsid w:val="00D60CB8"/>
    <w:rsid w:val="00D623C0"/>
    <w:rsid w:val="00D62D3D"/>
    <w:rsid w:val="00D6355E"/>
    <w:rsid w:val="00D63633"/>
    <w:rsid w:val="00D63CBA"/>
    <w:rsid w:val="00D63EEF"/>
    <w:rsid w:val="00D653BF"/>
    <w:rsid w:val="00D66646"/>
    <w:rsid w:val="00D70DFF"/>
    <w:rsid w:val="00D71227"/>
    <w:rsid w:val="00D7142E"/>
    <w:rsid w:val="00D72392"/>
    <w:rsid w:val="00D735E9"/>
    <w:rsid w:val="00D73D53"/>
    <w:rsid w:val="00D73D99"/>
    <w:rsid w:val="00D76785"/>
    <w:rsid w:val="00D82E1D"/>
    <w:rsid w:val="00D84D55"/>
    <w:rsid w:val="00D85513"/>
    <w:rsid w:val="00D871D0"/>
    <w:rsid w:val="00D90393"/>
    <w:rsid w:val="00D92150"/>
    <w:rsid w:val="00D93AFA"/>
    <w:rsid w:val="00D96287"/>
    <w:rsid w:val="00D96E05"/>
    <w:rsid w:val="00D97B4E"/>
    <w:rsid w:val="00D97D6F"/>
    <w:rsid w:val="00DA1654"/>
    <w:rsid w:val="00DA2074"/>
    <w:rsid w:val="00DA2BF7"/>
    <w:rsid w:val="00DA3392"/>
    <w:rsid w:val="00DA3C34"/>
    <w:rsid w:val="00DA4545"/>
    <w:rsid w:val="00DA4BBD"/>
    <w:rsid w:val="00DA5889"/>
    <w:rsid w:val="00DA740C"/>
    <w:rsid w:val="00DB0054"/>
    <w:rsid w:val="00DB06C2"/>
    <w:rsid w:val="00DB1208"/>
    <w:rsid w:val="00DB1B5D"/>
    <w:rsid w:val="00DB4DD8"/>
    <w:rsid w:val="00DB5BAD"/>
    <w:rsid w:val="00DB6B05"/>
    <w:rsid w:val="00DC095C"/>
    <w:rsid w:val="00DC1B91"/>
    <w:rsid w:val="00DC2B82"/>
    <w:rsid w:val="00DC421D"/>
    <w:rsid w:val="00DC59DE"/>
    <w:rsid w:val="00DC6885"/>
    <w:rsid w:val="00DD129D"/>
    <w:rsid w:val="00DD19AB"/>
    <w:rsid w:val="00DD26B5"/>
    <w:rsid w:val="00DD37F1"/>
    <w:rsid w:val="00DD4929"/>
    <w:rsid w:val="00DD4CE0"/>
    <w:rsid w:val="00DD4DD0"/>
    <w:rsid w:val="00DE27BF"/>
    <w:rsid w:val="00DE2D8F"/>
    <w:rsid w:val="00DE3D39"/>
    <w:rsid w:val="00DE4DA7"/>
    <w:rsid w:val="00DF210A"/>
    <w:rsid w:val="00DF4028"/>
    <w:rsid w:val="00DF66C9"/>
    <w:rsid w:val="00E01598"/>
    <w:rsid w:val="00E042CC"/>
    <w:rsid w:val="00E0509C"/>
    <w:rsid w:val="00E06D7E"/>
    <w:rsid w:val="00E10655"/>
    <w:rsid w:val="00E11C69"/>
    <w:rsid w:val="00E12544"/>
    <w:rsid w:val="00E16252"/>
    <w:rsid w:val="00E17766"/>
    <w:rsid w:val="00E22263"/>
    <w:rsid w:val="00E23ED8"/>
    <w:rsid w:val="00E24F0D"/>
    <w:rsid w:val="00E27588"/>
    <w:rsid w:val="00E27BE7"/>
    <w:rsid w:val="00E30DFD"/>
    <w:rsid w:val="00E31220"/>
    <w:rsid w:val="00E33CAA"/>
    <w:rsid w:val="00E34F85"/>
    <w:rsid w:val="00E36573"/>
    <w:rsid w:val="00E374EF"/>
    <w:rsid w:val="00E42291"/>
    <w:rsid w:val="00E4570D"/>
    <w:rsid w:val="00E45AFE"/>
    <w:rsid w:val="00E47E1F"/>
    <w:rsid w:val="00E5257E"/>
    <w:rsid w:val="00E529B1"/>
    <w:rsid w:val="00E52C0F"/>
    <w:rsid w:val="00E54971"/>
    <w:rsid w:val="00E61E78"/>
    <w:rsid w:val="00E636DE"/>
    <w:rsid w:val="00E70D1A"/>
    <w:rsid w:val="00E711D6"/>
    <w:rsid w:val="00E77332"/>
    <w:rsid w:val="00E81889"/>
    <w:rsid w:val="00E826E8"/>
    <w:rsid w:val="00E83675"/>
    <w:rsid w:val="00E92E00"/>
    <w:rsid w:val="00E94CDC"/>
    <w:rsid w:val="00E9509F"/>
    <w:rsid w:val="00EA29FC"/>
    <w:rsid w:val="00EA3711"/>
    <w:rsid w:val="00EA449C"/>
    <w:rsid w:val="00EA5DC8"/>
    <w:rsid w:val="00EA7E91"/>
    <w:rsid w:val="00EB0E8D"/>
    <w:rsid w:val="00EB1514"/>
    <w:rsid w:val="00EB2D2F"/>
    <w:rsid w:val="00EB4866"/>
    <w:rsid w:val="00EB4A6E"/>
    <w:rsid w:val="00EC5EEA"/>
    <w:rsid w:val="00ED4564"/>
    <w:rsid w:val="00ED5052"/>
    <w:rsid w:val="00EE0BF8"/>
    <w:rsid w:val="00EE15C8"/>
    <w:rsid w:val="00EE1D75"/>
    <w:rsid w:val="00EE361F"/>
    <w:rsid w:val="00EE3CBA"/>
    <w:rsid w:val="00EE5046"/>
    <w:rsid w:val="00EE6156"/>
    <w:rsid w:val="00EE6DE0"/>
    <w:rsid w:val="00EE7640"/>
    <w:rsid w:val="00EF16D7"/>
    <w:rsid w:val="00EF1866"/>
    <w:rsid w:val="00EF19B3"/>
    <w:rsid w:val="00EF1FD0"/>
    <w:rsid w:val="00EF4148"/>
    <w:rsid w:val="00EF431D"/>
    <w:rsid w:val="00EF5636"/>
    <w:rsid w:val="00EF6B04"/>
    <w:rsid w:val="00F00D37"/>
    <w:rsid w:val="00F0292E"/>
    <w:rsid w:val="00F0375B"/>
    <w:rsid w:val="00F24D92"/>
    <w:rsid w:val="00F25038"/>
    <w:rsid w:val="00F26FEB"/>
    <w:rsid w:val="00F31080"/>
    <w:rsid w:val="00F3259D"/>
    <w:rsid w:val="00F32A85"/>
    <w:rsid w:val="00F32CF3"/>
    <w:rsid w:val="00F32DA6"/>
    <w:rsid w:val="00F330C2"/>
    <w:rsid w:val="00F374A8"/>
    <w:rsid w:val="00F40F60"/>
    <w:rsid w:val="00F458FB"/>
    <w:rsid w:val="00F46B5A"/>
    <w:rsid w:val="00F47C9F"/>
    <w:rsid w:val="00F507E3"/>
    <w:rsid w:val="00F53E63"/>
    <w:rsid w:val="00F565E7"/>
    <w:rsid w:val="00F630B8"/>
    <w:rsid w:val="00F63108"/>
    <w:rsid w:val="00F65E3A"/>
    <w:rsid w:val="00F66907"/>
    <w:rsid w:val="00F70217"/>
    <w:rsid w:val="00F70958"/>
    <w:rsid w:val="00F73836"/>
    <w:rsid w:val="00F763F4"/>
    <w:rsid w:val="00F7682D"/>
    <w:rsid w:val="00F80955"/>
    <w:rsid w:val="00F841AE"/>
    <w:rsid w:val="00F86753"/>
    <w:rsid w:val="00F96057"/>
    <w:rsid w:val="00FA239B"/>
    <w:rsid w:val="00FA564C"/>
    <w:rsid w:val="00FA57BB"/>
    <w:rsid w:val="00FA73BF"/>
    <w:rsid w:val="00FB2501"/>
    <w:rsid w:val="00FB3A7A"/>
    <w:rsid w:val="00FB6FA7"/>
    <w:rsid w:val="00FB7F5F"/>
    <w:rsid w:val="00FC3BAC"/>
    <w:rsid w:val="00FC4AD9"/>
    <w:rsid w:val="00FC523E"/>
    <w:rsid w:val="00FC6BE7"/>
    <w:rsid w:val="00FC72BB"/>
    <w:rsid w:val="00FC7803"/>
    <w:rsid w:val="00FD3252"/>
    <w:rsid w:val="00FD47C8"/>
    <w:rsid w:val="00FD51AD"/>
    <w:rsid w:val="00FD546C"/>
    <w:rsid w:val="00FE377F"/>
    <w:rsid w:val="00FE3839"/>
    <w:rsid w:val="00FE3FD6"/>
    <w:rsid w:val="00FE4BD1"/>
    <w:rsid w:val="00FE4C36"/>
    <w:rsid w:val="00FE5128"/>
    <w:rsid w:val="00FE609A"/>
    <w:rsid w:val="00FE711E"/>
    <w:rsid w:val="00FF0475"/>
    <w:rsid w:val="00FF0A30"/>
    <w:rsid w:val="00FF20A3"/>
    <w:rsid w:val="00FF49C3"/>
    <w:rsid w:val="00FF5289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6E7905"/>
  <w15:chartTrackingRefBased/>
  <w15:docId w15:val="{EA6DFD2F-B81F-424C-8130-C1CD6560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/>
    <w:lsdException w:name="Medium Shading 1 Accent 1" w:qFormat="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 w:uiPriority="99"/>
    <w:lsdException w:name="Medium Grid 2 Accent 1" w:uiPriority="1" w:qFormat="1"/>
    <w:lsdException w:name="Medium Grid 3 Accent 1" w:uiPriority="60"/>
    <w:lsdException w:name="Dark List Accent 1" w:uiPriority="61"/>
    <w:lsdException w:name="Colorful Shading Accent 1" w:uiPriority="62"/>
    <w:lsdException w:name="Colorful List Accent 1" w:uiPriority="63" w:qFormat="1"/>
    <w:lsdException w:name="Colorful Grid Accent 1" w:uiPriority="64" w:qFormat="1"/>
    <w:lsdException w:name="Light Shading Accent 2" w:uiPriority="65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 w:qFormat="1"/>
    <w:lsdException w:name="Medium Grid 2 Accent 2" w:uiPriority="73" w:qFormat="1"/>
    <w:lsdException w:name="Medium Grid 3 Accent 2" w:uiPriority="60" w:qFormat="1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99"/>
    <w:lsdException w:name="Light Grid Accent 3" w:uiPriority="34" w:qFormat="1"/>
    <w:lsdException w:name="Medium Shading 1 Accent 3" w:uiPriority="29" w:qFormat="1"/>
    <w:lsdException w:name="Medium Shading 2 Accent 3" w:uiPriority="30" w:qFormat="1"/>
    <w:lsdException w:name="Medium List 1 Accent 3" w:uiPriority="66"/>
    <w:lsdException w:name="Medium List 2 Accent 3" w:uiPriority="67"/>
    <w:lsdException w:name="Medium Grid 1 Accent 3" w:uiPriority="68"/>
    <w:lsdException w:name="Medium Grid 2 Accent 3" w:uiPriority="69"/>
    <w:lsdException w:name="Medium Grid 3 Accent 3" w:uiPriority="70"/>
    <w:lsdException w:name="Dark List Accent 3" w:uiPriority="71"/>
    <w:lsdException w:name="Colorful Shading Accent 3" w:uiPriority="72"/>
    <w:lsdException w:name="Colorful List Accent 3" w:uiPriority="73"/>
    <w:lsdException w:name="Colorful Grid Accent 3" w:uiPriority="60"/>
    <w:lsdException w:name="Light Shading Accent 4" w:uiPriority="61"/>
    <w:lsdException w:name="Light List Accent 4" w:uiPriority="62"/>
    <w:lsdException w:name="Light Grid Accent 4" w:uiPriority="63"/>
    <w:lsdException w:name="Medium Shading 1 Accent 4" w:uiPriority="64"/>
    <w:lsdException w:name="Medium Shading 2 Accent 4" w:uiPriority="65"/>
    <w:lsdException w:name="Medium List 1 Accent 4" w:uiPriority="66"/>
    <w:lsdException w:name="Medium List 2 Accent 4" w:uiPriority="67"/>
    <w:lsdException w:name="Medium Grid 1 Accent 4" w:uiPriority="68"/>
    <w:lsdException w:name="Medium Grid 2 Accent 4" w:uiPriority="69"/>
    <w:lsdException w:name="Medium Grid 3 Accent 4" w:uiPriority="70"/>
    <w:lsdException w:name="Dark List Accent 4" w:uiPriority="71"/>
    <w:lsdException w:name="Colorful Shading Accent 4" w:uiPriority="72"/>
    <w:lsdException w:name="Colorful List Accent 4" w:uiPriority="73"/>
    <w:lsdException w:name="Colorful Grid Accent 4" w:uiPriority="60"/>
    <w:lsdException w:name="Light Shading Accent 5" w:uiPriority="61"/>
    <w:lsdException w:name="Light List Accent 5" w:uiPriority="62"/>
    <w:lsdException w:name="Light Grid Accent 5" w:uiPriority="63"/>
    <w:lsdException w:name="Medium Shading 1 Accent 5" w:uiPriority="64"/>
    <w:lsdException w:name="Medium Shading 2 Accent 5" w:uiPriority="65"/>
    <w:lsdException w:name="Medium List 1 Accent 5" w:uiPriority="66"/>
    <w:lsdException w:name="Medium List 2 Accent 5" w:uiPriority="67"/>
    <w:lsdException w:name="Medium Grid 1 Accent 5" w:uiPriority="68"/>
    <w:lsdException w:name="Medium Grid 2 Accent 5" w:uiPriority="69"/>
    <w:lsdException w:name="Medium Grid 3 Accent 5" w:uiPriority="70"/>
    <w:lsdException w:name="Dark List Accent 5" w:uiPriority="71"/>
    <w:lsdException w:name="Colorful Shading Accent 5" w:uiPriority="72"/>
    <w:lsdException w:name="Colorful List Accent 5" w:uiPriority="73"/>
    <w:lsdException w:name="Colorful Grid Accent 5" w:uiPriority="60"/>
    <w:lsdException w:name="Light Shading Accent 6" w:uiPriority="61"/>
    <w:lsdException w:name="Light List Accent 6" w:uiPriority="62"/>
    <w:lsdException w:name="Light Grid Accent 6" w:uiPriority="63"/>
    <w:lsdException w:name="Medium Shading 1 Accent 6" w:uiPriority="64"/>
    <w:lsdException w:name="Medium Shading 2 Accent 6" w:uiPriority="65"/>
    <w:lsdException w:name="Medium List 1 Accent 6" w:uiPriority="66"/>
    <w:lsdException w:name="Medium List 2 Accent 6" w:uiPriority="67"/>
    <w:lsdException w:name="Medium Grid 1 Accent 6" w:uiPriority="68"/>
    <w:lsdException w:name="Medium Grid 2 Accent 6" w:uiPriority="69"/>
    <w:lsdException w:name="Medium Grid 3 Accent 6" w:uiPriority="70"/>
    <w:lsdException w:name="Dark List Accent 6" w:uiPriority="71"/>
    <w:lsdException w:name="Colorful Shading Accent 6" w:uiPriority="72"/>
    <w:lsdException w:name="Colorful List Accent 6" w:uiPriority="73"/>
    <w:lsdException w:name="Colorful Grid Accent 6" w:uiPriority="60"/>
    <w:lsdException w:name="Subtle Emphasis" w:uiPriority="61" w:qFormat="1"/>
    <w:lsdException w:name="Intense Emphasis" w:uiPriority="62" w:qFormat="1"/>
    <w:lsdException w:name="Subtle Reference" w:uiPriority="63" w:qFormat="1"/>
    <w:lsdException w:name="Intense Reference" w:uiPriority="64" w:qFormat="1"/>
    <w:lsdException w:name="Book Title" w:uiPriority="65" w:qFormat="1"/>
    <w:lsdException w:name="Bibliography" w:semiHidden="1" w:uiPriority="66" w:unhideWhenUsed="1"/>
    <w:lsdException w:name="TOC Heading" w:semiHidden="1" w:uiPriority="67" w:unhideWhenUsed="1" w:qFormat="1"/>
    <w:lsdException w:name="Plain Table 1" w:uiPriority="68"/>
    <w:lsdException w:name="Plain Table 2" w:uiPriority="69"/>
    <w:lsdException w:name="Plain Table 3" w:uiPriority="70" w:qFormat="1"/>
    <w:lsdException w:name="Plain Table 4" w:uiPriority="71" w:qFormat="1"/>
    <w:lsdException w:name="Plain Table 5" w:uiPriority="72" w:qFormat="1"/>
    <w:lsdException w:name="Grid Table Light" w:uiPriority="73" w:qFormat="1"/>
    <w:lsdException w:name="Grid Table 1 Light" w:uiPriority="60" w:qFormat="1"/>
    <w:lsdException w:name="Grid Table 2" w:uiPriority="61"/>
    <w:lsdException w:name="Grid Table 3" w:uiPriority="62" w:qFormat="1"/>
    <w:lsdException w:name="Grid Table 4" w:uiPriority="63"/>
    <w:lsdException w:name="Grid Table 5 Dark" w:uiPriority="64"/>
    <w:lsdException w:name="Grid Table 6 Colorful" w:uiPriority="65" w:qFormat="1"/>
    <w:lsdException w:name="Grid Table 7 Colorful" w:uiPriority="66" w:qFormat="1"/>
    <w:lsdException w:name="Grid Table 1 Light Accent 1" w:uiPriority="67" w:qFormat="1"/>
    <w:lsdException w:name="Grid Table 2 Accent 1" w:uiPriority="68" w:qFormat="1"/>
    <w:lsdException w:name="Grid Table 3 Accent 1" w:uiPriority="69" w:qFormat="1"/>
    <w:lsdException w:name="Grid Table 4 Accent 1" w:uiPriority="70"/>
    <w:lsdException w:name="Grid Table 5 Dark Accent 1" w:uiPriority="71" w:qFormat="1"/>
    <w:lsdException w:name="Grid Table 6 Colorful Accent 1" w:uiPriority="72"/>
    <w:lsdException w:name="Grid Table 7 Colorful Accent 1" w:uiPriority="73"/>
    <w:lsdException w:name="Grid Table 1 Light Accent 2" w:uiPriority="19" w:qFormat="1"/>
    <w:lsdException w:name="Grid Table 2 Accent 2" w:uiPriority="21" w:qFormat="1"/>
    <w:lsdException w:name="Grid Table 3 Accent 2" w:uiPriority="31" w:qFormat="1"/>
    <w:lsdException w:name="Grid Table 4 Accent 2" w:uiPriority="32" w:qFormat="1"/>
    <w:lsdException w:name="Grid Table 5 Dark Accent 2" w:uiPriority="33" w:qFormat="1"/>
    <w:lsdException w:name="Grid Table 6 Colorful Accent 2" w:uiPriority="37"/>
    <w:lsdException w:name="Grid Table 7 Colorful Accent 2" w:uiPriority="39" w:qFormat="1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7B57"/>
    <w:rPr>
      <w:rFonts w:ascii="Arial" w:hAnsi="Arial"/>
      <w:sz w:val="24"/>
      <w:lang w:val="en-CA"/>
    </w:rPr>
  </w:style>
  <w:style w:type="paragraph" w:styleId="Heading1">
    <w:name w:val="heading 1"/>
    <w:basedOn w:val="Normal"/>
    <w:next w:val="Normal"/>
    <w:qFormat/>
    <w:rsid w:val="005A7B57"/>
    <w:pPr>
      <w:keepNext/>
      <w:outlineLvl w:val="0"/>
    </w:pPr>
    <w:rPr>
      <w:rFonts w:asciiTheme="minorHAnsi" w:hAnsiTheme="minorHAnsi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</w:style>
  <w:style w:type="paragraph" w:styleId="DocumentMap">
    <w:name w:val="Document Map"/>
    <w:basedOn w:val="Normal"/>
    <w:link w:val="DocumentMapChar"/>
    <w:rsid w:val="00CC7ED4"/>
    <w:rPr>
      <w:rFonts w:ascii="Lucida Grande" w:hAnsi="Lucida Grande"/>
      <w:szCs w:val="24"/>
    </w:rPr>
  </w:style>
  <w:style w:type="character" w:customStyle="1" w:styleId="DocumentMapChar">
    <w:name w:val="Document Map Char"/>
    <w:link w:val="DocumentMap"/>
    <w:rsid w:val="00CC7ED4"/>
    <w:rPr>
      <w:rFonts w:ascii="Lucida Grande" w:hAnsi="Lucida Grande"/>
      <w:sz w:val="24"/>
      <w:szCs w:val="24"/>
      <w:lang w:eastAsia="en-US"/>
    </w:rPr>
  </w:style>
  <w:style w:type="paragraph" w:styleId="Header">
    <w:name w:val="header"/>
    <w:basedOn w:val="Normal"/>
    <w:link w:val="HeaderChar"/>
    <w:rsid w:val="00277BB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277BB4"/>
    <w:rPr>
      <w:lang w:eastAsia="en-US"/>
    </w:rPr>
  </w:style>
  <w:style w:type="paragraph" w:styleId="Footer">
    <w:name w:val="footer"/>
    <w:basedOn w:val="Normal"/>
    <w:link w:val="FooterChar"/>
    <w:rsid w:val="00277BB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277BB4"/>
    <w:rPr>
      <w:lang w:eastAsia="en-US"/>
    </w:rPr>
  </w:style>
  <w:style w:type="character" w:styleId="CommentReference">
    <w:name w:val="annotation reference"/>
    <w:rsid w:val="00680AF4"/>
    <w:rPr>
      <w:sz w:val="18"/>
      <w:szCs w:val="18"/>
    </w:rPr>
  </w:style>
  <w:style w:type="paragraph" w:styleId="CommentText">
    <w:name w:val="annotation text"/>
    <w:basedOn w:val="Normal"/>
    <w:link w:val="CommentTextChar"/>
    <w:rsid w:val="00680AF4"/>
    <w:rPr>
      <w:szCs w:val="24"/>
    </w:rPr>
  </w:style>
  <w:style w:type="character" w:customStyle="1" w:styleId="CommentTextChar">
    <w:name w:val="Comment Text Char"/>
    <w:link w:val="CommentText"/>
    <w:rsid w:val="00680AF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680AF4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80AF4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680A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680AF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rsid w:val="000B6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A7F"/>
    <w:pPr>
      <w:spacing w:after="160" w:line="259" w:lineRule="auto"/>
      <w:ind w:left="720"/>
      <w:contextualSpacing/>
    </w:pPr>
    <w:rPr>
      <w:rFonts w:asciiTheme="minorHAnsi"/>
      <w:sz w:val="22"/>
      <w:szCs w:val="22"/>
      <w:lang w:eastAsia="en-CA"/>
    </w:rPr>
  </w:style>
  <w:style w:type="paragraph" w:customStyle="1" w:styleId="LabSection">
    <w:name w:val="Lab Section"/>
    <w:basedOn w:val="Normal"/>
    <w:next w:val="Normal"/>
    <w:qFormat/>
    <w:rsid w:val="003B5175"/>
    <w:pPr>
      <w:keepNext/>
      <w:numPr>
        <w:numId w:val="1"/>
      </w:numPr>
      <w:spacing w:before="240" w:after="120"/>
    </w:pPr>
    <w:rPr>
      <w:b/>
      <w:bCs/>
      <w:iCs/>
      <w:szCs w:val="22"/>
      <w:lang w:val="en-US"/>
    </w:rPr>
  </w:style>
  <w:style w:type="paragraph" w:customStyle="1" w:styleId="TableText">
    <w:name w:val="Table Text"/>
    <w:basedOn w:val="Normal"/>
    <w:link w:val="TableTextChar"/>
    <w:qFormat/>
    <w:rsid w:val="003B5175"/>
    <w:pPr>
      <w:keepNext/>
      <w:spacing w:before="60" w:after="60"/>
    </w:pPr>
    <w:rPr>
      <w:rFonts w:eastAsia="Calibri"/>
      <w:lang w:val="en-US"/>
    </w:rPr>
  </w:style>
  <w:style w:type="character" w:customStyle="1" w:styleId="TableTextChar">
    <w:name w:val="Table Text Char"/>
    <w:link w:val="TableText"/>
    <w:rsid w:val="003B5175"/>
    <w:rPr>
      <w:rFonts w:ascii="Arial" w:eastAsia="Calibri" w:hAnsi="Arial"/>
    </w:rPr>
  </w:style>
  <w:style w:type="paragraph" w:customStyle="1" w:styleId="TableHeading">
    <w:name w:val="Table Heading"/>
    <w:basedOn w:val="Normal"/>
    <w:qFormat/>
    <w:rsid w:val="003B5175"/>
    <w:pPr>
      <w:keepNext/>
      <w:spacing w:before="120" w:after="120" w:line="276" w:lineRule="auto"/>
      <w:jc w:val="center"/>
    </w:pPr>
    <w:rPr>
      <w:rFonts w:eastAsia="Calibri"/>
      <w:b/>
      <w:szCs w:val="22"/>
      <w:lang w:val="en-US"/>
    </w:rPr>
  </w:style>
  <w:style w:type="paragraph" w:customStyle="1" w:styleId="ReflectionQ">
    <w:name w:val="Reflection Q"/>
    <w:basedOn w:val="Normal"/>
    <w:qFormat/>
    <w:rsid w:val="003B5175"/>
    <w:pPr>
      <w:numPr>
        <w:ilvl w:val="1"/>
        <w:numId w:val="1"/>
      </w:numPr>
      <w:spacing w:before="120" w:after="120"/>
    </w:pPr>
    <w:rPr>
      <w:rFonts w:eastAsia="Calibri"/>
      <w:szCs w:val="22"/>
      <w:lang w:val="en-US"/>
    </w:rPr>
  </w:style>
  <w:style w:type="numbering" w:customStyle="1" w:styleId="SectionList">
    <w:name w:val="Section_List"/>
    <w:basedOn w:val="NoList"/>
    <w:uiPriority w:val="99"/>
    <w:rsid w:val="003B5175"/>
    <w:pPr>
      <w:numPr>
        <w:numId w:val="1"/>
      </w:numPr>
    </w:pPr>
  </w:style>
  <w:style w:type="paragraph" w:styleId="NoSpacing">
    <w:name w:val="No Spacing"/>
    <w:uiPriority w:val="1"/>
    <w:qFormat/>
    <w:rsid w:val="002E4861"/>
    <w:rPr>
      <w:rFonts w:asciiTheme="minorHAnsi" w:eastAsiaTheme="minorHAnsi" w:hAnsiTheme="minorHAnsi" w:cstheme="minorBidi"/>
      <w:sz w:val="22"/>
      <w:szCs w:val="22"/>
      <w:lang w:val="en-CA"/>
    </w:rPr>
  </w:style>
  <w:style w:type="character" w:styleId="Strong">
    <w:name w:val="Strong"/>
    <w:basedOn w:val="DefaultParagraphFont"/>
    <w:uiPriority w:val="22"/>
    <w:qFormat/>
    <w:rsid w:val="00346280"/>
    <w:rPr>
      <w:b/>
      <w:bCs/>
    </w:rPr>
  </w:style>
  <w:style w:type="paragraph" w:styleId="NormalWeb">
    <w:name w:val="Normal (Web)"/>
    <w:basedOn w:val="Normal"/>
    <w:uiPriority w:val="99"/>
    <w:unhideWhenUsed/>
    <w:rsid w:val="003F5841"/>
    <w:pPr>
      <w:spacing w:before="100" w:beforeAutospacing="1" w:after="100" w:afterAutospacing="1"/>
    </w:pPr>
    <w:rPr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B5174D"/>
    <w:pPr>
      <w:widowControl w:val="0"/>
      <w:spacing w:before="71"/>
      <w:ind w:left="112"/>
    </w:pPr>
    <w:rPr>
      <w:rFonts w:eastAsia="Arial" w:cs="Arial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rsid w:val="00533B96"/>
    <w:rPr>
      <w:color w:val="0563C1" w:themeColor="hyperlink"/>
      <w:u w:val="single"/>
    </w:rPr>
  </w:style>
  <w:style w:type="paragraph" w:customStyle="1" w:styleId="SEN-Text">
    <w:name w:val="SEN-Text"/>
    <w:basedOn w:val="Normal"/>
    <w:qFormat/>
    <w:rsid w:val="005A7B57"/>
    <w:pPr>
      <w:spacing w:before="100" w:beforeAutospacing="1" w:after="100" w:afterAutospacing="1"/>
    </w:pPr>
    <w:rPr>
      <w:rFonts w:eastAsiaTheme="minorEastAsia"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5A7B57"/>
    <w:pPr>
      <w:spacing w:before="100" w:beforeAutospacing="1" w:after="100" w:afterAutospacing="1"/>
    </w:pPr>
    <w:rPr>
      <w:rFonts w:eastAsiaTheme="minorEastAsia" w:cs="Arial"/>
      <w:b/>
      <w:bCs/>
      <w:color w:val="000000" w:themeColor="text1"/>
      <w:sz w:val="28"/>
      <w:szCs w:val="24"/>
      <w:lang w:val="en-US"/>
    </w:rPr>
  </w:style>
  <w:style w:type="paragraph" w:customStyle="1" w:styleId="SEN-Heading-Black">
    <w:name w:val="SEN-Heading-Black"/>
    <w:basedOn w:val="Normal"/>
    <w:next w:val="Normal"/>
    <w:qFormat/>
    <w:rsid w:val="005A7B57"/>
    <w:pPr>
      <w:spacing w:before="100" w:beforeAutospacing="1" w:after="100" w:afterAutospacing="1"/>
      <w:outlineLvl w:val="2"/>
    </w:pPr>
    <w:rPr>
      <w:rFonts w:cs="Arial"/>
      <w:b/>
      <w:bCs/>
      <w:color w:val="000000" w:themeColor="text1"/>
      <w:sz w:val="36"/>
      <w:szCs w:val="24"/>
      <w:lang w:val="en-US"/>
    </w:rPr>
  </w:style>
  <w:style w:type="paragraph" w:customStyle="1" w:styleId="SEN-Heading-Red">
    <w:name w:val="SEN-Heading-Red"/>
    <w:basedOn w:val="Normal"/>
    <w:next w:val="SEN-Subheading-Black"/>
    <w:qFormat/>
    <w:rsid w:val="005A7B57"/>
    <w:pPr>
      <w:spacing w:before="100" w:beforeAutospacing="1" w:after="100" w:afterAutospacing="1"/>
      <w:outlineLvl w:val="1"/>
    </w:pPr>
    <w:rPr>
      <w:rFonts w:cs="Arial"/>
      <w:b/>
      <w:color w:val="E50000"/>
      <w:kern w:val="36"/>
      <w:sz w:val="36"/>
      <w:szCs w:val="28"/>
    </w:rPr>
  </w:style>
  <w:style w:type="character" w:styleId="FollowedHyperlink">
    <w:name w:val="FollowedHyperlink"/>
    <w:basedOn w:val="DefaultParagraphFont"/>
    <w:rsid w:val="009A07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0F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unhideWhenUsed/>
    <w:rsid w:val="00C41C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-safaribooksonline-com.libaccess.senecacollege.ca/library/view/building-the-perfect/9781449397548/?ar&amp;orpq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enecacollege-primo.hosted.exlibrisgroup.com/primo-explore/fulldisplay?docid=01SENC_ALMA5147270850003226&amp;context=L&amp;vid=01SENC&amp;search_scope=default_scope&amp;tab=default_tab&amp;lang=en_U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zanne.abraham\AppData\Local\Temp\OneNote\16.0\NT\0\Exam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3FEE97-9359-4E79-8D41-FDB706349F95}"/>
      </w:docPartPr>
      <w:docPartBody>
        <w:p w:rsidR="002360E6" w:rsidRDefault="00833996"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3C776A7FC14A6AB6BA4D1620B84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A47A9-F36B-4B9D-9C0E-EB80A2B3BFDF}"/>
      </w:docPartPr>
      <w:docPartBody>
        <w:p w:rsidR="001E75EF" w:rsidRDefault="001458E2" w:rsidP="001458E2">
          <w:pPr>
            <w:pStyle w:val="1B3C776A7FC14A6AB6BA4D1620B84B87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DCB77A23A541CBB64DBDDEF868D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BA94E-4D39-4470-BE98-087AC6FF7183}"/>
      </w:docPartPr>
      <w:docPartBody>
        <w:p w:rsidR="007C0F30" w:rsidRDefault="001E75EF" w:rsidP="001E75EF">
          <w:pPr>
            <w:pStyle w:val="30DCB77A23A541CBB64DBDDEF868D771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AA74B9B23C41CEAE2B87332FAAF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E436AC-CEDB-408D-9B3A-5802BF24812E}"/>
      </w:docPartPr>
      <w:docPartBody>
        <w:p w:rsidR="007C0F30" w:rsidRDefault="001E75EF" w:rsidP="001E75EF">
          <w:pPr>
            <w:pStyle w:val="8AAA74B9B23C41CEAE2B87332FAAF1FB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D25647E12941E2A2B43143D0C579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BF845-9B03-498C-A84D-EF577AB655AE}"/>
      </w:docPartPr>
      <w:docPartBody>
        <w:p w:rsidR="007C0F30" w:rsidRDefault="001E75EF" w:rsidP="001E75EF">
          <w:pPr>
            <w:pStyle w:val="2FD25647E12941E2A2B43143D0C5792A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AD01FC184447E1827C6299B08EA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5344F-9E10-459C-A5AC-9E8E03849013}"/>
      </w:docPartPr>
      <w:docPartBody>
        <w:p w:rsidR="007C0F30" w:rsidRDefault="001E75EF" w:rsidP="001E75EF">
          <w:pPr>
            <w:pStyle w:val="2BAD01FC184447E1827C6299B08EA302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03E352897947EF84926DFF0C8F0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1C8EB-E427-4A21-8845-29C79FD34C6B}"/>
      </w:docPartPr>
      <w:docPartBody>
        <w:p w:rsidR="007C0F30" w:rsidRDefault="001E75EF" w:rsidP="001E75EF">
          <w:pPr>
            <w:pStyle w:val="0A03E352897947EF84926DFF0C8F0258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B9A5CF2DAB4014BC0EDB5EFB421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31F2B-6630-442D-B5B1-B76729AA62FC}"/>
      </w:docPartPr>
      <w:docPartBody>
        <w:p w:rsidR="00D146C3" w:rsidRDefault="00AA6D5C" w:rsidP="00AA6D5C">
          <w:pPr>
            <w:pStyle w:val="47B9A5CF2DAB4014BC0EDB5EFB4218A4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75F3422B17493296C439D2DEB90D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BF5A-2972-47D4-B37E-E24950985464}"/>
      </w:docPartPr>
      <w:docPartBody>
        <w:p w:rsidR="00000000" w:rsidRDefault="00D146C3" w:rsidP="00D146C3">
          <w:pPr>
            <w:pStyle w:val="7775F3422B17493296C439D2DEB90DC2"/>
          </w:pPr>
          <w:r w:rsidRPr="001D069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96"/>
    <w:rsid w:val="00046233"/>
    <w:rsid w:val="001458E2"/>
    <w:rsid w:val="001E75EF"/>
    <w:rsid w:val="002360E6"/>
    <w:rsid w:val="002B44A4"/>
    <w:rsid w:val="00396A1D"/>
    <w:rsid w:val="003A752B"/>
    <w:rsid w:val="007C0F30"/>
    <w:rsid w:val="00833996"/>
    <w:rsid w:val="00AA6D5C"/>
    <w:rsid w:val="00B3773A"/>
    <w:rsid w:val="00D146C3"/>
    <w:rsid w:val="00E72FAC"/>
    <w:rsid w:val="00F61281"/>
    <w:rsid w:val="00FF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D146C3"/>
    <w:rPr>
      <w:color w:val="808080"/>
    </w:rPr>
  </w:style>
  <w:style w:type="paragraph" w:customStyle="1" w:styleId="30DCB77A23A541CBB64DBDDEF868D771">
    <w:name w:val="30DCB77A23A541CBB64DBDDEF868D771"/>
    <w:rsid w:val="001E75EF"/>
  </w:style>
  <w:style w:type="paragraph" w:customStyle="1" w:styleId="1B3C776A7FC14A6AB6BA4D1620B84B87">
    <w:name w:val="1B3C776A7FC14A6AB6BA4D1620B84B87"/>
    <w:rsid w:val="001458E2"/>
  </w:style>
  <w:style w:type="paragraph" w:customStyle="1" w:styleId="8AAA74B9B23C41CEAE2B87332FAAF1FB">
    <w:name w:val="8AAA74B9B23C41CEAE2B87332FAAF1FB"/>
    <w:rsid w:val="001E75EF"/>
  </w:style>
  <w:style w:type="paragraph" w:customStyle="1" w:styleId="2FD25647E12941E2A2B43143D0C5792A">
    <w:name w:val="2FD25647E12941E2A2B43143D0C5792A"/>
    <w:rsid w:val="001E75EF"/>
  </w:style>
  <w:style w:type="paragraph" w:customStyle="1" w:styleId="2BAD01FC184447E1827C6299B08EA302">
    <w:name w:val="2BAD01FC184447E1827C6299B08EA302"/>
    <w:rsid w:val="001E75EF"/>
  </w:style>
  <w:style w:type="paragraph" w:customStyle="1" w:styleId="0A03E352897947EF84926DFF0C8F0258">
    <w:name w:val="0A03E352897947EF84926DFF0C8F0258"/>
    <w:rsid w:val="001E75EF"/>
  </w:style>
  <w:style w:type="paragraph" w:customStyle="1" w:styleId="47B9A5CF2DAB4014BC0EDB5EFB4218A4">
    <w:name w:val="47B9A5CF2DAB4014BC0EDB5EFB4218A4"/>
    <w:rsid w:val="00AA6D5C"/>
  </w:style>
  <w:style w:type="paragraph" w:customStyle="1" w:styleId="7775F3422B17493296C439D2DEB90DC2">
    <w:name w:val="7775F3422B17493296C439D2DEB90DC2"/>
    <w:rsid w:val="00D146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DC5B5CA9F14B439AD2CB201EB84C2C" ma:contentTypeVersion="12" ma:contentTypeDescription="Create a new document." ma:contentTypeScope="" ma:versionID="1d61b175c350290d00557c3676ec04b0">
  <xsd:schema xmlns:xsd="http://www.w3.org/2001/XMLSchema" xmlns:xs="http://www.w3.org/2001/XMLSchema" xmlns:p="http://schemas.microsoft.com/office/2006/metadata/properties" xmlns:ns2="472cd142-c075-4000-b0da-7ea4cfdb10e0" xmlns:ns3="c1fe6c71-017e-4fef-9aa1-11f9bf3e99fa" targetNamespace="http://schemas.microsoft.com/office/2006/metadata/properties" ma:root="true" ma:fieldsID="6e6fdeb2af02591dc5842f239d372488" ns2:_="" ns3:_="">
    <xsd:import namespace="472cd142-c075-4000-b0da-7ea4cfdb10e0"/>
    <xsd:import namespace="c1fe6c71-017e-4fef-9aa1-11f9bf3e99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2cd142-c075-4000-b0da-7ea4cfdb10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e6c71-017e-4fef-9aa1-11f9bf3e99f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AA56689-06C8-4A05-9A34-641ADC8CF2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CE6052-A857-42C3-85BC-E17AFDA2FF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62E9CD-53C1-49AA-8F3F-9BC1683FCC3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EB3BC04-B46A-407E-9510-83735752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2cd142-c075-4000-b0da-7ea4cfdb10e0"/>
    <ds:schemaRef ds:uri="c1fe6c71-017e-4fef-9aa1-11f9bf3e99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Exam Document Template</Template>
  <TotalTime>2516</TotalTime>
  <Pages>4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Links>
    <vt:vector size="18" baseType="variant">
      <vt:variant>
        <vt:i4>4784243</vt:i4>
      </vt:variant>
      <vt:variant>
        <vt:i4>6</vt:i4>
      </vt:variant>
      <vt:variant>
        <vt:i4>0</vt:i4>
      </vt:variant>
      <vt:variant>
        <vt:i4>5</vt:i4>
      </vt:variant>
      <vt:variant>
        <vt:lpwstr>https://www.canadacomputers.com/product_info.php?cPath=4_64&amp;item_id=120459</vt:lpwstr>
      </vt:variant>
      <vt:variant>
        <vt:lpwstr/>
      </vt:variant>
      <vt:variant>
        <vt:i4>917525</vt:i4>
      </vt:variant>
      <vt:variant>
        <vt:i4>3</vt:i4>
      </vt:variant>
      <vt:variant>
        <vt:i4>0</vt:i4>
      </vt:variant>
      <vt:variant>
        <vt:i4>5</vt:i4>
      </vt:variant>
      <vt:variant>
        <vt:lpwstr>https://www-safaribooksonline-com.libaccess.senecacollege.ca/library/view/building-the-perfect/9781449397548/?ar&amp;orpq</vt:lpwstr>
      </vt:variant>
      <vt:variant>
        <vt:lpwstr/>
      </vt:variant>
      <vt:variant>
        <vt:i4>4259939</vt:i4>
      </vt:variant>
      <vt:variant>
        <vt:i4>0</vt:i4>
      </vt:variant>
      <vt:variant>
        <vt:i4>0</vt:i4>
      </vt:variant>
      <vt:variant>
        <vt:i4>5</vt:i4>
      </vt:variant>
      <vt:variant>
        <vt:lpwstr>https://senecacollege-primo.hosted.exlibrisgroup.com/primo-explore/fulldisplay?docid=01SENC_ALMA5147270850003226&amp;context=L&amp;vid=01SENC&amp;search_scope=default_scope&amp;tab=default_tab&amp;lang=en_US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dtrinh</dc:creator>
  <cp:keywords/>
  <cp:lastModifiedBy>sanjay soni</cp:lastModifiedBy>
  <cp:revision>854</cp:revision>
  <cp:lastPrinted>2020-04-07T14:48:00Z</cp:lastPrinted>
  <dcterms:created xsi:type="dcterms:W3CDTF">2019-05-15T18:53:00Z</dcterms:created>
  <dcterms:modified xsi:type="dcterms:W3CDTF">2022-02-26T14:16:00Z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0x0101000CDC5B5CA9F14B439AD2CB201EB84C2C</vt:lpwstr>
  </property>
</Properties>
</file>