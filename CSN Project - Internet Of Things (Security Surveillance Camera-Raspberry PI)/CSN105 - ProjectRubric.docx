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8523C" w14:textId="7D6C062F" w:rsidR="000B65AE" w:rsidRPr="0016565C" w:rsidRDefault="00621AF1" w:rsidP="00621AF1">
      <w:pPr>
        <w:pStyle w:val="SEN-Heading-Black"/>
        <w:tabs>
          <w:tab w:val="right" w:pos="10440"/>
        </w:tabs>
      </w:pPr>
      <w:r>
        <w:t xml:space="preserve">Project: </w:t>
      </w:r>
      <w:r w:rsidR="00D24297">
        <w:t>Rubric</w:t>
      </w:r>
      <w:r w:rsidR="001F29E2">
        <w:tab/>
      </w:r>
      <w:r w:rsidR="00A321F6">
        <w:rPr>
          <w:noProof/>
        </w:rPr>
        <w:drawing>
          <wp:inline distT="0" distB="0" distL="0" distR="0" wp14:anchorId="4D525657" wp14:editId="6AC7281C">
            <wp:extent cx="3346704" cy="36576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70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  <w:tblCaption w:val="Term, COurse Name, Course Code, and Exam Version"/>
      </w:tblPr>
      <w:tblGrid>
        <w:gridCol w:w="1705"/>
        <w:gridCol w:w="5040"/>
        <w:gridCol w:w="2160"/>
        <w:gridCol w:w="1350"/>
      </w:tblGrid>
      <w:tr w:rsidR="00064FCE" w:rsidRPr="00064FCE" w14:paraId="24BEA8BF" w14:textId="77777777" w:rsidTr="00084903">
        <w:trPr>
          <w:trHeight w:val="350"/>
          <w:tblHeader/>
        </w:trPr>
        <w:tc>
          <w:tcPr>
            <w:tcW w:w="1705" w:type="dxa"/>
            <w:shd w:val="clear" w:color="auto" w:fill="000000" w:themeFill="text1"/>
            <w:vAlign w:val="center"/>
          </w:tcPr>
          <w:p w14:paraId="1BF79B1F" w14:textId="77777777" w:rsidR="000B65AE" w:rsidRPr="00485BA7" w:rsidRDefault="000B65AE" w:rsidP="00485BA7">
            <w:pPr>
              <w:jc w:val="center"/>
              <w:rPr>
                <w:rFonts w:cs="Arial"/>
                <w:color w:val="FFFFFF" w:themeColor="background1"/>
                <w:sz w:val="22"/>
              </w:rPr>
            </w:pPr>
            <w:r w:rsidRPr="00485BA7">
              <w:rPr>
                <w:rFonts w:cs="Arial"/>
                <w:color w:val="FFFFFF" w:themeColor="background1"/>
                <w:sz w:val="22"/>
              </w:rPr>
              <w:t>TERM</w:t>
            </w:r>
          </w:p>
        </w:tc>
        <w:tc>
          <w:tcPr>
            <w:tcW w:w="5040" w:type="dxa"/>
            <w:shd w:val="clear" w:color="auto" w:fill="000000" w:themeFill="text1"/>
            <w:vAlign w:val="center"/>
          </w:tcPr>
          <w:p w14:paraId="0506A724" w14:textId="2A1F6C3A" w:rsidR="000B65AE" w:rsidRPr="00485BA7" w:rsidRDefault="006618A5" w:rsidP="00485BA7">
            <w:pPr>
              <w:jc w:val="center"/>
              <w:rPr>
                <w:rFonts w:cs="Arial"/>
                <w:color w:val="FFFFFF" w:themeColor="background1"/>
                <w:sz w:val="22"/>
              </w:rPr>
            </w:pPr>
            <w:r>
              <w:rPr>
                <w:rFonts w:cs="Arial"/>
                <w:color w:val="FFFFFF" w:themeColor="background1"/>
                <w:sz w:val="22"/>
              </w:rPr>
              <w:t>COURSE NAME</w:t>
            </w:r>
          </w:p>
        </w:tc>
        <w:tc>
          <w:tcPr>
            <w:tcW w:w="2160" w:type="dxa"/>
            <w:shd w:val="clear" w:color="auto" w:fill="000000" w:themeFill="text1"/>
            <w:vAlign w:val="center"/>
          </w:tcPr>
          <w:p w14:paraId="6B46D05D" w14:textId="77777777" w:rsidR="000B65AE" w:rsidRPr="00485BA7" w:rsidRDefault="000B65AE" w:rsidP="00485BA7">
            <w:pPr>
              <w:jc w:val="center"/>
              <w:rPr>
                <w:rFonts w:cs="Arial"/>
                <w:color w:val="FFFFFF" w:themeColor="background1"/>
                <w:sz w:val="22"/>
              </w:rPr>
            </w:pPr>
            <w:r w:rsidRPr="00485BA7">
              <w:rPr>
                <w:rFonts w:cs="Arial"/>
                <w:color w:val="FFFFFF" w:themeColor="background1"/>
                <w:sz w:val="22"/>
              </w:rPr>
              <w:t>COURSE CODE</w:t>
            </w:r>
          </w:p>
        </w:tc>
        <w:tc>
          <w:tcPr>
            <w:tcW w:w="1350" w:type="dxa"/>
            <w:shd w:val="clear" w:color="auto" w:fill="000000" w:themeFill="text1"/>
            <w:vAlign w:val="center"/>
          </w:tcPr>
          <w:p w14:paraId="16B47A25" w14:textId="246F770B" w:rsidR="000B65AE" w:rsidRPr="00485BA7" w:rsidRDefault="006618A5" w:rsidP="00485BA7">
            <w:pPr>
              <w:jc w:val="center"/>
              <w:rPr>
                <w:rFonts w:cs="Arial"/>
                <w:color w:val="FFFFFF" w:themeColor="background1"/>
                <w:sz w:val="22"/>
              </w:rPr>
            </w:pPr>
            <w:r>
              <w:rPr>
                <w:rFonts w:cs="Arial"/>
                <w:color w:val="FFFFFF" w:themeColor="background1"/>
                <w:sz w:val="22"/>
              </w:rPr>
              <w:t>VERSION</w:t>
            </w:r>
          </w:p>
        </w:tc>
      </w:tr>
      <w:tr w:rsidR="00064FCE" w:rsidRPr="00064FCE" w14:paraId="6DF5CEE2" w14:textId="77777777" w:rsidTr="00084903">
        <w:trPr>
          <w:trHeight w:val="323"/>
        </w:trPr>
        <w:tc>
          <w:tcPr>
            <w:tcW w:w="1705" w:type="dxa"/>
            <w:vAlign w:val="center"/>
          </w:tcPr>
          <w:p w14:paraId="415C6FEB" w14:textId="52AA9F70" w:rsidR="000B65AE" w:rsidRPr="00485BA7" w:rsidRDefault="000B65AE" w:rsidP="00873D0A">
            <w:pPr>
              <w:jc w:val="center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5040" w:type="dxa"/>
            <w:vAlign w:val="center"/>
          </w:tcPr>
          <w:p w14:paraId="123E5D9F" w14:textId="146C2C7E" w:rsidR="000B65AE" w:rsidRPr="00485BA7" w:rsidRDefault="006618A5" w:rsidP="00485BA7">
            <w:pPr>
              <w:jc w:val="center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Introduction to Computers and Networks</w:t>
            </w:r>
          </w:p>
        </w:tc>
        <w:tc>
          <w:tcPr>
            <w:tcW w:w="2160" w:type="dxa"/>
            <w:vAlign w:val="center"/>
          </w:tcPr>
          <w:p w14:paraId="7D9A48AB" w14:textId="6C7386CE" w:rsidR="000B65AE" w:rsidRPr="00485BA7" w:rsidRDefault="004656E2" w:rsidP="00485BA7">
            <w:pPr>
              <w:jc w:val="center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C</w:t>
            </w:r>
            <w:r w:rsidR="007851E8">
              <w:rPr>
                <w:rFonts w:cs="Arial"/>
                <w:color w:val="000000" w:themeColor="text1"/>
                <w:sz w:val="22"/>
              </w:rPr>
              <w:t>SN105</w:t>
            </w:r>
          </w:p>
        </w:tc>
        <w:tc>
          <w:tcPr>
            <w:tcW w:w="1350" w:type="dxa"/>
            <w:vAlign w:val="center"/>
          </w:tcPr>
          <w:p w14:paraId="22E2B2E5" w14:textId="14F390E1" w:rsidR="000B65AE" w:rsidRPr="00485BA7" w:rsidRDefault="006618A5" w:rsidP="00485BA7">
            <w:pPr>
              <w:jc w:val="center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A</w:t>
            </w:r>
          </w:p>
        </w:tc>
      </w:tr>
    </w:tbl>
    <w:p w14:paraId="19449C8B" w14:textId="22F676F4" w:rsidR="00ED7A91" w:rsidRDefault="00ED7A91" w:rsidP="00ED7A91">
      <w:pPr>
        <w:pStyle w:val="SEN-Subheading-Black"/>
      </w:pPr>
      <w:r>
        <w:t xml:space="preserve">Project </w:t>
      </w:r>
      <w:r w:rsidR="00B6454E">
        <w:t xml:space="preserve">Planning </w:t>
      </w:r>
      <w:r>
        <w:t>Rubric</w:t>
      </w:r>
    </w:p>
    <w:p w14:paraId="1E782BF6" w14:textId="409D536A" w:rsidR="00FA7F1F" w:rsidRPr="00FA7F1F" w:rsidRDefault="00FA7F1F" w:rsidP="00C92A74">
      <w:pPr>
        <w:pStyle w:val="SEN-Text"/>
        <w:rPr>
          <w:lang w:val="en-US"/>
        </w:rPr>
      </w:pPr>
      <w:r>
        <w:rPr>
          <w:lang w:val="en-US"/>
        </w:rPr>
        <w:t xml:space="preserve">Each </w:t>
      </w:r>
      <w:r w:rsidR="006618A5">
        <w:rPr>
          <w:lang w:val="en-US"/>
        </w:rPr>
        <w:t>project question</w:t>
      </w:r>
      <w:r>
        <w:rPr>
          <w:lang w:val="en-US"/>
        </w:rPr>
        <w:t xml:space="preserve"> will be graded using this rubric.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9085"/>
      </w:tblGrid>
      <w:tr w:rsidR="00ED7A91" w14:paraId="5E06BADA" w14:textId="77777777" w:rsidTr="00EF0507">
        <w:tc>
          <w:tcPr>
            <w:tcW w:w="1345" w:type="dxa"/>
            <w:shd w:val="clear" w:color="auto" w:fill="000000" w:themeFill="text1"/>
            <w:vAlign w:val="center"/>
          </w:tcPr>
          <w:p w14:paraId="7836499F" w14:textId="77777777" w:rsidR="00ED7A91" w:rsidRPr="00EF0507" w:rsidRDefault="00ED7A91" w:rsidP="00086562">
            <w:pPr>
              <w:jc w:val="center"/>
              <w:rPr>
                <w:b/>
                <w:bCs/>
                <w:color w:val="FFFFFF" w:themeColor="background1"/>
              </w:rPr>
            </w:pPr>
            <w:r w:rsidRPr="00EF0507">
              <w:rPr>
                <w:b/>
                <w:bCs/>
                <w:color w:val="FFFFFF" w:themeColor="background1"/>
              </w:rPr>
              <w:t>Grade</w:t>
            </w:r>
          </w:p>
        </w:tc>
        <w:tc>
          <w:tcPr>
            <w:tcW w:w="9085" w:type="dxa"/>
            <w:shd w:val="clear" w:color="auto" w:fill="000000" w:themeFill="text1"/>
            <w:vAlign w:val="center"/>
          </w:tcPr>
          <w:p w14:paraId="55B363C1" w14:textId="28DB0BFC" w:rsidR="00ED7A91" w:rsidRPr="00EF0507" w:rsidRDefault="001262F8" w:rsidP="00086562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Description</w:t>
            </w:r>
          </w:p>
        </w:tc>
      </w:tr>
      <w:tr w:rsidR="00FD4D4B" w14:paraId="40B0C6B0" w14:textId="77777777" w:rsidTr="00086562">
        <w:trPr>
          <w:trHeight w:val="458"/>
        </w:trPr>
        <w:tc>
          <w:tcPr>
            <w:tcW w:w="1345" w:type="dxa"/>
            <w:vAlign w:val="center"/>
          </w:tcPr>
          <w:p w14:paraId="433B31EF" w14:textId="77777777" w:rsidR="00FD4D4B" w:rsidRPr="00D338CE" w:rsidRDefault="00FD4D4B" w:rsidP="00FD4D4B">
            <w:pPr>
              <w:jc w:val="center"/>
              <w:rPr>
                <w:b/>
                <w:bCs/>
              </w:rPr>
            </w:pPr>
            <w:r w:rsidRPr="00D338CE">
              <w:rPr>
                <w:b/>
                <w:bCs/>
              </w:rPr>
              <w:t>3</w:t>
            </w:r>
          </w:p>
        </w:tc>
        <w:tc>
          <w:tcPr>
            <w:tcW w:w="9085" w:type="dxa"/>
            <w:vAlign w:val="center"/>
          </w:tcPr>
          <w:p w14:paraId="50F77783" w14:textId="0012917C" w:rsidR="00FD4D4B" w:rsidRDefault="00FD4D4B" w:rsidP="00FD4D4B">
            <w:r>
              <w:t>Provides in-depth explanations and considerations</w:t>
            </w:r>
          </w:p>
        </w:tc>
      </w:tr>
      <w:tr w:rsidR="00FD4D4B" w14:paraId="7880B7BF" w14:textId="77777777" w:rsidTr="00086562">
        <w:trPr>
          <w:trHeight w:val="458"/>
        </w:trPr>
        <w:tc>
          <w:tcPr>
            <w:tcW w:w="1345" w:type="dxa"/>
            <w:vAlign w:val="center"/>
          </w:tcPr>
          <w:p w14:paraId="58C32F91" w14:textId="77777777" w:rsidR="00FD4D4B" w:rsidRPr="00D338CE" w:rsidRDefault="00FD4D4B" w:rsidP="00FD4D4B">
            <w:pPr>
              <w:jc w:val="center"/>
              <w:rPr>
                <w:b/>
                <w:bCs/>
              </w:rPr>
            </w:pPr>
            <w:r w:rsidRPr="00D338CE">
              <w:rPr>
                <w:b/>
                <w:bCs/>
              </w:rPr>
              <w:t>2</w:t>
            </w:r>
          </w:p>
        </w:tc>
        <w:tc>
          <w:tcPr>
            <w:tcW w:w="9085" w:type="dxa"/>
            <w:vAlign w:val="center"/>
          </w:tcPr>
          <w:p w14:paraId="5304C184" w14:textId="0AA42051" w:rsidR="00FD4D4B" w:rsidRDefault="00FD4D4B" w:rsidP="00FD4D4B">
            <w:r>
              <w:t>Provides adequate explanations and considerations</w:t>
            </w:r>
          </w:p>
        </w:tc>
      </w:tr>
      <w:tr w:rsidR="00FD4D4B" w14:paraId="550B1A94" w14:textId="77777777" w:rsidTr="00086562">
        <w:trPr>
          <w:trHeight w:val="458"/>
        </w:trPr>
        <w:tc>
          <w:tcPr>
            <w:tcW w:w="1345" w:type="dxa"/>
            <w:vAlign w:val="center"/>
          </w:tcPr>
          <w:p w14:paraId="7D160F92" w14:textId="77777777" w:rsidR="00FD4D4B" w:rsidRPr="00D338CE" w:rsidRDefault="00FD4D4B" w:rsidP="00FD4D4B">
            <w:pPr>
              <w:jc w:val="center"/>
              <w:rPr>
                <w:b/>
                <w:bCs/>
              </w:rPr>
            </w:pPr>
            <w:r w:rsidRPr="00D338CE">
              <w:rPr>
                <w:b/>
                <w:bCs/>
              </w:rPr>
              <w:t>1</w:t>
            </w:r>
          </w:p>
        </w:tc>
        <w:tc>
          <w:tcPr>
            <w:tcW w:w="9085" w:type="dxa"/>
            <w:vAlign w:val="center"/>
          </w:tcPr>
          <w:p w14:paraId="5260578A" w14:textId="09E6688D" w:rsidR="00FD4D4B" w:rsidRDefault="00FD4D4B" w:rsidP="00FD4D4B">
            <w:r>
              <w:t>Provides poor explanations and considerations, missing relevant information</w:t>
            </w:r>
          </w:p>
        </w:tc>
      </w:tr>
      <w:tr w:rsidR="00FD4D4B" w14:paraId="408F5BC1" w14:textId="77777777" w:rsidTr="00086562">
        <w:trPr>
          <w:trHeight w:val="458"/>
        </w:trPr>
        <w:tc>
          <w:tcPr>
            <w:tcW w:w="1345" w:type="dxa"/>
            <w:vAlign w:val="center"/>
          </w:tcPr>
          <w:p w14:paraId="26078A9E" w14:textId="77777777" w:rsidR="00FD4D4B" w:rsidRPr="00D338CE" w:rsidRDefault="00FD4D4B" w:rsidP="00FD4D4B">
            <w:pPr>
              <w:jc w:val="center"/>
              <w:rPr>
                <w:b/>
                <w:bCs/>
              </w:rPr>
            </w:pPr>
            <w:r w:rsidRPr="00D338CE">
              <w:rPr>
                <w:b/>
                <w:bCs/>
              </w:rPr>
              <w:t>0</w:t>
            </w:r>
          </w:p>
        </w:tc>
        <w:tc>
          <w:tcPr>
            <w:tcW w:w="9085" w:type="dxa"/>
            <w:vAlign w:val="center"/>
          </w:tcPr>
          <w:p w14:paraId="0A5D83A1" w14:textId="73713E04" w:rsidR="00FD4D4B" w:rsidRDefault="00FD4D4B" w:rsidP="00FD4D4B">
            <w:r>
              <w:t>No explanation or considerations</w:t>
            </w:r>
          </w:p>
        </w:tc>
      </w:tr>
    </w:tbl>
    <w:p w14:paraId="1742F3DB" w14:textId="553D35C0" w:rsidR="00BF3700" w:rsidRDefault="00BF3700" w:rsidP="00D24297">
      <w:pPr>
        <w:rPr>
          <w:rFonts w:eastAsiaTheme="minorEastAsia" w:cs="Arial"/>
          <w:b/>
          <w:bCs/>
          <w:color w:val="000000" w:themeColor="text1"/>
          <w:sz w:val="28"/>
          <w:szCs w:val="24"/>
          <w:lang w:val="en-US"/>
        </w:rPr>
      </w:pPr>
    </w:p>
    <w:p w14:paraId="2843E1AD" w14:textId="749714B0" w:rsidR="001F237E" w:rsidRDefault="001F237E" w:rsidP="00D24297">
      <w:pPr>
        <w:rPr>
          <w:rFonts w:eastAsiaTheme="minorEastAsia" w:cs="Arial"/>
          <w:b/>
          <w:bCs/>
          <w:color w:val="000000" w:themeColor="text1"/>
          <w:sz w:val="28"/>
          <w:szCs w:val="24"/>
          <w:lang w:val="en-US"/>
        </w:rPr>
      </w:pPr>
      <w:r>
        <w:rPr>
          <w:rFonts w:eastAsiaTheme="minorEastAsia" w:cs="Arial"/>
          <w:b/>
          <w:bCs/>
          <w:color w:val="000000" w:themeColor="text1"/>
          <w:sz w:val="28"/>
          <w:szCs w:val="24"/>
          <w:lang w:val="en-US"/>
        </w:rPr>
        <w:t>Project Demonstration Rubric</w:t>
      </w:r>
    </w:p>
    <w:p w14:paraId="63019334" w14:textId="4E79280D" w:rsidR="001F237E" w:rsidRDefault="001F237E" w:rsidP="00D24297">
      <w:pPr>
        <w:rPr>
          <w:rFonts w:eastAsiaTheme="minorEastAsia" w:cs="Arial"/>
          <w:b/>
          <w:bCs/>
          <w:color w:val="000000" w:themeColor="text1"/>
          <w:sz w:val="28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9085"/>
      </w:tblGrid>
      <w:tr w:rsidR="001F237E" w14:paraId="168DEE1A" w14:textId="77777777" w:rsidTr="00EE319C">
        <w:tc>
          <w:tcPr>
            <w:tcW w:w="1345" w:type="dxa"/>
            <w:shd w:val="clear" w:color="auto" w:fill="000000" w:themeFill="text1"/>
            <w:vAlign w:val="center"/>
          </w:tcPr>
          <w:p w14:paraId="668822EF" w14:textId="77777777" w:rsidR="001F237E" w:rsidRPr="00EF0507" w:rsidRDefault="001F237E" w:rsidP="00EE319C">
            <w:pPr>
              <w:jc w:val="center"/>
              <w:rPr>
                <w:b/>
                <w:bCs/>
                <w:color w:val="FFFFFF" w:themeColor="background1"/>
              </w:rPr>
            </w:pPr>
            <w:r w:rsidRPr="00EF0507">
              <w:rPr>
                <w:b/>
                <w:bCs/>
                <w:color w:val="FFFFFF" w:themeColor="background1"/>
              </w:rPr>
              <w:t>Grade</w:t>
            </w:r>
          </w:p>
        </w:tc>
        <w:tc>
          <w:tcPr>
            <w:tcW w:w="9085" w:type="dxa"/>
            <w:shd w:val="clear" w:color="auto" w:fill="000000" w:themeFill="text1"/>
            <w:vAlign w:val="center"/>
          </w:tcPr>
          <w:p w14:paraId="0FB10EB5" w14:textId="450F2FAC" w:rsidR="001F237E" w:rsidRPr="00EF0507" w:rsidRDefault="001262F8" w:rsidP="00EE319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Description</w:t>
            </w:r>
          </w:p>
        </w:tc>
      </w:tr>
      <w:tr w:rsidR="001F237E" w14:paraId="7B2A3EEE" w14:textId="77777777" w:rsidTr="001262F8">
        <w:trPr>
          <w:trHeight w:val="701"/>
        </w:trPr>
        <w:tc>
          <w:tcPr>
            <w:tcW w:w="1345" w:type="dxa"/>
            <w:vAlign w:val="center"/>
          </w:tcPr>
          <w:p w14:paraId="5DF425B3" w14:textId="77777777" w:rsidR="001F237E" w:rsidRPr="00D338CE" w:rsidRDefault="001F237E" w:rsidP="00EE319C">
            <w:pPr>
              <w:jc w:val="center"/>
              <w:rPr>
                <w:b/>
                <w:bCs/>
              </w:rPr>
            </w:pPr>
            <w:r w:rsidRPr="00D338CE">
              <w:rPr>
                <w:b/>
                <w:bCs/>
              </w:rPr>
              <w:t>3</w:t>
            </w:r>
          </w:p>
        </w:tc>
        <w:tc>
          <w:tcPr>
            <w:tcW w:w="9085" w:type="dxa"/>
            <w:vAlign w:val="center"/>
          </w:tcPr>
          <w:p w14:paraId="1F43925F" w14:textId="77777777" w:rsidR="00A83F18" w:rsidRDefault="001262F8" w:rsidP="00EE319C">
            <w:r w:rsidRPr="001262F8">
              <w:t xml:space="preserve">Components are present </w:t>
            </w:r>
          </w:p>
          <w:p w14:paraId="7A571E17" w14:textId="50C30B47" w:rsidR="001F237E" w:rsidRDefault="00A83F18" w:rsidP="00EE319C">
            <w:r>
              <w:t>F</w:t>
            </w:r>
            <w:r w:rsidR="001262F8" w:rsidRPr="001262F8">
              <w:t>eature successfully functions based on your description</w:t>
            </w:r>
            <w:r w:rsidR="001262F8" w:rsidRPr="001262F8">
              <w:rPr>
                <w:rFonts w:ascii="Tahoma" w:hAnsi="Tahoma" w:cs="Tahoma"/>
              </w:rPr>
              <w:t>﻿﻿﻿﻿﻿﻿﻿﻿﻿﻿﻿</w:t>
            </w:r>
          </w:p>
        </w:tc>
      </w:tr>
      <w:tr w:rsidR="001F237E" w14:paraId="0B63D2D0" w14:textId="77777777" w:rsidTr="001262F8">
        <w:trPr>
          <w:trHeight w:val="710"/>
        </w:trPr>
        <w:tc>
          <w:tcPr>
            <w:tcW w:w="1345" w:type="dxa"/>
            <w:vAlign w:val="center"/>
          </w:tcPr>
          <w:p w14:paraId="1EBD23EE" w14:textId="77777777" w:rsidR="001F237E" w:rsidRPr="00D338CE" w:rsidRDefault="001F237E" w:rsidP="00EE319C">
            <w:pPr>
              <w:jc w:val="center"/>
              <w:rPr>
                <w:b/>
                <w:bCs/>
              </w:rPr>
            </w:pPr>
            <w:r w:rsidRPr="00D338CE">
              <w:rPr>
                <w:b/>
                <w:bCs/>
              </w:rPr>
              <w:t>2</w:t>
            </w:r>
          </w:p>
        </w:tc>
        <w:tc>
          <w:tcPr>
            <w:tcW w:w="9085" w:type="dxa"/>
            <w:vAlign w:val="center"/>
          </w:tcPr>
          <w:p w14:paraId="51121968" w14:textId="77777777" w:rsidR="00A83F18" w:rsidRDefault="001262F8" w:rsidP="00EE319C">
            <w:r w:rsidRPr="001262F8">
              <w:t xml:space="preserve">Components are present </w:t>
            </w:r>
          </w:p>
          <w:p w14:paraId="5918117D" w14:textId="036D1793" w:rsidR="001F237E" w:rsidRDefault="00A83F18" w:rsidP="00A83F18">
            <w:r>
              <w:t>F</w:t>
            </w:r>
            <w:r w:rsidR="001262F8" w:rsidRPr="001262F8">
              <w:t>eature partially functions [missing minor configurations]</w:t>
            </w:r>
          </w:p>
        </w:tc>
      </w:tr>
      <w:tr w:rsidR="001F237E" w14:paraId="728343A9" w14:textId="77777777" w:rsidTr="001262F8">
        <w:trPr>
          <w:trHeight w:val="710"/>
        </w:trPr>
        <w:tc>
          <w:tcPr>
            <w:tcW w:w="1345" w:type="dxa"/>
            <w:vAlign w:val="center"/>
          </w:tcPr>
          <w:p w14:paraId="0F9B2658" w14:textId="77777777" w:rsidR="001F237E" w:rsidRPr="00D338CE" w:rsidRDefault="001F237E" w:rsidP="00EE319C">
            <w:pPr>
              <w:jc w:val="center"/>
              <w:rPr>
                <w:b/>
                <w:bCs/>
              </w:rPr>
            </w:pPr>
            <w:r w:rsidRPr="00D338CE">
              <w:rPr>
                <w:b/>
                <w:bCs/>
              </w:rPr>
              <w:t>1</w:t>
            </w:r>
          </w:p>
        </w:tc>
        <w:tc>
          <w:tcPr>
            <w:tcW w:w="9085" w:type="dxa"/>
            <w:vAlign w:val="center"/>
          </w:tcPr>
          <w:p w14:paraId="430003B3" w14:textId="77777777" w:rsidR="00A83F18" w:rsidRDefault="001262F8" w:rsidP="00EE319C">
            <w:r w:rsidRPr="001262F8">
              <w:t xml:space="preserve">Components are present </w:t>
            </w:r>
          </w:p>
          <w:p w14:paraId="4E1ABAF6" w14:textId="509812FD" w:rsidR="001F237E" w:rsidRDefault="00A83F18" w:rsidP="00A83F18">
            <w:r>
              <w:t>F</w:t>
            </w:r>
            <w:r w:rsidR="001262F8" w:rsidRPr="001262F8">
              <w:t>eature does not function [missing major configurations]</w:t>
            </w:r>
          </w:p>
        </w:tc>
      </w:tr>
      <w:tr w:rsidR="001F237E" w14:paraId="028EE2A2" w14:textId="77777777" w:rsidTr="00EE319C">
        <w:trPr>
          <w:trHeight w:val="458"/>
        </w:trPr>
        <w:tc>
          <w:tcPr>
            <w:tcW w:w="1345" w:type="dxa"/>
            <w:vAlign w:val="center"/>
          </w:tcPr>
          <w:p w14:paraId="30C7917F" w14:textId="77777777" w:rsidR="001F237E" w:rsidRPr="00D338CE" w:rsidRDefault="001F237E" w:rsidP="00EE319C">
            <w:pPr>
              <w:jc w:val="center"/>
              <w:rPr>
                <w:b/>
                <w:bCs/>
              </w:rPr>
            </w:pPr>
            <w:r w:rsidRPr="00D338CE">
              <w:rPr>
                <w:b/>
                <w:bCs/>
              </w:rPr>
              <w:t>0</w:t>
            </w:r>
          </w:p>
        </w:tc>
        <w:tc>
          <w:tcPr>
            <w:tcW w:w="9085" w:type="dxa"/>
            <w:vAlign w:val="center"/>
          </w:tcPr>
          <w:p w14:paraId="2466D77B" w14:textId="77777777" w:rsidR="0006139C" w:rsidRDefault="001262F8" w:rsidP="00EE319C">
            <w:r w:rsidRPr="001262F8">
              <w:t xml:space="preserve">Components are not present </w:t>
            </w:r>
          </w:p>
          <w:p w14:paraId="73258C93" w14:textId="009D0BEA" w:rsidR="001F237E" w:rsidRDefault="0006139C" w:rsidP="00EE319C">
            <w:r>
              <w:t>F</w:t>
            </w:r>
            <w:r w:rsidR="001262F8" w:rsidRPr="001262F8">
              <w:t>eature does not function</w:t>
            </w:r>
          </w:p>
        </w:tc>
      </w:tr>
    </w:tbl>
    <w:p w14:paraId="190265B9" w14:textId="19DC2C16" w:rsidR="001F237E" w:rsidRDefault="001F237E" w:rsidP="00D24297">
      <w:pPr>
        <w:rPr>
          <w:rFonts w:eastAsiaTheme="minorEastAsia" w:cs="Arial"/>
          <w:b/>
          <w:bCs/>
          <w:color w:val="000000" w:themeColor="text1"/>
          <w:sz w:val="28"/>
          <w:szCs w:val="24"/>
          <w:lang w:val="en-US"/>
        </w:rPr>
      </w:pPr>
    </w:p>
    <w:p w14:paraId="2E9402E3" w14:textId="5322462B" w:rsidR="00324AFA" w:rsidRDefault="00324AFA" w:rsidP="00D24297">
      <w:pPr>
        <w:rPr>
          <w:rFonts w:eastAsiaTheme="minorEastAsia" w:cs="Arial"/>
          <w:b/>
          <w:bCs/>
          <w:color w:val="000000" w:themeColor="text1"/>
          <w:sz w:val="28"/>
          <w:szCs w:val="24"/>
          <w:lang w:val="en-US"/>
        </w:rPr>
      </w:pPr>
      <w:r>
        <w:rPr>
          <w:rFonts w:eastAsiaTheme="minorEastAsia" w:cs="Arial"/>
          <w:b/>
          <w:bCs/>
          <w:color w:val="000000" w:themeColor="text1"/>
          <w:sz w:val="28"/>
          <w:szCs w:val="24"/>
          <w:lang w:val="en-US"/>
        </w:rPr>
        <w:t xml:space="preserve">Video: </w:t>
      </w:r>
      <w:hyperlink r:id="rId12" w:history="1">
        <w:r w:rsidRPr="00324AFA">
          <w:rPr>
            <w:rStyle w:val="Hyperlink"/>
            <w:rFonts w:eastAsiaTheme="minorEastAsia" w:cs="Arial"/>
            <w:b/>
            <w:bCs/>
            <w:sz w:val="28"/>
            <w:szCs w:val="24"/>
            <w:lang w:val="en-US"/>
          </w:rPr>
          <w:t>Project Rubric Explanation</w:t>
        </w:r>
      </w:hyperlink>
    </w:p>
    <w:sectPr w:rsidR="00324AFA" w:rsidSect="00826EAD">
      <w:headerReference w:type="default" r:id="rId13"/>
      <w:footerReference w:type="default" r:id="rId14"/>
      <w:pgSz w:w="12240" w:h="15840"/>
      <w:pgMar w:top="1152" w:right="810" w:bottom="1152" w:left="99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949D9" w14:textId="77777777" w:rsidR="009B4DC4" w:rsidRDefault="009B4DC4" w:rsidP="00277BB4">
      <w:r>
        <w:separator/>
      </w:r>
    </w:p>
  </w:endnote>
  <w:endnote w:type="continuationSeparator" w:id="0">
    <w:p w14:paraId="2AF9A661" w14:textId="77777777" w:rsidR="009B4DC4" w:rsidRDefault="009B4DC4" w:rsidP="00277BB4">
      <w:r>
        <w:continuationSeparator/>
      </w:r>
    </w:p>
  </w:endnote>
  <w:endnote w:type="continuationNotice" w:id="1">
    <w:p w14:paraId="6B744760" w14:textId="77777777" w:rsidR="009B4DC4" w:rsidRDefault="009B4D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19C07" w14:textId="7A4D0BD0" w:rsidR="001C2B54" w:rsidRPr="00F458FB" w:rsidRDefault="001C2B54" w:rsidP="00277BB4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900"/>
      </w:tabs>
      <w:rPr>
        <w:rFonts w:cs="Arial"/>
        <w:i/>
        <w:sz w:val="20"/>
      </w:rPr>
    </w:pPr>
    <w:r w:rsidRPr="00F458FB">
      <w:rPr>
        <w:rFonts w:cs="Arial"/>
        <w:i/>
        <w:sz w:val="20"/>
      </w:rPr>
      <w:t xml:space="preserve">Seneca College </w:t>
    </w:r>
    <w:r w:rsidRPr="00F458FB">
      <w:rPr>
        <w:rFonts w:cs="Arial"/>
        <w:i/>
        <w:sz w:val="20"/>
      </w:rPr>
      <w:tab/>
      <w:t xml:space="preserve">School of </w:t>
    </w:r>
    <w:r w:rsidR="007851E8">
      <w:rPr>
        <w:rFonts w:cs="Arial"/>
        <w:i/>
        <w:sz w:val="20"/>
      </w:rPr>
      <w:t>ITAS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4D036" w14:textId="77777777" w:rsidR="009B4DC4" w:rsidRDefault="009B4DC4" w:rsidP="00277BB4">
      <w:r>
        <w:separator/>
      </w:r>
    </w:p>
  </w:footnote>
  <w:footnote w:type="continuationSeparator" w:id="0">
    <w:p w14:paraId="3B1286E6" w14:textId="77777777" w:rsidR="009B4DC4" w:rsidRDefault="009B4DC4" w:rsidP="00277BB4">
      <w:r>
        <w:continuationSeparator/>
      </w:r>
    </w:p>
  </w:footnote>
  <w:footnote w:type="continuationNotice" w:id="1">
    <w:p w14:paraId="07A69011" w14:textId="77777777" w:rsidR="009B4DC4" w:rsidRDefault="009B4DC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DE823" w14:textId="55C09CB0" w:rsidR="001C2B54" w:rsidRPr="00F458FB" w:rsidRDefault="004656E2" w:rsidP="00277BB4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900"/>
      </w:tabs>
      <w:rPr>
        <w:rFonts w:cs="Arial"/>
        <w:i/>
        <w:sz w:val="20"/>
      </w:rPr>
    </w:pPr>
    <w:r>
      <w:rPr>
        <w:rFonts w:cs="Arial"/>
        <w:i/>
        <w:color w:val="D0CECE" w:themeColor="background2" w:themeShade="E6"/>
        <w:sz w:val="20"/>
      </w:rPr>
      <w:t>C</w:t>
    </w:r>
    <w:r w:rsidR="007851E8">
      <w:rPr>
        <w:rFonts w:cs="Arial"/>
        <w:i/>
        <w:color w:val="D0CECE" w:themeColor="background2" w:themeShade="E6"/>
        <w:sz w:val="20"/>
      </w:rPr>
      <w:t>SN105</w:t>
    </w:r>
    <w:r w:rsidR="00140809">
      <w:rPr>
        <w:rFonts w:cs="Arial"/>
        <w:i/>
        <w:color w:val="D0CECE" w:themeColor="background2" w:themeShade="E6"/>
        <w:sz w:val="20"/>
      </w:rPr>
      <w:t xml:space="preserve"> </w:t>
    </w:r>
    <w:r w:rsidR="001F29E2" w:rsidRPr="00F458FB">
      <w:rPr>
        <w:rFonts w:cs="Arial"/>
        <w:i/>
        <w:color w:val="D0CECE" w:themeColor="background2" w:themeShade="E6"/>
        <w:sz w:val="20"/>
      </w:rPr>
      <w:t xml:space="preserve">– </w:t>
    </w:r>
    <w:r w:rsidR="007851E8">
      <w:rPr>
        <w:rFonts w:cs="Arial"/>
        <w:i/>
        <w:color w:val="D0CECE" w:themeColor="background2" w:themeShade="E6"/>
        <w:sz w:val="20"/>
      </w:rPr>
      <w:t>Introduction to Computers and Networks</w:t>
    </w:r>
    <w:r w:rsidR="001C2B54" w:rsidRPr="00F458FB">
      <w:rPr>
        <w:rFonts w:cs="Arial"/>
        <w:i/>
        <w:sz w:val="20"/>
      </w:rPr>
      <w:tab/>
      <w:t xml:space="preserve">Page </w:t>
    </w:r>
    <w:r w:rsidR="001C2B54" w:rsidRPr="00F458FB">
      <w:rPr>
        <w:rFonts w:cs="Arial"/>
        <w:i/>
        <w:sz w:val="20"/>
      </w:rPr>
      <w:fldChar w:fldCharType="begin"/>
    </w:r>
    <w:r w:rsidR="001C2B54" w:rsidRPr="00F458FB">
      <w:rPr>
        <w:rFonts w:cs="Arial"/>
        <w:i/>
        <w:sz w:val="20"/>
      </w:rPr>
      <w:instrText xml:space="preserve"> PAGE  \* MERGEFORMAT </w:instrText>
    </w:r>
    <w:r w:rsidR="001C2B54" w:rsidRPr="00F458FB">
      <w:rPr>
        <w:rFonts w:cs="Arial"/>
        <w:i/>
        <w:sz w:val="20"/>
      </w:rPr>
      <w:fldChar w:fldCharType="separate"/>
    </w:r>
    <w:r w:rsidR="00463307">
      <w:rPr>
        <w:rFonts w:cs="Arial"/>
        <w:i/>
        <w:noProof/>
        <w:sz w:val="20"/>
      </w:rPr>
      <w:t>2</w:t>
    </w:r>
    <w:r w:rsidR="001C2B54" w:rsidRPr="00F458FB">
      <w:rPr>
        <w:rFonts w:cs="Arial"/>
        <w:i/>
        <w:sz w:val="20"/>
      </w:rPr>
      <w:fldChar w:fldCharType="end"/>
    </w:r>
    <w:r w:rsidR="001C2B54" w:rsidRPr="00F458FB">
      <w:rPr>
        <w:rFonts w:cs="Arial"/>
        <w:i/>
        <w:sz w:val="20"/>
      </w:rPr>
      <w:t xml:space="preserve"> of </w:t>
    </w:r>
    <w:r w:rsidR="001C2B54" w:rsidRPr="00F458FB">
      <w:rPr>
        <w:rFonts w:cs="Arial"/>
        <w:i/>
        <w:sz w:val="20"/>
      </w:rPr>
      <w:fldChar w:fldCharType="begin"/>
    </w:r>
    <w:r w:rsidR="001C2B54" w:rsidRPr="00F458FB">
      <w:rPr>
        <w:rFonts w:cs="Arial"/>
        <w:i/>
        <w:sz w:val="20"/>
      </w:rPr>
      <w:instrText xml:space="preserve"> NUMPAGES  \* MERGEFORMAT </w:instrText>
    </w:r>
    <w:r w:rsidR="001C2B54" w:rsidRPr="00F458FB">
      <w:rPr>
        <w:rFonts w:cs="Arial"/>
        <w:i/>
        <w:sz w:val="20"/>
      </w:rPr>
      <w:fldChar w:fldCharType="separate"/>
    </w:r>
    <w:r w:rsidR="00463307">
      <w:rPr>
        <w:rFonts w:cs="Arial"/>
        <w:i/>
        <w:noProof/>
        <w:sz w:val="20"/>
      </w:rPr>
      <w:t>3</w:t>
    </w:r>
    <w:r w:rsidR="001C2B54" w:rsidRPr="00F458FB">
      <w:rPr>
        <w:rFonts w:cs="Arial"/>
        <w:i/>
        <w:sz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F158F"/>
    <w:multiLevelType w:val="hybridMultilevel"/>
    <w:tmpl w:val="69B6E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B6C7C02"/>
    <w:multiLevelType w:val="hybridMultilevel"/>
    <w:tmpl w:val="76E4A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321F8"/>
    <w:multiLevelType w:val="hybridMultilevel"/>
    <w:tmpl w:val="A6C66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9061A5"/>
    <w:multiLevelType w:val="hybridMultilevel"/>
    <w:tmpl w:val="72A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yHBlc7VAf3r+RBb8PMn357B0Om3WMiMZ7igyKwxg+kX7XUW3/dhJ5uNFrzBC+XopZJA/oSpqwFjUWp7q8up3Dw==" w:salt="0pdSnsRITr2b1VcuwLCLSQ==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1C4"/>
    <w:rsid w:val="00003C19"/>
    <w:rsid w:val="000056B6"/>
    <w:rsid w:val="00005C48"/>
    <w:rsid w:val="00005F9E"/>
    <w:rsid w:val="00005FEC"/>
    <w:rsid w:val="00011CDB"/>
    <w:rsid w:val="00014751"/>
    <w:rsid w:val="00015CE6"/>
    <w:rsid w:val="00016D4A"/>
    <w:rsid w:val="00020743"/>
    <w:rsid w:val="00022203"/>
    <w:rsid w:val="00026701"/>
    <w:rsid w:val="00030337"/>
    <w:rsid w:val="0003347E"/>
    <w:rsid w:val="000356C2"/>
    <w:rsid w:val="00035FEB"/>
    <w:rsid w:val="00036035"/>
    <w:rsid w:val="00036B8E"/>
    <w:rsid w:val="00037310"/>
    <w:rsid w:val="0003737E"/>
    <w:rsid w:val="00040099"/>
    <w:rsid w:val="000402E4"/>
    <w:rsid w:val="00041040"/>
    <w:rsid w:val="0004119B"/>
    <w:rsid w:val="00042FD4"/>
    <w:rsid w:val="0004328B"/>
    <w:rsid w:val="00043A4B"/>
    <w:rsid w:val="00044012"/>
    <w:rsid w:val="000458CB"/>
    <w:rsid w:val="00047499"/>
    <w:rsid w:val="000475BF"/>
    <w:rsid w:val="0005159D"/>
    <w:rsid w:val="000549A6"/>
    <w:rsid w:val="00056BA0"/>
    <w:rsid w:val="000610F4"/>
    <w:rsid w:val="0006139C"/>
    <w:rsid w:val="000620E4"/>
    <w:rsid w:val="00062962"/>
    <w:rsid w:val="00064FCE"/>
    <w:rsid w:val="0006753D"/>
    <w:rsid w:val="00070E0D"/>
    <w:rsid w:val="000734D6"/>
    <w:rsid w:val="00075F76"/>
    <w:rsid w:val="0007773A"/>
    <w:rsid w:val="00077CDF"/>
    <w:rsid w:val="0008085E"/>
    <w:rsid w:val="0008185A"/>
    <w:rsid w:val="00083DB5"/>
    <w:rsid w:val="00084903"/>
    <w:rsid w:val="00085FA0"/>
    <w:rsid w:val="00086562"/>
    <w:rsid w:val="00090696"/>
    <w:rsid w:val="0009163A"/>
    <w:rsid w:val="000947F8"/>
    <w:rsid w:val="00095F1B"/>
    <w:rsid w:val="00096C1B"/>
    <w:rsid w:val="000A03C6"/>
    <w:rsid w:val="000A0776"/>
    <w:rsid w:val="000A0956"/>
    <w:rsid w:val="000A3199"/>
    <w:rsid w:val="000A38F7"/>
    <w:rsid w:val="000A3A31"/>
    <w:rsid w:val="000A4BEE"/>
    <w:rsid w:val="000A55BE"/>
    <w:rsid w:val="000B0351"/>
    <w:rsid w:val="000B5A8D"/>
    <w:rsid w:val="000B65AE"/>
    <w:rsid w:val="000B7E2C"/>
    <w:rsid w:val="000C025B"/>
    <w:rsid w:val="000C0A87"/>
    <w:rsid w:val="000C1444"/>
    <w:rsid w:val="000C367A"/>
    <w:rsid w:val="000C7C12"/>
    <w:rsid w:val="000D09E0"/>
    <w:rsid w:val="000D0B9C"/>
    <w:rsid w:val="000D2698"/>
    <w:rsid w:val="000D7072"/>
    <w:rsid w:val="000D7E5F"/>
    <w:rsid w:val="000E0EBE"/>
    <w:rsid w:val="000E266F"/>
    <w:rsid w:val="000E3355"/>
    <w:rsid w:val="000E3D50"/>
    <w:rsid w:val="000E42B0"/>
    <w:rsid w:val="000E50A8"/>
    <w:rsid w:val="000E7585"/>
    <w:rsid w:val="000F0702"/>
    <w:rsid w:val="000F3019"/>
    <w:rsid w:val="000F36BD"/>
    <w:rsid w:val="0010059B"/>
    <w:rsid w:val="0010257F"/>
    <w:rsid w:val="00103196"/>
    <w:rsid w:val="00103570"/>
    <w:rsid w:val="0010509F"/>
    <w:rsid w:val="00107EB8"/>
    <w:rsid w:val="001108B3"/>
    <w:rsid w:val="00110E2B"/>
    <w:rsid w:val="001122DD"/>
    <w:rsid w:val="00114FE3"/>
    <w:rsid w:val="00116778"/>
    <w:rsid w:val="00116D77"/>
    <w:rsid w:val="001205BE"/>
    <w:rsid w:val="00120903"/>
    <w:rsid w:val="00120ADA"/>
    <w:rsid w:val="00122C2D"/>
    <w:rsid w:val="001234E7"/>
    <w:rsid w:val="00124267"/>
    <w:rsid w:val="00124AA5"/>
    <w:rsid w:val="001262F8"/>
    <w:rsid w:val="001308B5"/>
    <w:rsid w:val="00132DD9"/>
    <w:rsid w:val="00133AA2"/>
    <w:rsid w:val="00136067"/>
    <w:rsid w:val="00140316"/>
    <w:rsid w:val="00140809"/>
    <w:rsid w:val="00144F1E"/>
    <w:rsid w:val="001462B2"/>
    <w:rsid w:val="00146596"/>
    <w:rsid w:val="00146FD3"/>
    <w:rsid w:val="0015054E"/>
    <w:rsid w:val="00151D12"/>
    <w:rsid w:val="00153721"/>
    <w:rsid w:val="0015412D"/>
    <w:rsid w:val="001550E9"/>
    <w:rsid w:val="00156AB0"/>
    <w:rsid w:val="001577BD"/>
    <w:rsid w:val="00162251"/>
    <w:rsid w:val="0016565C"/>
    <w:rsid w:val="00165AA3"/>
    <w:rsid w:val="001664D2"/>
    <w:rsid w:val="00166530"/>
    <w:rsid w:val="00166BB3"/>
    <w:rsid w:val="001715CB"/>
    <w:rsid w:val="00172BC4"/>
    <w:rsid w:val="00172CC0"/>
    <w:rsid w:val="00172EED"/>
    <w:rsid w:val="00173DFB"/>
    <w:rsid w:val="00175B2B"/>
    <w:rsid w:val="00175D32"/>
    <w:rsid w:val="00176204"/>
    <w:rsid w:val="001807D4"/>
    <w:rsid w:val="0018269A"/>
    <w:rsid w:val="001856AB"/>
    <w:rsid w:val="00190522"/>
    <w:rsid w:val="00190BBF"/>
    <w:rsid w:val="001917A7"/>
    <w:rsid w:val="0019304E"/>
    <w:rsid w:val="001950AC"/>
    <w:rsid w:val="001A12AF"/>
    <w:rsid w:val="001A20D3"/>
    <w:rsid w:val="001A2EFC"/>
    <w:rsid w:val="001A30B6"/>
    <w:rsid w:val="001A4E3E"/>
    <w:rsid w:val="001A5222"/>
    <w:rsid w:val="001A5BB6"/>
    <w:rsid w:val="001A6944"/>
    <w:rsid w:val="001A7BB6"/>
    <w:rsid w:val="001B0D75"/>
    <w:rsid w:val="001B2041"/>
    <w:rsid w:val="001B2959"/>
    <w:rsid w:val="001B2B4F"/>
    <w:rsid w:val="001B6EF1"/>
    <w:rsid w:val="001C0EFF"/>
    <w:rsid w:val="001C168F"/>
    <w:rsid w:val="001C1776"/>
    <w:rsid w:val="001C17F0"/>
    <w:rsid w:val="001C1BBF"/>
    <w:rsid w:val="001C2B54"/>
    <w:rsid w:val="001C3732"/>
    <w:rsid w:val="001C4AF1"/>
    <w:rsid w:val="001D1D70"/>
    <w:rsid w:val="001D39A4"/>
    <w:rsid w:val="001D3E09"/>
    <w:rsid w:val="001D40ED"/>
    <w:rsid w:val="001D4CD0"/>
    <w:rsid w:val="001D5619"/>
    <w:rsid w:val="001E1E16"/>
    <w:rsid w:val="001E2F64"/>
    <w:rsid w:val="001E4842"/>
    <w:rsid w:val="001E48ED"/>
    <w:rsid w:val="001E4DA2"/>
    <w:rsid w:val="001E5792"/>
    <w:rsid w:val="001E6982"/>
    <w:rsid w:val="001E7313"/>
    <w:rsid w:val="001F237E"/>
    <w:rsid w:val="001F288E"/>
    <w:rsid w:val="001F29E2"/>
    <w:rsid w:val="001F430B"/>
    <w:rsid w:val="001F4362"/>
    <w:rsid w:val="001F7755"/>
    <w:rsid w:val="002039CB"/>
    <w:rsid w:val="002077A8"/>
    <w:rsid w:val="00211493"/>
    <w:rsid w:val="0021289A"/>
    <w:rsid w:val="002207E6"/>
    <w:rsid w:val="00220D9A"/>
    <w:rsid w:val="00221EE6"/>
    <w:rsid w:val="00223981"/>
    <w:rsid w:val="00226203"/>
    <w:rsid w:val="00227047"/>
    <w:rsid w:val="002279A9"/>
    <w:rsid w:val="002300DF"/>
    <w:rsid w:val="00233FDB"/>
    <w:rsid w:val="002370E1"/>
    <w:rsid w:val="002379EC"/>
    <w:rsid w:val="00242C0E"/>
    <w:rsid w:val="00242C2F"/>
    <w:rsid w:val="00244F1D"/>
    <w:rsid w:val="002452E6"/>
    <w:rsid w:val="00253769"/>
    <w:rsid w:val="00254B50"/>
    <w:rsid w:val="00254EDD"/>
    <w:rsid w:val="002565CA"/>
    <w:rsid w:val="0025680A"/>
    <w:rsid w:val="00256D9E"/>
    <w:rsid w:val="00263382"/>
    <w:rsid w:val="002637EE"/>
    <w:rsid w:val="00264669"/>
    <w:rsid w:val="00265318"/>
    <w:rsid w:val="00266028"/>
    <w:rsid w:val="00266417"/>
    <w:rsid w:val="00266CF7"/>
    <w:rsid w:val="00267157"/>
    <w:rsid w:val="002717FE"/>
    <w:rsid w:val="00273D2D"/>
    <w:rsid w:val="0027449B"/>
    <w:rsid w:val="00275E82"/>
    <w:rsid w:val="002760B5"/>
    <w:rsid w:val="0027647F"/>
    <w:rsid w:val="00276AD8"/>
    <w:rsid w:val="00277BB4"/>
    <w:rsid w:val="00282433"/>
    <w:rsid w:val="00284B11"/>
    <w:rsid w:val="00285254"/>
    <w:rsid w:val="00285CEB"/>
    <w:rsid w:val="002907BB"/>
    <w:rsid w:val="00292593"/>
    <w:rsid w:val="00292B11"/>
    <w:rsid w:val="002930E8"/>
    <w:rsid w:val="0029576C"/>
    <w:rsid w:val="00295C0C"/>
    <w:rsid w:val="00297418"/>
    <w:rsid w:val="002974BE"/>
    <w:rsid w:val="00297DC9"/>
    <w:rsid w:val="002A00FB"/>
    <w:rsid w:val="002A0682"/>
    <w:rsid w:val="002A1F18"/>
    <w:rsid w:val="002A3A2B"/>
    <w:rsid w:val="002A4371"/>
    <w:rsid w:val="002A6358"/>
    <w:rsid w:val="002B03A9"/>
    <w:rsid w:val="002B080E"/>
    <w:rsid w:val="002B2214"/>
    <w:rsid w:val="002B34B5"/>
    <w:rsid w:val="002B382C"/>
    <w:rsid w:val="002B7A7F"/>
    <w:rsid w:val="002C0A80"/>
    <w:rsid w:val="002C0AD1"/>
    <w:rsid w:val="002C237F"/>
    <w:rsid w:val="002C33BF"/>
    <w:rsid w:val="002C4AA2"/>
    <w:rsid w:val="002C60BF"/>
    <w:rsid w:val="002C794E"/>
    <w:rsid w:val="002D0528"/>
    <w:rsid w:val="002D19D2"/>
    <w:rsid w:val="002D1C99"/>
    <w:rsid w:val="002D1E4F"/>
    <w:rsid w:val="002D3116"/>
    <w:rsid w:val="002D4B05"/>
    <w:rsid w:val="002D4F36"/>
    <w:rsid w:val="002D638C"/>
    <w:rsid w:val="002D6FD7"/>
    <w:rsid w:val="002D73C9"/>
    <w:rsid w:val="002E055D"/>
    <w:rsid w:val="002E1055"/>
    <w:rsid w:val="002E1650"/>
    <w:rsid w:val="002E4861"/>
    <w:rsid w:val="002E5474"/>
    <w:rsid w:val="002F2B85"/>
    <w:rsid w:val="002F3463"/>
    <w:rsid w:val="002F47E1"/>
    <w:rsid w:val="0030061D"/>
    <w:rsid w:val="00301158"/>
    <w:rsid w:val="00301AFF"/>
    <w:rsid w:val="0030285B"/>
    <w:rsid w:val="0030318C"/>
    <w:rsid w:val="00303209"/>
    <w:rsid w:val="00305BE2"/>
    <w:rsid w:val="00307CCE"/>
    <w:rsid w:val="00307DE5"/>
    <w:rsid w:val="00310A36"/>
    <w:rsid w:val="003113AD"/>
    <w:rsid w:val="003133F9"/>
    <w:rsid w:val="0031375C"/>
    <w:rsid w:val="00316599"/>
    <w:rsid w:val="00320C8A"/>
    <w:rsid w:val="00321B88"/>
    <w:rsid w:val="003241DA"/>
    <w:rsid w:val="00324AFA"/>
    <w:rsid w:val="00324DEE"/>
    <w:rsid w:val="00325FB4"/>
    <w:rsid w:val="00327E39"/>
    <w:rsid w:val="003301A5"/>
    <w:rsid w:val="0033455F"/>
    <w:rsid w:val="00334633"/>
    <w:rsid w:val="0033518C"/>
    <w:rsid w:val="003357AA"/>
    <w:rsid w:val="0033594A"/>
    <w:rsid w:val="00337061"/>
    <w:rsid w:val="0033721D"/>
    <w:rsid w:val="0034383A"/>
    <w:rsid w:val="003438C9"/>
    <w:rsid w:val="003452F4"/>
    <w:rsid w:val="00345655"/>
    <w:rsid w:val="003458AC"/>
    <w:rsid w:val="003461B8"/>
    <w:rsid w:val="00346280"/>
    <w:rsid w:val="0034750B"/>
    <w:rsid w:val="00347F90"/>
    <w:rsid w:val="003508E2"/>
    <w:rsid w:val="003519AC"/>
    <w:rsid w:val="00354E35"/>
    <w:rsid w:val="0035793A"/>
    <w:rsid w:val="00361285"/>
    <w:rsid w:val="003615EA"/>
    <w:rsid w:val="00366201"/>
    <w:rsid w:val="0036658C"/>
    <w:rsid w:val="003666E3"/>
    <w:rsid w:val="00367880"/>
    <w:rsid w:val="00372001"/>
    <w:rsid w:val="003809EC"/>
    <w:rsid w:val="0038581B"/>
    <w:rsid w:val="0038621A"/>
    <w:rsid w:val="003862DB"/>
    <w:rsid w:val="0038685E"/>
    <w:rsid w:val="00386D91"/>
    <w:rsid w:val="00387750"/>
    <w:rsid w:val="0039044F"/>
    <w:rsid w:val="00395759"/>
    <w:rsid w:val="003961F9"/>
    <w:rsid w:val="0039652A"/>
    <w:rsid w:val="00396584"/>
    <w:rsid w:val="003A0AF0"/>
    <w:rsid w:val="003A1A81"/>
    <w:rsid w:val="003A1ECE"/>
    <w:rsid w:val="003A36E7"/>
    <w:rsid w:val="003A408D"/>
    <w:rsid w:val="003A4204"/>
    <w:rsid w:val="003A45A1"/>
    <w:rsid w:val="003A6998"/>
    <w:rsid w:val="003A71FB"/>
    <w:rsid w:val="003A7586"/>
    <w:rsid w:val="003B136D"/>
    <w:rsid w:val="003B2448"/>
    <w:rsid w:val="003B307A"/>
    <w:rsid w:val="003B4677"/>
    <w:rsid w:val="003B5175"/>
    <w:rsid w:val="003B5B42"/>
    <w:rsid w:val="003B6FBB"/>
    <w:rsid w:val="003C13F8"/>
    <w:rsid w:val="003C179C"/>
    <w:rsid w:val="003C6C13"/>
    <w:rsid w:val="003C70F8"/>
    <w:rsid w:val="003C7BC3"/>
    <w:rsid w:val="003D3472"/>
    <w:rsid w:val="003D42DF"/>
    <w:rsid w:val="003D4D54"/>
    <w:rsid w:val="003D58A3"/>
    <w:rsid w:val="003D5E50"/>
    <w:rsid w:val="003D6939"/>
    <w:rsid w:val="003E030D"/>
    <w:rsid w:val="003E2427"/>
    <w:rsid w:val="003E7ADE"/>
    <w:rsid w:val="003E7E5B"/>
    <w:rsid w:val="003F0C43"/>
    <w:rsid w:val="003F1529"/>
    <w:rsid w:val="003F1726"/>
    <w:rsid w:val="003F17B0"/>
    <w:rsid w:val="003F2B34"/>
    <w:rsid w:val="003F3DCB"/>
    <w:rsid w:val="003F4053"/>
    <w:rsid w:val="003F436C"/>
    <w:rsid w:val="003F5841"/>
    <w:rsid w:val="003F632F"/>
    <w:rsid w:val="003F675D"/>
    <w:rsid w:val="003F7ECB"/>
    <w:rsid w:val="00401191"/>
    <w:rsid w:val="004028B4"/>
    <w:rsid w:val="00402B6E"/>
    <w:rsid w:val="00403FC6"/>
    <w:rsid w:val="00404138"/>
    <w:rsid w:val="00404DAA"/>
    <w:rsid w:val="00404DFE"/>
    <w:rsid w:val="0041243C"/>
    <w:rsid w:val="00413055"/>
    <w:rsid w:val="004136A4"/>
    <w:rsid w:val="0041492B"/>
    <w:rsid w:val="0041505E"/>
    <w:rsid w:val="0041534A"/>
    <w:rsid w:val="004163AD"/>
    <w:rsid w:val="00424879"/>
    <w:rsid w:val="00426E6B"/>
    <w:rsid w:val="0043023A"/>
    <w:rsid w:val="004311E6"/>
    <w:rsid w:val="00431863"/>
    <w:rsid w:val="00435B88"/>
    <w:rsid w:val="00436D27"/>
    <w:rsid w:val="0044296D"/>
    <w:rsid w:val="004442B4"/>
    <w:rsid w:val="004452BF"/>
    <w:rsid w:val="00445952"/>
    <w:rsid w:val="00446895"/>
    <w:rsid w:val="00447872"/>
    <w:rsid w:val="00450D5A"/>
    <w:rsid w:val="00451FF1"/>
    <w:rsid w:val="00454839"/>
    <w:rsid w:val="00455C01"/>
    <w:rsid w:val="00456691"/>
    <w:rsid w:val="0045707A"/>
    <w:rsid w:val="00457950"/>
    <w:rsid w:val="0046044D"/>
    <w:rsid w:val="004607B6"/>
    <w:rsid w:val="0046159D"/>
    <w:rsid w:val="004619E9"/>
    <w:rsid w:val="00463307"/>
    <w:rsid w:val="00463369"/>
    <w:rsid w:val="0046452F"/>
    <w:rsid w:val="00464890"/>
    <w:rsid w:val="004653F7"/>
    <w:rsid w:val="004655B2"/>
    <w:rsid w:val="004656E2"/>
    <w:rsid w:val="00470267"/>
    <w:rsid w:val="00470E7A"/>
    <w:rsid w:val="004716D3"/>
    <w:rsid w:val="00473CEE"/>
    <w:rsid w:val="004745FB"/>
    <w:rsid w:val="00474D1A"/>
    <w:rsid w:val="00475A19"/>
    <w:rsid w:val="00475D4F"/>
    <w:rsid w:val="00476688"/>
    <w:rsid w:val="004778E2"/>
    <w:rsid w:val="004806FC"/>
    <w:rsid w:val="00480DB4"/>
    <w:rsid w:val="00483FD2"/>
    <w:rsid w:val="00485BA7"/>
    <w:rsid w:val="00487221"/>
    <w:rsid w:val="00491288"/>
    <w:rsid w:val="00491A2D"/>
    <w:rsid w:val="0049252A"/>
    <w:rsid w:val="00494CD8"/>
    <w:rsid w:val="00494EBD"/>
    <w:rsid w:val="00494F85"/>
    <w:rsid w:val="00497457"/>
    <w:rsid w:val="00497475"/>
    <w:rsid w:val="00497991"/>
    <w:rsid w:val="004A1452"/>
    <w:rsid w:val="004A27D8"/>
    <w:rsid w:val="004A3E62"/>
    <w:rsid w:val="004A7A4D"/>
    <w:rsid w:val="004B0041"/>
    <w:rsid w:val="004B16A3"/>
    <w:rsid w:val="004B1F01"/>
    <w:rsid w:val="004B2051"/>
    <w:rsid w:val="004B41B8"/>
    <w:rsid w:val="004B5877"/>
    <w:rsid w:val="004B5A4D"/>
    <w:rsid w:val="004C0CC1"/>
    <w:rsid w:val="004C153B"/>
    <w:rsid w:val="004C352F"/>
    <w:rsid w:val="004C3C5C"/>
    <w:rsid w:val="004C40EA"/>
    <w:rsid w:val="004C63A6"/>
    <w:rsid w:val="004D0AA4"/>
    <w:rsid w:val="004D1064"/>
    <w:rsid w:val="004D2266"/>
    <w:rsid w:val="004D28A8"/>
    <w:rsid w:val="004D2DA5"/>
    <w:rsid w:val="004D305E"/>
    <w:rsid w:val="004D3406"/>
    <w:rsid w:val="004D659F"/>
    <w:rsid w:val="004E1042"/>
    <w:rsid w:val="004E244E"/>
    <w:rsid w:val="004E375A"/>
    <w:rsid w:val="004E3BBC"/>
    <w:rsid w:val="004E3CC5"/>
    <w:rsid w:val="004E4156"/>
    <w:rsid w:val="004E57CB"/>
    <w:rsid w:val="004F04D2"/>
    <w:rsid w:val="004F0FF2"/>
    <w:rsid w:val="004F344C"/>
    <w:rsid w:val="004F5491"/>
    <w:rsid w:val="004F557C"/>
    <w:rsid w:val="004F576C"/>
    <w:rsid w:val="00500465"/>
    <w:rsid w:val="00501561"/>
    <w:rsid w:val="00502622"/>
    <w:rsid w:val="00503745"/>
    <w:rsid w:val="00503E14"/>
    <w:rsid w:val="00506CF8"/>
    <w:rsid w:val="0051231F"/>
    <w:rsid w:val="00513189"/>
    <w:rsid w:val="00513579"/>
    <w:rsid w:val="00515857"/>
    <w:rsid w:val="00515873"/>
    <w:rsid w:val="00516F30"/>
    <w:rsid w:val="00517D13"/>
    <w:rsid w:val="00517ED2"/>
    <w:rsid w:val="00521D91"/>
    <w:rsid w:val="005226B1"/>
    <w:rsid w:val="005241B0"/>
    <w:rsid w:val="00525428"/>
    <w:rsid w:val="0052609E"/>
    <w:rsid w:val="00526C54"/>
    <w:rsid w:val="00533B96"/>
    <w:rsid w:val="005358C3"/>
    <w:rsid w:val="00540E58"/>
    <w:rsid w:val="005429C7"/>
    <w:rsid w:val="005438E5"/>
    <w:rsid w:val="0054538B"/>
    <w:rsid w:val="00545BD7"/>
    <w:rsid w:val="00546680"/>
    <w:rsid w:val="0055112B"/>
    <w:rsid w:val="00552F2B"/>
    <w:rsid w:val="00556D80"/>
    <w:rsid w:val="0055794C"/>
    <w:rsid w:val="00560722"/>
    <w:rsid w:val="00562421"/>
    <w:rsid w:val="005624FD"/>
    <w:rsid w:val="00564128"/>
    <w:rsid w:val="00565A5C"/>
    <w:rsid w:val="00565D40"/>
    <w:rsid w:val="00566000"/>
    <w:rsid w:val="00571A64"/>
    <w:rsid w:val="00573D11"/>
    <w:rsid w:val="005750ED"/>
    <w:rsid w:val="00577528"/>
    <w:rsid w:val="00577A41"/>
    <w:rsid w:val="00580DBF"/>
    <w:rsid w:val="0058154C"/>
    <w:rsid w:val="00582272"/>
    <w:rsid w:val="00582783"/>
    <w:rsid w:val="00583FD9"/>
    <w:rsid w:val="00587133"/>
    <w:rsid w:val="00587285"/>
    <w:rsid w:val="005915D5"/>
    <w:rsid w:val="00593963"/>
    <w:rsid w:val="00594134"/>
    <w:rsid w:val="005A02D6"/>
    <w:rsid w:val="005A3E08"/>
    <w:rsid w:val="005A4E92"/>
    <w:rsid w:val="005A4EA8"/>
    <w:rsid w:val="005A5AE0"/>
    <w:rsid w:val="005A6624"/>
    <w:rsid w:val="005A7B57"/>
    <w:rsid w:val="005B04C5"/>
    <w:rsid w:val="005B13A8"/>
    <w:rsid w:val="005B23CF"/>
    <w:rsid w:val="005B5495"/>
    <w:rsid w:val="005B5F8E"/>
    <w:rsid w:val="005B72B6"/>
    <w:rsid w:val="005C00BE"/>
    <w:rsid w:val="005C490C"/>
    <w:rsid w:val="005C6518"/>
    <w:rsid w:val="005C684A"/>
    <w:rsid w:val="005C766F"/>
    <w:rsid w:val="005D4099"/>
    <w:rsid w:val="005D4139"/>
    <w:rsid w:val="005D46D6"/>
    <w:rsid w:val="005D4A33"/>
    <w:rsid w:val="005D54FF"/>
    <w:rsid w:val="005D6547"/>
    <w:rsid w:val="005D755F"/>
    <w:rsid w:val="005D7649"/>
    <w:rsid w:val="005D7687"/>
    <w:rsid w:val="005D777A"/>
    <w:rsid w:val="005E0F13"/>
    <w:rsid w:val="005E61D1"/>
    <w:rsid w:val="005F1C8A"/>
    <w:rsid w:val="005F24A0"/>
    <w:rsid w:val="005F2C09"/>
    <w:rsid w:val="005F37C0"/>
    <w:rsid w:val="005F3911"/>
    <w:rsid w:val="005F497E"/>
    <w:rsid w:val="005F5160"/>
    <w:rsid w:val="005F6995"/>
    <w:rsid w:val="005F7ACD"/>
    <w:rsid w:val="00600341"/>
    <w:rsid w:val="006028CE"/>
    <w:rsid w:val="00605BD5"/>
    <w:rsid w:val="0060724C"/>
    <w:rsid w:val="00611C73"/>
    <w:rsid w:val="00612BB9"/>
    <w:rsid w:val="00613F8C"/>
    <w:rsid w:val="0061459A"/>
    <w:rsid w:val="00617768"/>
    <w:rsid w:val="006213B6"/>
    <w:rsid w:val="00621AF1"/>
    <w:rsid w:val="0062588B"/>
    <w:rsid w:val="006263FA"/>
    <w:rsid w:val="0062743C"/>
    <w:rsid w:val="00627558"/>
    <w:rsid w:val="00630B2A"/>
    <w:rsid w:val="00631220"/>
    <w:rsid w:val="0063177E"/>
    <w:rsid w:val="006326EE"/>
    <w:rsid w:val="00632964"/>
    <w:rsid w:val="006342A1"/>
    <w:rsid w:val="0063455F"/>
    <w:rsid w:val="00635494"/>
    <w:rsid w:val="00635DCB"/>
    <w:rsid w:val="006364EA"/>
    <w:rsid w:val="00640388"/>
    <w:rsid w:val="00640DD8"/>
    <w:rsid w:val="00641178"/>
    <w:rsid w:val="00642A00"/>
    <w:rsid w:val="00642C1D"/>
    <w:rsid w:val="0064401F"/>
    <w:rsid w:val="00646794"/>
    <w:rsid w:val="00646DE9"/>
    <w:rsid w:val="00647364"/>
    <w:rsid w:val="00647C8F"/>
    <w:rsid w:val="00650385"/>
    <w:rsid w:val="00650650"/>
    <w:rsid w:val="0065164A"/>
    <w:rsid w:val="00652138"/>
    <w:rsid w:val="0065433E"/>
    <w:rsid w:val="00655331"/>
    <w:rsid w:val="00656031"/>
    <w:rsid w:val="006564A5"/>
    <w:rsid w:val="00656FDE"/>
    <w:rsid w:val="006618A5"/>
    <w:rsid w:val="00664FC6"/>
    <w:rsid w:val="00665174"/>
    <w:rsid w:val="006663DC"/>
    <w:rsid w:val="00667501"/>
    <w:rsid w:val="006676C6"/>
    <w:rsid w:val="00671A0F"/>
    <w:rsid w:val="00673903"/>
    <w:rsid w:val="006753FE"/>
    <w:rsid w:val="006760E9"/>
    <w:rsid w:val="006807EF"/>
    <w:rsid w:val="00680AF4"/>
    <w:rsid w:val="006815C6"/>
    <w:rsid w:val="0068218E"/>
    <w:rsid w:val="006821FC"/>
    <w:rsid w:val="00682629"/>
    <w:rsid w:val="0068445C"/>
    <w:rsid w:val="0068615B"/>
    <w:rsid w:val="00686572"/>
    <w:rsid w:val="00687009"/>
    <w:rsid w:val="006879D5"/>
    <w:rsid w:val="006917CE"/>
    <w:rsid w:val="00691D05"/>
    <w:rsid w:val="006950DA"/>
    <w:rsid w:val="00696A1F"/>
    <w:rsid w:val="006A1BA8"/>
    <w:rsid w:val="006A1BF5"/>
    <w:rsid w:val="006A21FC"/>
    <w:rsid w:val="006A3CA5"/>
    <w:rsid w:val="006A4B46"/>
    <w:rsid w:val="006A61E8"/>
    <w:rsid w:val="006B0A02"/>
    <w:rsid w:val="006B0F48"/>
    <w:rsid w:val="006B30A5"/>
    <w:rsid w:val="006B3629"/>
    <w:rsid w:val="006B4451"/>
    <w:rsid w:val="006B452C"/>
    <w:rsid w:val="006B59C4"/>
    <w:rsid w:val="006B6770"/>
    <w:rsid w:val="006B6B26"/>
    <w:rsid w:val="006B7A75"/>
    <w:rsid w:val="006B7E4A"/>
    <w:rsid w:val="006C1990"/>
    <w:rsid w:val="006C1B0F"/>
    <w:rsid w:val="006C2E13"/>
    <w:rsid w:val="006C67CA"/>
    <w:rsid w:val="006C79E4"/>
    <w:rsid w:val="006D16E7"/>
    <w:rsid w:val="006D4A61"/>
    <w:rsid w:val="006D4D07"/>
    <w:rsid w:val="006D50D5"/>
    <w:rsid w:val="006D76A2"/>
    <w:rsid w:val="006E050D"/>
    <w:rsid w:val="006E2013"/>
    <w:rsid w:val="006E4318"/>
    <w:rsid w:val="006E4541"/>
    <w:rsid w:val="006E5FB1"/>
    <w:rsid w:val="006F08BF"/>
    <w:rsid w:val="006F0AC6"/>
    <w:rsid w:val="006F1080"/>
    <w:rsid w:val="006F3FE3"/>
    <w:rsid w:val="006F42BE"/>
    <w:rsid w:val="006F4EA3"/>
    <w:rsid w:val="007006DB"/>
    <w:rsid w:val="00701BA4"/>
    <w:rsid w:val="007036A8"/>
    <w:rsid w:val="00704D20"/>
    <w:rsid w:val="007059C3"/>
    <w:rsid w:val="00705C96"/>
    <w:rsid w:val="0070622C"/>
    <w:rsid w:val="00712714"/>
    <w:rsid w:val="00714320"/>
    <w:rsid w:val="007157E0"/>
    <w:rsid w:val="007159B4"/>
    <w:rsid w:val="007171D3"/>
    <w:rsid w:val="00717242"/>
    <w:rsid w:val="007208F0"/>
    <w:rsid w:val="00720D3D"/>
    <w:rsid w:val="00721241"/>
    <w:rsid w:val="00722553"/>
    <w:rsid w:val="00724214"/>
    <w:rsid w:val="00725E1E"/>
    <w:rsid w:val="0072788C"/>
    <w:rsid w:val="007336FE"/>
    <w:rsid w:val="0073385E"/>
    <w:rsid w:val="00735ADE"/>
    <w:rsid w:val="00736206"/>
    <w:rsid w:val="00736352"/>
    <w:rsid w:val="00741A47"/>
    <w:rsid w:val="00742934"/>
    <w:rsid w:val="00745519"/>
    <w:rsid w:val="00745D16"/>
    <w:rsid w:val="00746020"/>
    <w:rsid w:val="00747BEC"/>
    <w:rsid w:val="00750073"/>
    <w:rsid w:val="0076252D"/>
    <w:rsid w:val="007626CB"/>
    <w:rsid w:val="00762F8D"/>
    <w:rsid w:val="00765229"/>
    <w:rsid w:val="00765D85"/>
    <w:rsid w:val="00766ED8"/>
    <w:rsid w:val="0076772E"/>
    <w:rsid w:val="007710F6"/>
    <w:rsid w:val="00771992"/>
    <w:rsid w:val="00771D92"/>
    <w:rsid w:val="00772235"/>
    <w:rsid w:val="00772CAD"/>
    <w:rsid w:val="00774D00"/>
    <w:rsid w:val="007851E8"/>
    <w:rsid w:val="00785369"/>
    <w:rsid w:val="0078665E"/>
    <w:rsid w:val="00790008"/>
    <w:rsid w:val="00790776"/>
    <w:rsid w:val="00792D1E"/>
    <w:rsid w:val="007941BE"/>
    <w:rsid w:val="0079726E"/>
    <w:rsid w:val="00797854"/>
    <w:rsid w:val="00797C90"/>
    <w:rsid w:val="007A05AE"/>
    <w:rsid w:val="007A3C0D"/>
    <w:rsid w:val="007A61F6"/>
    <w:rsid w:val="007A6320"/>
    <w:rsid w:val="007A6884"/>
    <w:rsid w:val="007B0AC9"/>
    <w:rsid w:val="007B5BD1"/>
    <w:rsid w:val="007C134B"/>
    <w:rsid w:val="007C25DB"/>
    <w:rsid w:val="007C3F41"/>
    <w:rsid w:val="007C515C"/>
    <w:rsid w:val="007C76B8"/>
    <w:rsid w:val="007D1AFC"/>
    <w:rsid w:val="007D3308"/>
    <w:rsid w:val="007D3F05"/>
    <w:rsid w:val="007E1D68"/>
    <w:rsid w:val="007E1EA2"/>
    <w:rsid w:val="007E2607"/>
    <w:rsid w:val="007E4A6A"/>
    <w:rsid w:val="007E52E3"/>
    <w:rsid w:val="007E5643"/>
    <w:rsid w:val="007E5D3E"/>
    <w:rsid w:val="007E7450"/>
    <w:rsid w:val="007E7910"/>
    <w:rsid w:val="007E7F9C"/>
    <w:rsid w:val="007F0482"/>
    <w:rsid w:val="007F16ED"/>
    <w:rsid w:val="007F1820"/>
    <w:rsid w:val="007F62A5"/>
    <w:rsid w:val="007F67AB"/>
    <w:rsid w:val="0080062C"/>
    <w:rsid w:val="00800671"/>
    <w:rsid w:val="008028CD"/>
    <w:rsid w:val="00803617"/>
    <w:rsid w:val="00803D66"/>
    <w:rsid w:val="00804356"/>
    <w:rsid w:val="0080503F"/>
    <w:rsid w:val="00806D06"/>
    <w:rsid w:val="00807004"/>
    <w:rsid w:val="008075F8"/>
    <w:rsid w:val="00807FB1"/>
    <w:rsid w:val="00810B94"/>
    <w:rsid w:val="00811620"/>
    <w:rsid w:val="008140F9"/>
    <w:rsid w:val="0082129A"/>
    <w:rsid w:val="00821FE0"/>
    <w:rsid w:val="00823134"/>
    <w:rsid w:val="00825ACB"/>
    <w:rsid w:val="00826EAD"/>
    <w:rsid w:val="008309F0"/>
    <w:rsid w:val="0083130A"/>
    <w:rsid w:val="00833AF6"/>
    <w:rsid w:val="00834C6D"/>
    <w:rsid w:val="00836BEA"/>
    <w:rsid w:val="00836C83"/>
    <w:rsid w:val="008411B6"/>
    <w:rsid w:val="00843FDD"/>
    <w:rsid w:val="008466A6"/>
    <w:rsid w:val="008524FC"/>
    <w:rsid w:val="00852FF4"/>
    <w:rsid w:val="0085322B"/>
    <w:rsid w:val="0085348F"/>
    <w:rsid w:val="00856BA2"/>
    <w:rsid w:val="00860CAD"/>
    <w:rsid w:val="008641F4"/>
    <w:rsid w:val="008657D5"/>
    <w:rsid w:val="008701BC"/>
    <w:rsid w:val="008704AA"/>
    <w:rsid w:val="0087266D"/>
    <w:rsid w:val="00872B65"/>
    <w:rsid w:val="00872B7A"/>
    <w:rsid w:val="00873D0A"/>
    <w:rsid w:val="00873FE5"/>
    <w:rsid w:val="008753F5"/>
    <w:rsid w:val="00877052"/>
    <w:rsid w:val="00880377"/>
    <w:rsid w:val="0088042F"/>
    <w:rsid w:val="0088054F"/>
    <w:rsid w:val="008822A2"/>
    <w:rsid w:val="00882677"/>
    <w:rsid w:val="00883129"/>
    <w:rsid w:val="00883154"/>
    <w:rsid w:val="0088658B"/>
    <w:rsid w:val="00887615"/>
    <w:rsid w:val="00890CBE"/>
    <w:rsid w:val="0089442B"/>
    <w:rsid w:val="00894C41"/>
    <w:rsid w:val="00894CC2"/>
    <w:rsid w:val="008A19FA"/>
    <w:rsid w:val="008A1A96"/>
    <w:rsid w:val="008A45FC"/>
    <w:rsid w:val="008A56ED"/>
    <w:rsid w:val="008A7231"/>
    <w:rsid w:val="008B0727"/>
    <w:rsid w:val="008B14D7"/>
    <w:rsid w:val="008B192A"/>
    <w:rsid w:val="008B23F2"/>
    <w:rsid w:val="008B3028"/>
    <w:rsid w:val="008B4648"/>
    <w:rsid w:val="008B74B6"/>
    <w:rsid w:val="008B7F92"/>
    <w:rsid w:val="008C2010"/>
    <w:rsid w:val="008C2DD7"/>
    <w:rsid w:val="008C3075"/>
    <w:rsid w:val="008C3408"/>
    <w:rsid w:val="008C6D6E"/>
    <w:rsid w:val="008C7E11"/>
    <w:rsid w:val="008D00D7"/>
    <w:rsid w:val="008D14D6"/>
    <w:rsid w:val="008D2C0E"/>
    <w:rsid w:val="008D2CFB"/>
    <w:rsid w:val="008D5EB8"/>
    <w:rsid w:val="008E004D"/>
    <w:rsid w:val="008E13EE"/>
    <w:rsid w:val="008E3CEE"/>
    <w:rsid w:val="008E76D7"/>
    <w:rsid w:val="008F05EF"/>
    <w:rsid w:val="008F1F8F"/>
    <w:rsid w:val="008F2231"/>
    <w:rsid w:val="008F34FB"/>
    <w:rsid w:val="008F3882"/>
    <w:rsid w:val="008F5ECB"/>
    <w:rsid w:val="008F74C4"/>
    <w:rsid w:val="00901EF8"/>
    <w:rsid w:val="00902329"/>
    <w:rsid w:val="009041A6"/>
    <w:rsid w:val="00905E32"/>
    <w:rsid w:val="0090660C"/>
    <w:rsid w:val="00906CF5"/>
    <w:rsid w:val="00907E35"/>
    <w:rsid w:val="0091143D"/>
    <w:rsid w:val="0091241E"/>
    <w:rsid w:val="00914A30"/>
    <w:rsid w:val="00916173"/>
    <w:rsid w:val="00916465"/>
    <w:rsid w:val="00916810"/>
    <w:rsid w:val="00917501"/>
    <w:rsid w:val="00917E7D"/>
    <w:rsid w:val="00920A98"/>
    <w:rsid w:val="00920FC8"/>
    <w:rsid w:val="00923D90"/>
    <w:rsid w:val="009250FC"/>
    <w:rsid w:val="0092611D"/>
    <w:rsid w:val="00927030"/>
    <w:rsid w:val="00927A86"/>
    <w:rsid w:val="00930298"/>
    <w:rsid w:val="00930E62"/>
    <w:rsid w:val="00931802"/>
    <w:rsid w:val="00932ACF"/>
    <w:rsid w:val="0093320A"/>
    <w:rsid w:val="00933F08"/>
    <w:rsid w:val="00936C42"/>
    <w:rsid w:val="009371D7"/>
    <w:rsid w:val="0094404E"/>
    <w:rsid w:val="00944D49"/>
    <w:rsid w:val="009460C3"/>
    <w:rsid w:val="00952817"/>
    <w:rsid w:val="00957BD6"/>
    <w:rsid w:val="009607B7"/>
    <w:rsid w:val="00960C32"/>
    <w:rsid w:val="00960C91"/>
    <w:rsid w:val="00960EC7"/>
    <w:rsid w:val="00960FA1"/>
    <w:rsid w:val="00961226"/>
    <w:rsid w:val="00963620"/>
    <w:rsid w:val="009645F7"/>
    <w:rsid w:val="00966571"/>
    <w:rsid w:val="00971562"/>
    <w:rsid w:val="0097186B"/>
    <w:rsid w:val="00971EED"/>
    <w:rsid w:val="00971F03"/>
    <w:rsid w:val="009723E1"/>
    <w:rsid w:val="00973913"/>
    <w:rsid w:val="0097393A"/>
    <w:rsid w:val="0097536C"/>
    <w:rsid w:val="009779CB"/>
    <w:rsid w:val="009825ED"/>
    <w:rsid w:val="009833C5"/>
    <w:rsid w:val="00983ECB"/>
    <w:rsid w:val="0098424B"/>
    <w:rsid w:val="00986B52"/>
    <w:rsid w:val="009874DE"/>
    <w:rsid w:val="009923D5"/>
    <w:rsid w:val="00993F9E"/>
    <w:rsid w:val="00994D64"/>
    <w:rsid w:val="0099602A"/>
    <w:rsid w:val="00997A95"/>
    <w:rsid w:val="00997B93"/>
    <w:rsid w:val="009A03FF"/>
    <w:rsid w:val="009A0742"/>
    <w:rsid w:val="009A129E"/>
    <w:rsid w:val="009A1358"/>
    <w:rsid w:val="009A1FE4"/>
    <w:rsid w:val="009A25CD"/>
    <w:rsid w:val="009A38A8"/>
    <w:rsid w:val="009A44AE"/>
    <w:rsid w:val="009A4E4C"/>
    <w:rsid w:val="009A5CE4"/>
    <w:rsid w:val="009A6C0D"/>
    <w:rsid w:val="009A6D6E"/>
    <w:rsid w:val="009B14EA"/>
    <w:rsid w:val="009B27ED"/>
    <w:rsid w:val="009B4DC4"/>
    <w:rsid w:val="009B541D"/>
    <w:rsid w:val="009C0E8C"/>
    <w:rsid w:val="009C1228"/>
    <w:rsid w:val="009C2149"/>
    <w:rsid w:val="009C2F58"/>
    <w:rsid w:val="009C4D68"/>
    <w:rsid w:val="009C5A83"/>
    <w:rsid w:val="009C64B5"/>
    <w:rsid w:val="009C75BC"/>
    <w:rsid w:val="009D0624"/>
    <w:rsid w:val="009D1987"/>
    <w:rsid w:val="009D46E2"/>
    <w:rsid w:val="009D5B66"/>
    <w:rsid w:val="009D5CE6"/>
    <w:rsid w:val="009D5DB3"/>
    <w:rsid w:val="009D654B"/>
    <w:rsid w:val="009D76D3"/>
    <w:rsid w:val="009D7812"/>
    <w:rsid w:val="009D7B23"/>
    <w:rsid w:val="009D7B4F"/>
    <w:rsid w:val="009E1F56"/>
    <w:rsid w:val="009E5E8A"/>
    <w:rsid w:val="009E6447"/>
    <w:rsid w:val="009E7BB9"/>
    <w:rsid w:val="009F0735"/>
    <w:rsid w:val="009F16F8"/>
    <w:rsid w:val="009F1957"/>
    <w:rsid w:val="009F1B1C"/>
    <w:rsid w:val="009F1D8F"/>
    <w:rsid w:val="009F222B"/>
    <w:rsid w:val="009F6CE3"/>
    <w:rsid w:val="00A008E2"/>
    <w:rsid w:val="00A01AE4"/>
    <w:rsid w:val="00A04DF3"/>
    <w:rsid w:val="00A070E3"/>
    <w:rsid w:val="00A14730"/>
    <w:rsid w:val="00A151C4"/>
    <w:rsid w:val="00A16A3E"/>
    <w:rsid w:val="00A16AD3"/>
    <w:rsid w:val="00A17D12"/>
    <w:rsid w:val="00A20CC8"/>
    <w:rsid w:val="00A20F09"/>
    <w:rsid w:val="00A2194C"/>
    <w:rsid w:val="00A243CD"/>
    <w:rsid w:val="00A2488A"/>
    <w:rsid w:val="00A24938"/>
    <w:rsid w:val="00A301B2"/>
    <w:rsid w:val="00A305CC"/>
    <w:rsid w:val="00A314C6"/>
    <w:rsid w:val="00A31A19"/>
    <w:rsid w:val="00A321F6"/>
    <w:rsid w:val="00A32766"/>
    <w:rsid w:val="00A32CD7"/>
    <w:rsid w:val="00A33D76"/>
    <w:rsid w:val="00A37D28"/>
    <w:rsid w:val="00A4083C"/>
    <w:rsid w:val="00A40D1A"/>
    <w:rsid w:val="00A40E3B"/>
    <w:rsid w:val="00A41323"/>
    <w:rsid w:val="00A41B53"/>
    <w:rsid w:val="00A42C23"/>
    <w:rsid w:val="00A44526"/>
    <w:rsid w:val="00A47834"/>
    <w:rsid w:val="00A50083"/>
    <w:rsid w:val="00A526EE"/>
    <w:rsid w:val="00A5389E"/>
    <w:rsid w:val="00A53C75"/>
    <w:rsid w:val="00A57075"/>
    <w:rsid w:val="00A5762C"/>
    <w:rsid w:val="00A57765"/>
    <w:rsid w:val="00A57D53"/>
    <w:rsid w:val="00A60E03"/>
    <w:rsid w:val="00A62101"/>
    <w:rsid w:val="00A64501"/>
    <w:rsid w:val="00A64A5D"/>
    <w:rsid w:val="00A67A13"/>
    <w:rsid w:val="00A7145F"/>
    <w:rsid w:val="00A71D54"/>
    <w:rsid w:val="00A76B50"/>
    <w:rsid w:val="00A76C42"/>
    <w:rsid w:val="00A835DB"/>
    <w:rsid w:val="00A837C4"/>
    <w:rsid w:val="00A83F18"/>
    <w:rsid w:val="00A87220"/>
    <w:rsid w:val="00A928A4"/>
    <w:rsid w:val="00A9403C"/>
    <w:rsid w:val="00A942E3"/>
    <w:rsid w:val="00A9523E"/>
    <w:rsid w:val="00A97704"/>
    <w:rsid w:val="00AA197E"/>
    <w:rsid w:val="00AA2D5E"/>
    <w:rsid w:val="00AA3142"/>
    <w:rsid w:val="00AA3306"/>
    <w:rsid w:val="00AA5FE7"/>
    <w:rsid w:val="00AA7117"/>
    <w:rsid w:val="00AA7A69"/>
    <w:rsid w:val="00AB2108"/>
    <w:rsid w:val="00AB3398"/>
    <w:rsid w:val="00AB3838"/>
    <w:rsid w:val="00AB3BB4"/>
    <w:rsid w:val="00AB477F"/>
    <w:rsid w:val="00AC0945"/>
    <w:rsid w:val="00AD1EF2"/>
    <w:rsid w:val="00AD2238"/>
    <w:rsid w:val="00AD2C6B"/>
    <w:rsid w:val="00AD3347"/>
    <w:rsid w:val="00AD3FD6"/>
    <w:rsid w:val="00AD42A8"/>
    <w:rsid w:val="00AD53AA"/>
    <w:rsid w:val="00AD5E19"/>
    <w:rsid w:val="00AD6F9A"/>
    <w:rsid w:val="00AD7B3E"/>
    <w:rsid w:val="00AD7BF3"/>
    <w:rsid w:val="00AE1354"/>
    <w:rsid w:val="00AE2288"/>
    <w:rsid w:val="00AE5DFB"/>
    <w:rsid w:val="00AE75A1"/>
    <w:rsid w:val="00AF2058"/>
    <w:rsid w:val="00AF262C"/>
    <w:rsid w:val="00AF37FA"/>
    <w:rsid w:val="00AF3FE8"/>
    <w:rsid w:val="00AF5677"/>
    <w:rsid w:val="00AF6B11"/>
    <w:rsid w:val="00AF6BA7"/>
    <w:rsid w:val="00B010D1"/>
    <w:rsid w:val="00B01F78"/>
    <w:rsid w:val="00B02CEE"/>
    <w:rsid w:val="00B051BA"/>
    <w:rsid w:val="00B06523"/>
    <w:rsid w:val="00B10BFA"/>
    <w:rsid w:val="00B11318"/>
    <w:rsid w:val="00B114D2"/>
    <w:rsid w:val="00B14E73"/>
    <w:rsid w:val="00B23B8F"/>
    <w:rsid w:val="00B24AE7"/>
    <w:rsid w:val="00B24CC2"/>
    <w:rsid w:val="00B25675"/>
    <w:rsid w:val="00B2634A"/>
    <w:rsid w:val="00B3000B"/>
    <w:rsid w:val="00B30902"/>
    <w:rsid w:val="00B316C1"/>
    <w:rsid w:val="00B328D2"/>
    <w:rsid w:val="00B34649"/>
    <w:rsid w:val="00B3652C"/>
    <w:rsid w:val="00B3753A"/>
    <w:rsid w:val="00B37ED6"/>
    <w:rsid w:val="00B40739"/>
    <w:rsid w:val="00B40A51"/>
    <w:rsid w:val="00B40EF0"/>
    <w:rsid w:val="00B41F09"/>
    <w:rsid w:val="00B42DD9"/>
    <w:rsid w:val="00B44337"/>
    <w:rsid w:val="00B45B58"/>
    <w:rsid w:val="00B5174D"/>
    <w:rsid w:val="00B517EA"/>
    <w:rsid w:val="00B52376"/>
    <w:rsid w:val="00B5283B"/>
    <w:rsid w:val="00B53D1F"/>
    <w:rsid w:val="00B56372"/>
    <w:rsid w:val="00B56CFC"/>
    <w:rsid w:val="00B61677"/>
    <w:rsid w:val="00B6454E"/>
    <w:rsid w:val="00B64F33"/>
    <w:rsid w:val="00B66E49"/>
    <w:rsid w:val="00B67F58"/>
    <w:rsid w:val="00B70224"/>
    <w:rsid w:val="00B705FB"/>
    <w:rsid w:val="00B7082A"/>
    <w:rsid w:val="00B71B22"/>
    <w:rsid w:val="00B75543"/>
    <w:rsid w:val="00B76244"/>
    <w:rsid w:val="00B80901"/>
    <w:rsid w:val="00B814F2"/>
    <w:rsid w:val="00B84EAB"/>
    <w:rsid w:val="00B8580F"/>
    <w:rsid w:val="00B87269"/>
    <w:rsid w:val="00B91466"/>
    <w:rsid w:val="00B91D5B"/>
    <w:rsid w:val="00B95720"/>
    <w:rsid w:val="00B96C37"/>
    <w:rsid w:val="00B977A6"/>
    <w:rsid w:val="00BA24D6"/>
    <w:rsid w:val="00BA2F4D"/>
    <w:rsid w:val="00BA33A5"/>
    <w:rsid w:val="00BA5A3E"/>
    <w:rsid w:val="00BA5DF8"/>
    <w:rsid w:val="00BA6899"/>
    <w:rsid w:val="00BA6D96"/>
    <w:rsid w:val="00BA7642"/>
    <w:rsid w:val="00BB06DF"/>
    <w:rsid w:val="00BB35B8"/>
    <w:rsid w:val="00BB37E2"/>
    <w:rsid w:val="00BB442E"/>
    <w:rsid w:val="00BC373B"/>
    <w:rsid w:val="00BC5766"/>
    <w:rsid w:val="00BC7BBB"/>
    <w:rsid w:val="00BE0E8C"/>
    <w:rsid w:val="00BE29FA"/>
    <w:rsid w:val="00BE3500"/>
    <w:rsid w:val="00BE3F28"/>
    <w:rsid w:val="00BE58D1"/>
    <w:rsid w:val="00BE612D"/>
    <w:rsid w:val="00BE7CD0"/>
    <w:rsid w:val="00BF0399"/>
    <w:rsid w:val="00BF09D4"/>
    <w:rsid w:val="00BF0DA0"/>
    <w:rsid w:val="00BF1405"/>
    <w:rsid w:val="00BF3700"/>
    <w:rsid w:val="00BF536C"/>
    <w:rsid w:val="00BF7215"/>
    <w:rsid w:val="00BF7B63"/>
    <w:rsid w:val="00C00F30"/>
    <w:rsid w:val="00C01A8C"/>
    <w:rsid w:val="00C03597"/>
    <w:rsid w:val="00C03F47"/>
    <w:rsid w:val="00C06BA8"/>
    <w:rsid w:val="00C07608"/>
    <w:rsid w:val="00C118B2"/>
    <w:rsid w:val="00C11A72"/>
    <w:rsid w:val="00C12567"/>
    <w:rsid w:val="00C1372B"/>
    <w:rsid w:val="00C14725"/>
    <w:rsid w:val="00C16DB8"/>
    <w:rsid w:val="00C20F88"/>
    <w:rsid w:val="00C23AEA"/>
    <w:rsid w:val="00C24D6E"/>
    <w:rsid w:val="00C25970"/>
    <w:rsid w:val="00C313B2"/>
    <w:rsid w:val="00C32AD1"/>
    <w:rsid w:val="00C32DE1"/>
    <w:rsid w:val="00C34691"/>
    <w:rsid w:val="00C34961"/>
    <w:rsid w:val="00C34E93"/>
    <w:rsid w:val="00C363DD"/>
    <w:rsid w:val="00C377C8"/>
    <w:rsid w:val="00C40AB3"/>
    <w:rsid w:val="00C423BD"/>
    <w:rsid w:val="00C456E7"/>
    <w:rsid w:val="00C46AF9"/>
    <w:rsid w:val="00C4740B"/>
    <w:rsid w:val="00C54704"/>
    <w:rsid w:val="00C56E20"/>
    <w:rsid w:val="00C57D93"/>
    <w:rsid w:val="00C60B71"/>
    <w:rsid w:val="00C62018"/>
    <w:rsid w:val="00C63F7C"/>
    <w:rsid w:val="00C65DD0"/>
    <w:rsid w:val="00C672A1"/>
    <w:rsid w:val="00C71693"/>
    <w:rsid w:val="00C72728"/>
    <w:rsid w:val="00C74743"/>
    <w:rsid w:val="00C75426"/>
    <w:rsid w:val="00C8255C"/>
    <w:rsid w:val="00C83069"/>
    <w:rsid w:val="00C84302"/>
    <w:rsid w:val="00C856F0"/>
    <w:rsid w:val="00C92A74"/>
    <w:rsid w:val="00C96B43"/>
    <w:rsid w:val="00C96F2F"/>
    <w:rsid w:val="00CA09B9"/>
    <w:rsid w:val="00CA1B82"/>
    <w:rsid w:val="00CA4BED"/>
    <w:rsid w:val="00CA4FBF"/>
    <w:rsid w:val="00CA5C5F"/>
    <w:rsid w:val="00CA5E1A"/>
    <w:rsid w:val="00CB6C73"/>
    <w:rsid w:val="00CC0692"/>
    <w:rsid w:val="00CC0948"/>
    <w:rsid w:val="00CC2554"/>
    <w:rsid w:val="00CC26CF"/>
    <w:rsid w:val="00CC2CA5"/>
    <w:rsid w:val="00CC2DEC"/>
    <w:rsid w:val="00CC4432"/>
    <w:rsid w:val="00CC4B74"/>
    <w:rsid w:val="00CC5D47"/>
    <w:rsid w:val="00CC7B78"/>
    <w:rsid w:val="00CC7ED4"/>
    <w:rsid w:val="00CD003C"/>
    <w:rsid w:val="00CD0782"/>
    <w:rsid w:val="00CD1C98"/>
    <w:rsid w:val="00CD5E3E"/>
    <w:rsid w:val="00CD6CAD"/>
    <w:rsid w:val="00CD76DA"/>
    <w:rsid w:val="00CE1644"/>
    <w:rsid w:val="00CE18E1"/>
    <w:rsid w:val="00CE23A6"/>
    <w:rsid w:val="00CE2740"/>
    <w:rsid w:val="00CE302E"/>
    <w:rsid w:val="00CE34DB"/>
    <w:rsid w:val="00CE5311"/>
    <w:rsid w:val="00CE72C5"/>
    <w:rsid w:val="00CF0037"/>
    <w:rsid w:val="00CF02D5"/>
    <w:rsid w:val="00CF058B"/>
    <w:rsid w:val="00CF11E2"/>
    <w:rsid w:val="00CF2066"/>
    <w:rsid w:val="00CF54CD"/>
    <w:rsid w:val="00D028C1"/>
    <w:rsid w:val="00D03FE2"/>
    <w:rsid w:val="00D04342"/>
    <w:rsid w:val="00D04793"/>
    <w:rsid w:val="00D14413"/>
    <w:rsid w:val="00D15491"/>
    <w:rsid w:val="00D16C57"/>
    <w:rsid w:val="00D17C85"/>
    <w:rsid w:val="00D2137B"/>
    <w:rsid w:val="00D21BCC"/>
    <w:rsid w:val="00D23C1F"/>
    <w:rsid w:val="00D24297"/>
    <w:rsid w:val="00D244F8"/>
    <w:rsid w:val="00D25427"/>
    <w:rsid w:val="00D262E1"/>
    <w:rsid w:val="00D26616"/>
    <w:rsid w:val="00D27587"/>
    <w:rsid w:val="00D3097F"/>
    <w:rsid w:val="00D30C08"/>
    <w:rsid w:val="00D30D98"/>
    <w:rsid w:val="00D319CE"/>
    <w:rsid w:val="00D31DB1"/>
    <w:rsid w:val="00D31E1E"/>
    <w:rsid w:val="00D34132"/>
    <w:rsid w:val="00D40311"/>
    <w:rsid w:val="00D428AD"/>
    <w:rsid w:val="00D42B8E"/>
    <w:rsid w:val="00D43CC3"/>
    <w:rsid w:val="00D44B15"/>
    <w:rsid w:val="00D47213"/>
    <w:rsid w:val="00D4740A"/>
    <w:rsid w:val="00D52F4C"/>
    <w:rsid w:val="00D53004"/>
    <w:rsid w:val="00D54344"/>
    <w:rsid w:val="00D5498A"/>
    <w:rsid w:val="00D55B5B"/>
    <w:rsid w:val="00D5602A"/>
    <w:rsid w:val="00D56573"/>
    <w:rsid w:val="00D576B1"/>
    <w:rsid w:val="00D57C46"/>
    <w:rsid w:val="00D60981"/>
    <w:rsid w:val="00D60CB8"/>
    <w:rsid w:val="00D60E5A"/>
    <w:rsid w:val="00D62D3D"/>
    <w:rsid w:val="00D6355E"/>
    <w:rsid w:val="00D63633"/>
    <w:rsid w:val="00D63CBA"/>
    <w:rsid w:val="00D63EEF"/>
    <w:rsid w:val="00D653BF"/>
    <w:rsid w:val="00D66646"/>
    <w:rsid w:val="00D672B3"/>
    <w:rsid w:val="00D70635"/>
    <w:rsid w:val="00D70B1D"/>
    <w:rsid w:val="00D70DFF"/>
    <w:rsid w:val="00D71227"/>
    <w:rsid w:val="00D7142E"/>
    <w:rsid w:val="00D7287D"/>
    <w:rsid w:val="00D736DD"/>
    <w:rsid w:val="00D73D53"/>
    <w:rsid w:val="00D766F0"/>
    <w:rsid w:val="00D81E57"/>
    <w:rsid w:val="00D82E1D"/>
    <w:rsid w:val="00D839A0"/>
    <w:rsid w:val="00D84D55"/>
    <w:rsid w:val="00D85513"/>
    <w:rsid w:val="00D86046"/>
    <w:rsid w:val="00D871D0"/>
    <w:rsid w:val="00D90393"/>
    <w:rsid w:val="00D93AFA"/>
    <w:rsid w:val="00D9411E"/>
    <w:rsid w:val="00D946B9"/>
    <w:rsid w:val="00D956F3"/>
    <w:rsid w:val="00D96287"/>
    <w:rsid w:val="00D96E05"/>
    <w:rsid w:val="00D97B4E"/>
    <w:rsid w:val="00D97D6F"/>
    <w:rsid w:val="00DA2074"/>
    <w:rsid w:val="00DA2BF7"/>
    <w:rsid w:val="00DA3392"/>
    <w:rsid w:val="00DA3C34"/>
    <w:rsid w:val="00DA4BBD"/>
    <w:rsid w:val="00DA5889"/>
    <w:rsid w:val="00DA5E4A"/>
    <w:rsid w:val="00DA740C"/>
    <w:rsid w:val="00DB06C2"/>
    <w:rsid w:val="00DB1208"/>
    <w:rsid w:val="00DB1B5D"/>
    <w:rsid w:val="00DB4570"/>
    <w:rsid w:val="00DB4DD8"/>
    <w:rsid w:val="00DB5BAD"/>
    <w:rsid w:val="00DB6B05"/>
    <w:rsid w:val="00DC095C"/>
    <w:rsid w:val="00DC16EF"/>
    <w:rsid w:val="00DC1B91"/>
    <w:rsid w:val="00DC2B82"/>
    <w:rsid w:val="00DC421D"/>
    <w:rsid w:val="00DC4AD7"/>
    <w:rsid w:val="00DC59DE"/>
    <w:rsid w:val="00DC5C8B"/>
    <w:rsid w:val="00DC6885"/>
    <w:rsid w:val="00DD129D"/>
    <w:rsid w:val="00DD19AB"/>
    <w:rsid w:val="00DD26B5"/>
    <w:rsid w:val="00DD3E1F"/>
    <w:rsid w:val="00DD4929"/>
    <w:rsid w:val="00DD4CE0"/>
    <w:rsid w:val="00DD5049"/>
    <w:rsid w:val="00DD6E2D"/>
    <w:rsid w:val="00DD76F0"/>
    <w:rsid w:val="00DE1AE6"/>
    <w:rsid w:val="00DE27BF"/>
    <w:rsid w:val="00DE2D8F"/>
    <w:rsid w:val="00DE4DA7"/>
    <w:rsid w:val="00DE6A40"/>
    <w:rsid w:val="00DE736B"/>
    <w:rsid w:val="00DE73D2"/>
    <w:rsid w:val="00DF210A"/>
    <w:rsid w:val="00DF29A8"/>
    <w:rsid w:val="00DF4D80"/>
    <w:rsid w:val="00DF54F2"/>
    <w:rsid w:val="00DF65E3"/>
    <w:rsid w:val="00DF66C9"/>
    <w:rsid w:val="00E01598"/>
    <w:rsid w:val="00E0266D"/>
    <w:rsid w:val="00E042CC"/>
    <w:rsid w:val="00E0509C"/>
    <w:rsid w:val="00E05534"/>
    <w:rsid w:val="00E06D7E"/>
    <w:rsid w:val="00E10655"/>
    <w:rsid w:val="00E11C69"/>
    <w:rsid w:val="00E12544"/>
    <w:rsid w:val="00E16252"/>
    <w:rsid w:val="00E17766"/>
    <w:rsid w:val="00E22242"/>
    <w:rsid w:val="00E22263"/>
    <w:rsid w:val="00E27588"/>
    <w:rsid w:val="00E27B84"/>
    <w:rsid w:val="00E27BE7"/>
    <w:rsid w:val="00E30DFD"/>
    <w:rsid w:val="00E31220"/>
    <w:rsid w:val="00E32AA4"/>
    <w:rsid w:val="00E33D31"/>
    <w:rsid w:val="00E34F85"/>
    <w:rsid w:val="00E350B2"/>
    <w:rsid w:val="00E36573"/>
    <w:rsid w:val="00E374EF"/>
    <w:rsid w:val="00E40C21"/>
    <w:rsid w:val="00E42291"/>
    <w:rsid w:val="00E4570D"/>
    <w:rsid w:val="00E45AFE"/>
    <w:rsid w:val="00E47E1F"/>
    <w:rsid w:val="00E5257E"/>
    <w:rsid w:val="00E529B1"/>
    <w:rsid w:val="00E52C0F"/>
    <w:rsid w:val="00E53328"/>
    <w:rsid w:val="00E54971"/>
    <w:rsid w:val="00E56BD8"/>
    <w:rsid w:val="00E5730B"/>
    <w:rsid w:val="00E6135F"/>
    <w:rsid w:val="00E70D1A"/>
    <w:rsid w:val="00E711D6"/>
    <w:rsid w:val="00E71E0B"/>
    <w:rsid w:val="00E77332"/>
    <w:rsid w:val="00E809EE"/>
    <w:rsid w:val="00E81889"/>
    <w:rsid w:val="00E81FAB"/>
    <w:rsid w:val="00E826E8"/>
    <w:rsid w:val="00E82AAB"/>
    <w:rsid w:val="00E83675"/>
    <w:rsid w:val="00E87B05"/>
    <w:rsid w:val="00E91584"/>
    <w:rsid w:val="00E92E00"/>
    <w:rsid w:val="00E94CDC"/>
    <w:rsid w:val="00EA1357"/>
    <w:rsid w:val="00EA3711"/>
    <w:rsid w:val="00EA449C"/>
    <w:rsid w:val="00EA5DC8"/>
    <w:rsid w:val="00EA72D5"/>
    <w:rsid w:val="00EA7E91"/>
    <w:rsid w:val="00EB0E8D"/>
    <w:rsid w:val="00EB1514"/>
    <w:rsid w:val="00EB2D2F"/>
    <w:rsid w:val="00EB4866"/>
    <w:rsid w:val="00EB4A6E"/>
    <w:rsid w:val="00EC5EEA"/>
    <w:rsid w:val="00ED05A5"/>
    <w:rsid w:val="00ED4564"/>
    <w:rsid w:val="00ED5052"/>
    <w:rsid w:val="00ED7A91"/>
    <w:rsid w:val="00EE08DB"/>
    <w:rsid w:val="00EE0BF8"/>
    <w:rsid w:val="00EE15C8"/>
    <w:rsid w:val="00EE1D75"/>
    <w:rsid w:val="00EE354C"/>
    <w:rsid w:val="00EE361F"/>
    <w:rsid w:val="00EE3CF5"/>
    <w:rsid w:val="00EE5C8F"/>
    <w:rsid w:val="00EE6DE0"/>
    <w:rsid w:val="00EE72C0"/>
    <w:rsid w:val="00EE7640"/>
    <w:rsid w:val="00EF0507"/>
    <w:rsid w:val="00EF167A"/>
    <w:rsid w:val="00EF16D7"/>
    <w:rsid w:val="00EF1866"/>
    <w:rsid w:val="00EF19B3"/>
    <w:rsid w:val="00EF1FD0"/>
    <w:rsid w:val="00EF28E6"/>
    <w:rsid w:val="00EF4148"/>
    <w:rsid w:val="00EF431D"/>
    <w:rsid w:val="00EF680D"/>
    <w:rsid w:val="00EF707A"/>
    <w:rsid w:val="00F00D37"/>
    <w:rsid w:val="00F0292E"/>
    <w:rsid w:val="00F0375B"/>
    <w:rsid w:val="00F07B19"/>
    <w:rsid w:val="00F1320F"/>
    <w:rsid w:val="00F24D92"/>
    <w:rsid w:val="00F25038"/>
    <w:rsid w:val="00F267A6"/>
    <w:rsid w:val="00F26FEB"/>
    <w:rsid w:val="00F27831"/>
    <w:rsid w:val="00F3113D"/>
    <w:rsid w:val="00F3259D"/>
    <w:rsid w:val="00F32A85"/>
    <w:rsid w:val="00F32CF3"/>
    <w:rsid w:val="00F32DA6"/>
    <w:rsid w:val="00F36502"/>
    <w:rsid w:val="00F374A8"/>
    <w:rsid w:val="00F40F60"/>
    <w:rsid w:val="00F458FB"/>
    <w:rsid w:val="00F4664A"/>
    <w:rsid w:val="00F46B5A"/>
    <w:rsid w:val="00F507E3"/>
    <w:rsid w:val="00F53E63"/>
    <w:rsid w:val="00F565E7"/>
    <w:rsid w:val="00F608E9"/>
    <w:rsid w:val="00F62325"/>
    <w:rsid w:val="00F630B8"/>
    <w:rsid w:val="00F63CC4"/>
    <w:rsid w:val="00F64CAB"/>
    <w:rsid w:val="00F65C5D"/>
    <w:rsid w:val="00F65E3A"/>
    <w:rsid w:val="00F65E50"/>
    <w:rsid w:val="00F66907"/>
    <w:rsid w:val="00F70217"/>
    <w:rsid w:val="00F73836"/>
    <w:rsid w:val="00F739B8"/>
    <w:rsid w:val="00F74647"/>
    <w:rsid w:val="00F75163"/>
    <w:rsid w:val="00F759A4"/>
    <w:rsid w:val="00F763F4"/>
    <w:rsid w:val="00F7682D"/>
    <w:rsid w:val="00F76A90"/>
    <w:rsid w:val="00F77C3C"/>
    <w:rsid w:val="00F80955"/>
    <w:rsid w:val="00F841AE"/>
    <w:rsid w:val="00F86753"/>
    <w:rsid w:val="00F93B47"/>
    <w:rsid w:val="00F95147"/>
    <w:rsid w:val="00F96057"/>
    <w:rsid w:val="00FA239B"/>
    <w:rsid w:val="00FA3E36"/>
    <w:rsid w:val="00FA564C"/>
    <w:rsid w:val="00FA57BB"/>
    <w:rsid w:val="00FA633F"/>
    <w:rsid w:val="00FA73BF"/>
    <w:rsid w:val="00FA7F1F"/>
    <w:rsid w:val="00FB2501"/>
    <w:rsid w:val="00FB2756"/>
    <w:rsid w:val="00FB6FA7"/>
    <w:rsid w:val="00FC40C9"/>
    <w:rsid w:val="00FC4AD9"/>
    <w:rsid w:val="00FC523E"/>
    <w:rsid w:val="00FC6BE7"/>
    <w:rsid w:val="00FC72BB"/>
    <w:rsid w:val="00FC7803"/>
    <w:rsid w:val="00FD190A"/>
    <w:rsid w:val="00FD3252"/>
    <w:rsid w:val="00FD47C8"/>
    <w:rsid w:val="00FD4829"/>
    <w:rsid w:val="00FD4D4B"/>
    <w:rsid w:val="00FE377F"/>
    <w:rsid w:val="00FE3839"/>
    <w:rsid w:val="00FE3FD6"/>
    <w:rsid w:val="00FE4C36"/>
    <w:rsid w:val="00FE5128"/>
    <w:rsid w:val="00FE609A"/>
    <w:rsid w:val="00FE711E"/>
    <w:rsid w:val="00FF0A30"/>
    <w:rsid w:val="00FF0CBB"/>
    <w:rsid w:val="00FF20A3"/>
    <w:rsid w:val="00FF2B96"/>
    <w:rsid w:val="00FF4836"/>
    <w:rsid w:val="00FF4E92"/>
    <w:rsid w:val="00FF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5B6E7905"/>
  <w15:chartTrackingRefBased/>
  <w15:docId w15:val="{CE1C4411-4EE9-4120-A159-2898D4B7A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/>
    <w:lsdException w:name="Medium Shading 1 Accent 1" w:qFormat="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 w:uiPriority="99"/>
    <w:lsdException w:name="Medium Grid 2 Accent 1" w:uiPriority="1" w:qFormat="1"/>
    <w:lsdException w:name="Medium Grid 3 Accent 1" w:uiPriority="60"/>
    <w:lsdException w:name="Dark List Accent 1" w:uiPriority="61"/>
    <w:lsdException w:name="Colorful Shading Accent 1" w:uiPriority="62"/>
    <w:lsdException w:name="Colorful List Accent 1" w:uiPriority="63" w:qFormat="1"/>
    <w:lsdException w:name="Colorful Grid Accent 1" w:uiPriority="64" w:qFormat="1"/>
    <w:lsdException w:name="Light Shading Accent 2" w:uiPriority="65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 w:qFormat="1"/>
    <w:lsdException w:name="Medium Grid 2 Accent 2" w:uiPriority="73" w:qFormat="1"/>
    <w:lsdException w:name="Medium Grid 3 Accent 2" w:uiPriority="60" w:qFormat="1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99"/>
    <w:lsdException w:name="Light Grid Accent 3" w:uiPriority="34" w:qFormat="1"/>
    <w:lsdException w:name="Medium Shading 1 Accent 3" w:uiPriority="29" w:qFormat="1"/>
    <w:lsdException w:name="Medium Shading 2 Accent 3" w:uiPriority="30" w:qFormat="1"/>
    <w:lsdException w:name="Medium List 1 Accent 3" w:uiPriority="66"/>
    <w:lsdException w:name="Medium List 2 Accent 3" w:uiPriority="67"/>
    <w:lsdException w:name="Medium Grid 1 Accent 3" w:uiPriority="68"/>
    <w:lsdException w:name="Medium Grid 2 Accent 3" w:uiPriority="69"/>
    <w:lsdException w:name="Medium Grid 3 Accent 3" w:uiPriority="70"/>
    <w:lsdException w:name="Dark List Accent 3" w:uiPriority="71"/>
    <w:lsdException w:name="Colorful Shading Accent 3" w:uiPriority="72"/>
    <w:lsdException w:name="Colorful List Accent 3" w:uiPriority="73"/>
    <w:lsdException w:name="Colorful Grid Accent 3" w:uiPriority="60"/>
    <w:lsdException w:name="Light Shading Accent 4" w:uiPriority="61"/>
    <w:lsdException w:name="Light List Accent 4" w:uiPriority="62"/>
    <w:lsdException w:name="Light Grid Accent 4" w:uiPriority="63"/>
    <w:lsdException w:name="Medium Shading 1 Accent 4" w:uiPriority="64"/>
    <w:lsdException w:name="Medium Shading 2 Accent 4" w:uiPriority="65"/>
    <w:lsdException w:name="Medium List 1 Accent 4" w:uiPriority="66"/>
    <w:lsdException w:name="Medium List 2 Accent 4" w:uiPriority="67"/>
    <w:lsdException w:name="Medium Grid 1 Accent 4" w:uiPriority="68"/>
    <w:lsdException w:name="Medium Grid 2 Accent 4" w:uiPriority="69"/>
    <w:lsdException w:name="Medium Grid 3 Accent 4" w:uiPriority="70"/>
    <w:lsdException w:name="Dark List Accent 4" w:uiPriority="71"/>
    <w:lsdException w:name="Colorful Shading Accent 4" w:uiPriority="72"/>
    <w:lsdException w:name="Colorful List Accent 4" w:uiPriority="73"/>
    <w:lsdException w:name="Colorful Grid Accent 4" w:uiPriority="60"/>
    <w:lsdException w:name="Light Shading Accent 5" w:uiPriority="61"/>
    <w:lsdException w:name="Light List Accent 5" w:uiPriority="62"/>
    <w:lsdException w:name="Light Grid Accent 5" w:uiPriority="63"/>
    <w:lsdException w:name="Medium Shading 1 Accent 5" w:uiPriority="64"/>
    <w:lsdException w:name="Medium Shading 2 Accent 5" w:uiPriority="65"/>
    <w:lsdException w:name="Medium List 1 Accent 5" w:uiPriority="66"/>
    <w:lsdException w:name="Medium List 2 Accent 5" w:uiPriority="67"/>
    <w:lsdException w:name="Medium Grid 1 Accent 5" w:uiPriority="68"/>
    <w:lsdException w:name="Medium Grid 2 Accent 5" w:uiPriority="69"/>
    <w:lsdException w:name="Medium Grid 3 Accent 5" w:uiPriority="70"/>
    <w:lsdException w:name="Dark List Accent 5" w:uiPriority="71"/>
    <w:lsdException w:name="Colorful Shading Accent 5" w:uiPriority="72"/>
    <w:lsdException w:name="Colorful List Accent 5" w:uiPriority="73"/>
    <w:lsdException w:name="Colorful Grid Accent 5" w:uiPriority="60"/>
    <w:lsdException w:name="Light Shading Accent 6" w:uiPriority="61"/>
    <w:lsdException w:name="Light List Accent 6" w:uiPriority="62"/>
    <w:lsdException w:name="Light Grid Accent 6" w:uiPriority="63"/>
    <w:lsdException w:name="Medium Shading 1 Accent 6" w:uiPriority="64"/>
    <w:lsdException w:name="Medium Shading 2 Accent 6" w:uiPriority="65"/>
    <w:lsdException w:name="Medium List 1 Accent 6" w:uiPriority="66"/>
    <w:lsdException w:name="Medium List 2 Accent 6" w:uiPriority="67"/>
    <w:lsdException w:name="Medium Grid 1 Accent 6" w:uiPriority="68"/>
    <w:lsdException w:name="Medium Grid 2 Accent 6" w:uiPriority="69"/>
    <w:lsdException w:name="Medium Grid 3 Accent 6" w:uiPriority="70"/>
    <w:lsdException w:name="Dark List Accent 6" w:uiPriority="71"/>
    <w:lsdException w:name="Colorful Shading Accent 6" w:uiPriority="72"/>
    <w:lsdException w:name="Colorful List Accent 6" w:uiPriority="73"/>
    <w:lsdException w:name="Colorful Grid Accent 6" w:uiPriority="60"/>
    <w:lsdException w:name="Subtle Emphasis" w:uiPriority="61" w:qFormat="1"/>
    <w:lsdException w:name="Intense Emphasis" w:uiPriority="62" w:qFormat="1"/>
    <w:lsdException w:name="Subtle Reference" w:uiPriority="63" w:qFormat="1"/>
    <w:lsdException w:name="Intense Reference" w:uiPriority="64" w:qFormat="1"/>
    <w:lsdException w:name="Book Title" w:uiPriority="65" w:qFormat="1"/>
    <w:lsdException w:name="Bibliography" w:semiHidden="1" w:uiPriority="66" w:unhideWhenUsed="1"/>
    <w:lsdException w:name="TOC Heading" w:semiHidden="1" w:uiPriority="67" w:unhideWhenUsed="1" w:qFormat="1"/>
    <w:lsdException w:name="Plain Table 1" w:uiPriority="68"/>
    <w:lsdException w:name="Plain Table 2" w:uiPriority="69"/>
    <w:lsdException w:name="Plain Table 3" w:uiPriority="70" w:qFormat="1"/>
    <w:lsdException w:name="Plain Table 4" w:uiPriority="71" w:qFormat="1"/>
    <w:lsdException w:name="Plain Table 5" w:uiPriority="72" w:qFormat="1"/>
    <w:lsdException w:name="Grid Table Light" w:uiPriority="73" w:qFormat="1"/>
    <w:lsdException w:name="Grid Table 1 Light" w:uiPriority="60" w:qFormat="1"/>
    <w:lsdException w:name="Grid Table 2" w:uiPriority="61"/>
    <w:lsdException w:name="Grid Table 3" w:uiPriority="62" w:qFormat="1"/>
    <w:lsdException w:name="Grid Table 4" w:uiPriority="63"/>
    <w:lsdException w:name="Grid Table 5 Dark" w:uiPriority="64"/>
    <w:lsdException w:name="Grid Table 6 Colorful" w:uiPriority="65" w:qFormat="1"/>
    <w:lsdException w:name="Grid Table 7 Colorful" w:uiPriority="66" w:qFormat="1"/>
    <w:lsdException w:name="Grid Table 1 Light Accent 1" w:uiPriority="67" w:qFormat="1"/>
    <w:lsdException w:name="Grid Table 2 Accent 1" w:uiPriority="68" w:qFormat="1"/>
    <w:lsdException w:name="Grid Table 3 Accent 1" w:uiPriority="69" w:qFormat="1"/>
    <w:lsdException w:name="Grid Table 4 Accent 1" w:uiPriority="70"/>
    <w:lsdException w:name="Grid Table 5 Dark Accent 1" w:uiPriority="71" w:qFormat="1"/>
    <w:lsdException w:name="Grid Table 6 Colorful Accent 1" w:uiPriority="72"/>
    <w:lsdException w:name="Grid Table 7 Colorful Accent 1" w:uiPriority="73"/>
    <w:lsdException w:name="Grid Table 1 Light Accent 2" w:uiPriority="19" w:qFormat="1"/>
    <w:lsdException w:name="Grid Table 2 Accent 2" w:uiPriority="21" w:qFormat="1"/>
    <w:lsdException w:name="Grid Table 3 Accent 2" w:uiPriority="31" w:qFormat="1"/>
    <w:lsdException w:name="Grid Table 4 Accent 2" w:uiPriority="32" w:qFormat="1"/>
    <w:lsdException w:name="Grid Table 5 Dark Accent 2" w:uiPriority="33" w:qFormat="1"/>
    <w:lsdException w:name="Grid Table 6 Colorful Accent 2" w:uiPriority="37"/>
    <w:lsdException w:name="Grid Table 7 Colorful Accent 2" w:uiPriority="39" w:qFormat="1"/>
    <w:lsdException w:name="Grid Table 1 Light Accent 3" w:uiPriority="49"/>
    <w:lsdException w:name="Grid Table 2 Accent 3" w:uiPriority="50"/>
    <w:lsdException w:name="Grid Table 3 Accent 3" w:uiPriority="51"/>
    <w:lsdException w:name="Grid Table 4 Accent 3" w:uiPriority="52"/>
    <w:lsdException w:name="Grid Table 5 Dark Accent 3" w:uiPriority="46"/>
    <w:lsdException w:name="Grid Table 6 Colorful Accent 3" w:uiPriority="47"/>
    <w:lsdException w:name="Grid Table 7 Colorful Accent 3" w:uiPriority="48"/>
    <w:lsdException w:name="Grid Table 1 Light Accent 4" w:uiPriority="49"/>
    <w:lsdException w:name="Grid Table 2 Accent 4" w:uiPriority="50"/>
    <w:lsdException w:name="Grid Table 3 Accent 4" w:uiPriority="51"/>
    <w:lsdException w:name="Grid Table 4 Accent 4" w:uiPriority="52"/>
    <w:lsdException w:name="Grid Table 5 Dark Accent 4" w:uiPriority="46"/>
    <w:lsdException w:name="Grid Table 6 Colorful Accent 4" w:uiPriority="47"/>
    <w:lsdException w:name="Grid Table 7 Colorful Accent 4" w:uiPriority="48"/>
    <w:lsdException w:name="Grid Table 1 Light Accent 5" w:uiPriority="49"/>
    <w:lsdException w:name="Grid Table 2 Accent 5" w:uiPriority="50"/>
    <w:lsdException w:name="Grid Table 3 Accent 5" w:uiPriority="51"/>
    <w:lsdException w:name="Grid Table 4 Accent 5" w:uiPriority="52"/>
    <w:lsdException w:name="Grid Table 5 Dark Accent 5" w:uiPriority="46"/>
    <w:lsdException w:name="Grid Table 6 Colorful Accent 5" w:uiPriority="47"/>
    <w:lsdException w:name="Grid Table 7 Colorful Accent 5" w:uiPriority="48"/>
    <w:lsdException w:name="Grid Table 1 Light Accent 6" w:uiPriority="49"/>
    <w:lsdException w:name="Grid Table 2 Accent 6" w:uiPriority="50"/>
    <w:lsdException w:name="Grid Table 3 Accent 6" w:uiPriority="51"/>
    <w:lsdException w:name="Grid Table 4 Accent 6" w:uiPriority="52"/>
    <w:lsdException w:name="Grid Table 5 Dark Accent 6" w:uiPriority="46"/>
    <w:lsdException w:name="Grid Table 6 Colorful Accent 6" w:uiPriority="47"/>
    <w:lsdException w:name="Grid Table 7 Colorful Accent 6" w:uiPriority="48"/>
    <w:lsdException w:name="List Table 1 Light" w:uiPriority="49"/>
    <w:lsdException w:name="List Table 2" w:uiPriority="50"/>
    <w:lsdException w:name="List Table 3" w:uiPriority="51"/>
    <w:lsdException w:name="List Table 4" w:uiPriority="52"/>
    <w:lsdException w:name="List Table 5 Dark" w:uiPriority="46"/>
    <w:lsdException w:name="List Table 6 Colorful" w:uiPriority="47"/>
    <w:lsdException w:name="List Table 7 Colorful" w:uiPriority="48"/>
    <w:lsdException w:name="List Table 1 Light Accent 1" w:uiPriority="49"/>
    <w:lsdException w:name="List Table 2 Accent 1" w:uiPriority="50"/>
    <w:lsdException w:name="List Table 3 Accent 1" w:uiPriority="51"/>
    <w:lsdException w:name="List Table 4 Accent 1" w:uiPriority="52"/>
    <w:lsdException w:name="List Table 5 Dark Accent 1" w:uiPriority="46"/>
    <w:lsdException w:name="List Table 6 Colorful Accent 1" w:uiPriority="47"/>
    <w:lsdException w:name="List Table 7 Colorful Accent 1" w:uiPriority="48"/>
    <w:lsdException w:name="List Table 1 Light Accent 2" w:uiPriority="49"/>
    <w:lsdException w:name="List Table 2 Accent 2" w:uiPriority="50"/>
    <w:lsdException w:name="List Table 3 Accent 2" w:uiPriority="51"/>
    <w:lsdException w:name="List Table 4 Accent 2" w:uiPriority="52"/>
    <w:lsdException w:name="List Table 5 Dark Accent 2" w:uiPriority="46"/>
    <w:lsdException w:name="List Table 6 Colorful Accent 2" w:uiPriority="47"/>
    <w:lsdException w:name="List Table 7 Colorful Accent 2" w:uiPriority="48"/>
    <w:lsdException w:name="List Table 1 Light Accent 3" w:uiPriority="49"/>
    <w:lsdException w:name="List Table 2 Accent 3" w:uiPriority="50"/>
    <w:lsdException w:name="List Table 3 Accent 3" w:uiPriority="51"/>
    <w:lsdException w:name="List Table 4 Accent 3" w:uiPriority="52"/>
    <w:lsdException w:name="List Table 5 Dark Accent 3" w:uiPriority="46"/>
    <w:lsdException w:name="List Table 6 Colorful Accent 3" w:uiPriority="47"/>
    <w:lsdException w:name="List Table 7 Colorful Accent 3" w:uiPriority="48"/>
    <w:lsdException w:name="List Table 1 Light Accent 4" w:uiPriority="49"/>
    <w:lsdException w:name="List Table 2 Accent 4" w:uiPriority="50"/>
    <w:lsdException w:name="List Table 3 Accent 4" w:uiPriority="51"/>
    <w:lsdException w:name="List Table 4 Accent 4" w:uiPriority="52"/>
    <w:lsdException w:name="List Table 5 Dark Accent 4" w:uiPriority="46"/>
    <w:lsdException w:name="List Table 6 Colorful Accent 4" w:uiPriority="47"/>
    <w:lsdException w:name="List Table 7 Colorful Accent 4" w:uiPriority="48"/>
    <w:lsdException w:name="List Table 1 Light Accent 5" w:uiPriority="49"/>
    <w:lsdException w:name="List Table 2 Accent 5" w:uiPriority="50"/>
    <w:lsdException w:name="List Table 3 Accent 5" w:uiPriority="51"/>
    <w:lsdException w:name="List Table 4 Accent 5" w:uiPriority="52"/>
    <w:lsdException w:name="List Table 5 Dark Accent 5" w:uiPriority="46"/>
    <w:lsdException w:name="List Table 6 Colorful Accent 5" w:uiPriority="47"/>
    <w:lsdException w:name="List Table 7 Colorful Accent 5" w:uiPriority="48"/>
    <w:lsdException w:name="List Table 1 Light Accent 6" w:uiPriority="49"/>
    <w:lsdException w:name="List Table 2 Accent 6" w:uiPriority="50"/>
    <w:lsdException w:name="List Table 3 Accent 6" w:uiPriority="51"/>
    <w:lsdException w:name="List Table 4 Accent 6" w:uiPriority="52"/>
    <w:lsdException w:name="List Table 5 Dark Accent 6" w:uiPriority="46"/>
    <w:lsdException w:name="List Table 6 Colorful Accent 6" w:uiPriority="47"/>
    <w:lsdException w:name="List Table 7 Colorful Accent 6" w:uiPriority="48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7B57"/>
    <w:rPr>
      <w:rFonts w:ascii="Arial" w:hAnsi="Arial"/>
      <w:sz w:val="24"/>
      <w:lang w:val="en-CA"/>
    </w:rPr>
  </w:style>
  <w:style w:type="paragraph" w:styleId="Heading1">
    <w:name w:val="heading 1"/>
    <w:basedOn w:val="Normal"/>
    <w:next w:val="Normal"/>
    <w:qFormat/>
    <w:rsid w:val="005A7B57"/>
    <w:pPr>
      <w:keepNext/>
      <w:outlineLvl w:val="0"/>
    </w:pPr>
    <w:rPr>
      <w:rFonts w:asciiTheme="minorHAnsi" w:hAnsiTheme="minorHAnsi"/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</w:style>
  <w:style w:type="paragraph" w:styleId="DocumentMap">
    <w:name w:val="Document Map"/>
    <w:basedOn w:val="Normal"/>
    <w:link w:val="DocumentMapChar"/>
    <w:rsid w:val="00CC7ED4"/>
    <w:rPr>
      <w:rFonts w:ascii="Lucida Grande" w:hAnsi="Lucida Grande"/>
      <w:szCs w:val="24"/>
    </w:rPr>
  </w:style>
  <w:style w:type="character" w:customStyle="1" w:styleId="DocumentMapChar">
    <w:name w:val="Document Map Char"/>
    <w:link w:val="DocumentMap"/>
    <w:rsid w:val="00CC7ED4"/>
    <w:rPr>
      <w:rFonts w:ascii="Lucida Grande" w:hAnsi="Lucida Grande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277BB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277BB4"/>
    <w:rPr>
      <w:lang w:eastAsia="en-US"/>
    </w:rPr>
  </w:style>
  <w:style w:type="paragraph" w:styleId="Footer">
    <w:name w:val="footer"/>
    <w:basedOn w:val="Normal"/>
    <w:link w:val="FooterChar"/>
    <w:rsid w:val="00277BB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277BB4"/>
    <w:rPr>
      <w:lang w:eastAsia="en-US"/>
    </w:rPr>
  </w:style>
  <w:style w:type="character" w:styleId="CommentReference">
    <w:name w:val="annotation reference"/>
    <w:rsid w:val="00680AF4"/>
    <w:rPr>
      <w:sz w:val="18"/>
      <w:szCs w:val="18"/>
    </w:rPr>
  </w:style>
  <w:style w:type="paragraph" w:styleId="CommentText">
    <w:name w:val="annotation text"/>
    <w:basedOn w:val="Normal"/>
    <w:link w:val="CommentTextChar"/>
    <w:rsid w:val="00680AF4"/>
    <w:rPr>
      <w:szCs w:val="24"/>
    </w:rPr>
  </w:style>
  <w:style w:type="character" w:customStyle="1" w:styleId="CommentTextChar">
    <w:name w:val="Comment Text Char"/>
    <w:link w:val="CommentText"/>
    <w:rsid w:val="00680AF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680AF4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680AF4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680AF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680AF4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rsid w:val="000B65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7A7F"/>
    <w:pPr>
      <w:spacing w:after="160" w:line="259" w:lineRule="auto"/>
      <w:ind w:left="720"/>
      <w:contextualSpacing/>
    </w:pPr>
    <w:rPr>
      <w:rFonts w:asciiTheme="minorHAnsi"/>
      <w:sz w:val="22"/>
      <w:szCs w:val="22"/>
      <w:lang w:eastAsia="en-CA"/>
    </w:rPr>
  </w:style>
  <w:style w:type="paragraph" w:customStyle="1" w:styleId="LabSection">
    <w:name w:val="Lab Section"/>
    <w:basedOn w:val="Normal"/>
    <w:next w:val="Normal"/>
    <w:qFormat/>
    <w:rsid w:val="003B5175"/>
    <w:pPr>
      <w:keepNext/>
      <w:numPr>
        <w:numId w:val="1"/>
      </w:numPr>
      <w:spacing w:before="240" w:after="120"/>
    </w:pPr>
    <w:rPr>
      <w:b/>
      <w:bCs/>
      <w:iCs/>
      <w:szCs w:val="22"/>
      <w:lang w:val="en-US"/>
    </w:rPr>
  </w:style>
  <w:style w:type="paragraph" w:customStyle="1" w:styleId="TableText">
    <w:name w:val="Table Text"/>
    <w:basedOn w:val="Normal"/>
    <w:link w:val="TableTextChar"/>
    <w:qFormat/>
    <w:rsid w:val="003B5175"/>
    <w:pPr>
      <w:keepNext/>
      <w:spacing w:before="60" w:after="60"/>
    </w:pPr>
    <w:rPr>
      <w:rFonts w:eastAsia="Calibri"/>
      <w:lang w:val="en-US"/>
    </w:rPr>
  </w:style>
  <w:style w:type="character" w:customStyle="1" w:styleId="TableTextChar">
    <w:name w:val="Table Text Char"/>
    <w:link w:val="TableText"/>
    <w:rsid w:val="003B5175"/>
    <w:rPr>
      <w:rFonts w:ascii="Arial" w:eastAsia="Calibri" w:hAnsi="Arial"/>
    </w:rPr>
  </w:style>
  <w:style w:type="paragraph" w:customStyle="1" w:styleId="TableHeading">
    <w:name w:val="Table Heading"/>
    <w:basedOn w:val="Normal"/>
    <w:qFormat/>
    <w:rsid w:val="003B5175"/>
    <w:pPr>
      <w:keepNext/>
      <w:spacing w:before="120" w:after="120" w:line="276" w:lineRule="auto"/>
      <w:jc w:val="center"/>
    </w:pPr>
    <w:rPr>
      <w:rFonts w:eastAsia="Calibri"/>
      <w:b/>
      <w:szCs w:val="22"/>
      <w:lang w:val="en-US"/>
    </w:rPr>
  </w:style>
  <w:style w:type="paragraph" w:customStyle="1" w:styleId="ReflectionQ">
    <w:name w:val="Reflection Q"/>
    <w:basedOn w:val="Normal"/>
    <w:qFormat/>
    <w:rsid w:val="003B5175"/>
    <w:pPr>
      <w:numPr>
        <w:ilvl w:val="1"/>
        <w:numId w:val="1"/>
      </w:numPr>
      <w:spacing w:before="120" w:after="120"/>
    </w:pPr>
    <w:rPr>
      <w:rFonts w:eastAsia="Calibri"/>
      <w:szCs w:val="22"/>
      <w:lang w:val="en-US"/>
    </w:rPr>
  </w:style>
  <w:style w:type="numbering" w:customStyle="1" w:styleId="SectionList">
    <w:name w:val="Section_List"/>
    <w:basedOn w:val="NoList"/>
    <w:uiPriority w:val="99"/>
    <w:rsid w:val="003B5175"/>
    <w:pPr>
      <w:numPr>
        <w:numId w:val="1"/>
      </w:numPr>
    </w:pPr>
  </w:style>
  <w:style w:type="paragraph" w:styleId="NoSpacing">
    <w:name w:val="No Spacing"/>
    <w:uiPriority w:val="1"/>
    <w:qFormat/>
    <w:rsid w:val="002E4861"/>
    <w:rPr>
      <w:rFonts w:asciiTheme="minorHAnsi" w:eastAsiaTheme="minorHAnsi" w:hAnsiTheme="minorHAnsi" w:cstheme="minorBidi"/>
      <w:sz w:val="22"/>
      <w:szCs w:val="22"/>
      <w:lang w:val="en-CA"/>
    </w:rPr>
  </w:style>
  <w:style w:type="character" w:styleId="Strong">
    <w:name w:val="Strong"/>
    <w:basedOn w:val="DefaultParagraphFont"/>
    <w:uiPriority w:val="22"/>
    <w:qFormat/>
    <w:rsid w:val="00346280"/>
    <w:rPr>
      <w:b/>
      <w:bCs/>
    </w:rPr>
  </w:style>
  <w:style w:type="paragraph" w:styleId="NormalWeb">
    <w:name w:val="Normal (Web)"/>
    <w:basedOn w:val="Normal"/>
    <w:uiPriority w:val="99"/>
    <w:unhideWhenUsed/>
    <w:rsid w:val="003F5841"/>
    <w:pPr>
      <w:spacing w:before="100" w:beforeAutospacing="1" w:after="100" w:afterAutospacing="1"/>
    </w:pPr>
    <w:rPr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B5174D"/>
    <w:pPr>
      <w:widowControl w:val="0"/>
      <w:spacing w:before="71"/>
      <w:ind w:left="112"/>
    </w:pPr>
    <w:rPr>
      <w:rFonts w:eastAsia="Arial" w:cs="Arial"/>
      <w:sz w:val="22"/>
      <w:szCs w:val="22"/>
      <w:lang w:val="en-US"/>
    </w:rPr>
  </w:style>
  <w:style w:type="character" w:styleId="Hyperlink">
    <w:name w:val="Hyperlink"/>
    <w:basedOn w:val="DefaultParagraphFont"/>
    <w:rsid w:val="00533B96"/>
    <w:rPr>
      <w:color w:val="0563C1" w:themeColor="hyperlink"/>
      <w:u w:val="single"/>
    </w:rPr>
  </w:style>
  <w:style w:type="paragraph" w:customStyle="1" w:styleId="SEN-Text">
    <w:name w:val="SEN-Text"/>
    <w:basedOn w:val="Normal"/>
    <w:qFormat/>
    <w:rsid w:val="005A7B57"/>
    <w:pPr>
      <w:spacing w:before="100" w:beforeAutospacing="1" w:after="100" w:afterAutospacing="1"/>
    </w:pPr>
    <w:rPr>
      <w:rFonts w:eastAsiaTheme="minorEastAsia" w:cs="Arial"/>
      <w:color w:val="000000" w:themeColor="text1"/>
      <w:szCs w:val="22"/>
      <w:lang w:val="en"/>
    </w:rPr>
  </w:style>
  <w:style w:type="paragraph" w:customStyle="1" w:styleId="SEN-Subheading-Black">
    <w:name w:val="SEN-Subheading-Black"/>
    <w:basedOn w:val="Normal"/>
    <w:next w:val="SEN-Text"/>
    <w:qFormat/>
    <w:rsid w:val="005A7B57"/>
    <w:pPr>
      <w:spacing w:before="100" w:beforeAutospacing="1" w:after="100" w:afterAutospacing="1"/>
    </w:pPr>
    <w:rPr>
      <w:rFonts w:eastAsiaTheme="minorEastAsia" w:cs="Arial"/>
      <w:b/>
      <w:bCs/>
      <w:color w:val="000000" w:themeColor="text1"/>
      <w:sz w:val="28"/>
      <w:szCs w:val="24"/>
      <w:lang w:val="en-US"/>
    </w:rPr>
  </w:style>
  <w:style w:type="paragraph" w:customStyle="1" w:styleId="SEN-Heading-Black">
    <w:name w:val="SEN-Heading-Black"/>
    <w:basedOn w:val="Normal"/>
    <w:next w:val="Normal"/>
    <w:qFormat/>
    <w:rsid w:val="005A7B57"/>
    <w:pPr>
      <w:spacing w:before="100" w:beforeAutospacing="1" w:after="100" w:afterAutospacing="1"/>
      <w:outlineLvl w:val="2"/>
    </w:pPr>
    <w:rPr>
      <w:rFonts w:cs="Arial"/>
      <w:b/>
      <w:bCs/>
      <w:color w:val="000000" w:themeColor="text1"/>
      <w:sz w:val="36"/>
      <w:szCs w:val="24"/>
      <w:lang w:val="en-US"/>
    </w:rPr>
  </w:style>
  <w:style w:type="paragraph" w:customStyle="1" w:styleId="SEN-Heading-Red">
    <w:name w:val="SEN-Heading-Red"/>
    <w:basedOn w:val="Normal"/>
    <w:next w:val="SEN-Subheading-Black"/>
    <w:qFormat/>
    <w:rsid w:val="005A7B57"/>
    <w:pPr>
      <w:spacing w:before="100" w:beforeAutospacing="1" w:after="100" w:afterAutospacing="1"/>
      <w:outlineLvl w:val="1"/>
    </w:pPr>
    <w:rPr>
      <w:rFonts w:cs="Arial"/>
      <w:b/>
      <w:color w:val="E50000"/>
      <w:kern w:val="36"/>
      <w:sz w:val="36"/>
      <w:szCs w:val="28"/>
    </w:rPr>
  </w:style>
  <w:style w:type="character" w:styleId="FollowedHyperlink">
    <w:name w:val="FollowedHyperlink"/>
    <w:basedOn w:val="DefaultParagraphFont"/>
    <w:rsid w:val="009A074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40F9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unhideWhenUsed/>
    <w:rsid w:val="00621AF1"/>
    <w:rPr>
      <w:color w:val="808080"/>
    </w:rPr>
  </w:style>
  <w:style w:type="character" w:customStyle="1" w:styleId="mceitemhidden">
    <w:name w:val="mceitemhidden"/>
    <w:basedOn w:val="DefaultParagraphFont"/>
    <w:rsid w:val="008F5E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eb.microsoftstream.com/video/a880646a-3131-4795-9ad7-df450def198f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zanne.abraham\AppData\Local\Temp\OneNote\16.0\NT\0\Exam%20Docu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DC5B5CA9F14B439AD2CB201EB84C2C" ma:contentTypeVersion="12" ma:contentTypeDescription="Create a new document." ma:contentTypeScope="" ma:versionID="1d61b175c350290d00557c3676ec04b0">
  <xsd:schema xmlns:xsd="http://www.w3.org/2001/XMLSchema" xmlns:xs="http://www.w3.org/2001/XMLSchema" xmlns:p="http://schemas.microsoft.com/office/2006/metadata/properties" xmlns:ns2="472cd142-c075-4000-b0da-7ea4cfdb10e0" xmlns:ns3="c1fe6c71-017e-4fef-9aa1-11f9bf3e99fa" targetNamespace="http://schemas.microsoft.com/office/2006/metadata/properties" ma:root="true" ma:fieldsID="6e6fdeb2af02591dc5842f239d372488" ns2:_="" ns3:_="">
    <xsd:import namespace="472cd142-c075-4000-b0da-7ea4cfdb10e0"/>
    <xsd:import namespace="c1fe6c71-017e-4fef-9aa1-11f9bf3e99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2cd142-c075-4000-b0da-7ea4cfdb10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fe6c71-017e-4fef-9aa1-11f9bf3e99f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CE6052-A857-42C3-85BC-E17AFDA2FF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5E6BB5D-2F09-4F2D-B9D1-E029E1A5E96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AA56689-06C8-4A05-9A34-641ADC8CF24C}">
  <ds:schemaRefs>
    <ds:schemaRef ds:uri="http://schemas.microsoft.com/office/2006/metadata/properties"/>
    <ds:schemaRef ds:uri="http://purl.org/dc/terms/"/>
    <ds:schemaRef ds:uri="http://schemas.microsoft.com/office/infopath/2007/PartnerControls"/>
    <ds:schemaRef ds:uri="472cd142-c075-4000-b0da-7ea4cfdb10e0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c1fe6c71-017e-4fef-9aa1-11f9bf3e99fa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A502CD3D-9523-4091-84D2-7E39021DA5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2cd142-c075-4000-b0da-7ea4cfdb10e0"/>
    <ds:schemaRef ds:uri="c1fe6c71-017e-4fef-9aa1-11f9bf3e99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Exam Document Template.dotx</Template>
  <TotalTime>2744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dtrinh</dc:creator>
  <cp:keywords/>
  <cp:lastModifiedBy>David Trinh</cp:lastModifiedBy>
  <cp:revision>1166</cp:revision>
  <cp:lastPrinted>2018-02-14T14:23:00Z</cp:lastPrinted>
  <dcterms:created xsi:type="dcterms:W3CDTF">2019-05-15T18:53:00Z</dcterms:created>
  <dcterms:modified xsi:type="dcterms:W3CDTF">2021-09-17T21:02:00Z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0x0101000CDC5B5CA9F14B439AD2CB201EB84C2C</vt:lpwstr>
  </property>
</Properties>
</file>