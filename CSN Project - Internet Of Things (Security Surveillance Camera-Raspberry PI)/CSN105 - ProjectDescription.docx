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523C" w14:textId="29BB4BED" w:rsidR="000B65AE" w:rsidRPr="0016565C" w:rsidRDefault="00A561C4" w:rsidP="00D14090">
      <w:pPr>
        <w:pStyle w:val="SEN-Heading-Black"/>
        <w:tabs>
          <w:tab w:val="right" w:pos="10440"/>
        </w:tabs>
        <w:rPr>
          <w:rFonts w:asciiTheme="minorHAnsi" w:hAnsiTheme="minorHAnsi" w:cstheme="minorHAnsi"/>
        </w:rPr>
      </w:pPr>
      <w:r>
        <w:t>Project Description</w:t>
      </w:r>
      <w:r w:rsidR="001F29E2">
        <w:tab/>
      </w:r>
      <w:r w:rsidR="00024E6A">
        <w:rPr>
          <w:noProof/>
        </w:rPr>
        <w:drawing>
          <wp:inline distT="0" distB="0" distL="0" distR="0" wp14:anchorId="38556453" wp14:editId="3EF68FD5">
            <wp:extent cx="3346704" cy="3657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0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  <w:tblCaption w:val="Term, COurse Name, Course Code, and Exam Version"/>
      </w:tblPr>
      <w:tblGrid>
        <w:gridCol w:w="1705"/>
        <w:gridCol w:w="5040"/>
        <w:gridCol w:w="2160"/>
        <w:gridCol w:w="1350"/>
      </w:tblGrid>
      <w:tr w:rsidR="00064FCE" w:rsidRPr="00064FCE" w14:paraId="24BEA8BF" w14:textId="77777777" w:rsidTr="00084903">
        <w:trPr>
          <w:trHeight w:val="350"/>
          <w:tblHeader/>
        </w:trPr>
        <w:tc>
          <w:tcPr>
            <w:tcW w:w="1705" w:type="dxa"/>
            <w:shd w:val="clear" w:color="auto" w:fill="000000" w:themeFill="text1"/>
            <w:vAlign w:val="center"/>
          </w:tcPr>
          <w:p w14:paraId="1BF79B1F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040" w:type="dxa"/>
            <w:shd w:val="clear" w:color="auto" w:fill="000000" w:themeFill="text1"/>
            <w:vAlign w:val="center"/>
          </w:tcPr>
          <w:p w14:paraId="0506A724" w14:textId="53FD5D14" w:rsidR="000B65AE" w:rsidRPr="00485BA7" w:rsidRDefault="004619E9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PROJECT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6B46D05D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16B47A25" w14:textId="6BF5DC48" w:rsidR="000B65AE" w:rsidRPr="00485BA7" w:rsidRDefault="009D7B4F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WEIGHT</w:t>
            </w:r>
          </w:p>
        </w:tc>
      </w:tr>
      <w:tr w:rsidR="00064FCE" w:rsidRPr="00064FCE" w14:paraId="6DF5CEE2" w14:textId="77777777" w:rsidTr="00084903">
        <w:trPr>
          <w:trHeight w:val="323"/>
        </w:trPr>
        <w:tc>
          <w:tcPr>
            <w:tcW w:w="1705" w:type="dxa"/>
            <w:vAlign w:val="center"/>
          </w:tcPr>
          <w:p w14:paraId="415C6FEB" w14:textId="75263C72" w:rsidR="000B65AE" w:rsidRPr="00485BA7" w:rsidRDefault="000B65AE" w:rsidP="00873D0A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5040" w:type="dxa"/>
            <w:vAlign w:val="center"/>
          </w:tcPr>
          <w:p w14:paraId="123E5D9F" w14:textId="1754D182" w:rsidR="000B65AE" w:rsidRPr="00485BA7" w:rsidRDefault="00D36C02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 w:rsidRPr="00F74CDA">
              <w:rPr>
                <w:rFonts w:cs="Arial"/>
                <w:sz w:val="22"/>
              </w:rPr>
              <w:t>Internet of Things</w:t>
            </w:r>
          </w:p>
        </w:tc>
        <w:tc>
          <w:tcPr>
            <w:tcW w:w="2160" w:type="dxa"/>
            <w:vAlign w:val="center"/>
          </w:tcPr>
          <w:p w14:paraId="7D9A48AB" w14:textId="2D85E87A" w:rsidR="000B65AE" w:rsidRPr="00485BA7" w:rsidRDefault="00AA3805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  <w:r w:rsidR="00867FA5">
              <w:rPr>
                <w:rFonts w:cs="Arial"/>
                <w:color w:val="000000" w:themeColor="text1"/>
                <w:sz w:val="22"/>
              </w:rPr>
              <w:t>SN105</w:t>
            </w:r>
          </w:p>
        </w:tc>
        <w:tc>
          <w:tcPr>
            <w:tcW w:w="1350" w:type="dxa"/>
            <w:vAlign w:val="center"/>
          </w:tcPr>
          <w:p w14:paraId="22E2B2E5" w14:textId="5138342D" w:rsidR="000B65AE" w:rsidRPr="00485BA7" w:rsidRDefault="004619E9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  <w:r w:rsidR="0097186B">
              <w:rPr>
                <w:rFonts w:cs="Arial"/>
                <w:color w:val="000000" w:themeColor="text1"/>
                <w:sz w:val="22"/>
              </w:rPr>
              <w:t>5</w:t>
            </w:r>
            <w:r w:rsidR="009D7B4F">
              <w:rPr>
                <w:rFonts w:cs="Arial"/>
                <w:color w:val="000000" w:themeColor="text1"/>
                <w:sz w:val="22"/>
              </w:rPr>
              <w:t>%</w:t>
            </w:r>
          </w:p>
        </w:tc>
      </w:tr>
    </w:tbl>
    <w:p w14:paraId="4ED1FDD6" w14:textId="6E92134A" w:rsidR="005A7B57" w:rsidRDefault="004619E9" w:rsidP="00E01598">
      <w:pPr>
        <w:pStyle w:val="SEN-Subheading-Black"/>
      </w:pPr>
      <w:r>
        <w:t>Project</w:t>
      </w:r>
      <w:r w:rsidR="005D46D6">
        <w:t xml:space="preserve"> </w:t>
      </w:r>
      <w:r w:rsidR="00873D0A">
        <w:t>Objectives</w:t>
      </w:r>
    </w:p>
    <w:p w14:paraId="0818E6EE" w14:textId="62F42CF8" w:rsidR="00E32AA4" w:rsidRDefault="00E32AA4" w:rsidP="0010509F">
      <w:pPr>
        <w:pStyle w:val="SEN-Text"/>
        <w:rPr>
          <w:lang w:val="en-US"/>
        </w:rPr>
      </w:pPr>
      <w:r>
        <w:rPr>
          <w:lang w:val="en-US"/>
        </w:rPr>
        <w:t>This project allows you to explore and research a topic “beyond the classroom”. The purpose of this project is to investigate and construct a</w:t>
      </w:r>
      <w:r w:rsidR="002F2B85">
        <w:rPr>
          <w:lang w:val="en-US"/>
        </w:rPr>
        <w:t xml:space="preserve">n Internet of Things solution to solve real world problems. </w:t>
      </w:r>
      <w:r w:rsidR="008B5CDF">
        <w:rPr>
          <w:lang w:val="en-US"/>
        </w:rPr>
        <w:t xml:space="preserve">Use </w:t>
      </w:r>
      <w:r w:rsidR="00F74CDA">
        <w:rPr>
          <w:lang w:val="en-US"/>
        </w:rPr>
        <w:t>the following</w:t>
      </w:r>
      <w:r w:rsidR="008B5CDF">
        <w:rPr>
          <w:lang w:val="en-US"/>
        </w:rPr>
        <w:t xml:space="preserve"> link from Wikipedia to </w:t>
      </w:r>
      <w:r w:rsidR="00F74CDA">
        <w:rPr>
          <w:lang w:val="en-US"/>
        </w:rPr>
        <w:t xml:space="preserve">gain a better understand of an Internet of Things: </w:t>
      </w:r>
      <w:hyperlink r:id="rId12" w:history="1">
        <w:r w:rsidR="00DC4280">
          <w:rPr>
            <w:rStyle w:val="Hyperlink"/>
          </w:rPr>
          <w:t>https://en.wikipedia.org/wiki/Internet_of_things</w:t>
        </w:r>
      </w:hyperlink>
    </w:p>
    <w:p w14:paraId="2AC58BBF" w14:textId="5400D205" w:rsidR="0010509F" w:rsidRDefault="00FA239B" w:rsidP="0010509F">
      <w:pPr>
        <w:pStyle w:val="SEN-Text"/>
        <w:rPr>
          <w:lang w:val="en-US"/>
        </w:rPr>
      </w:pPr>
      <w:r>
        <w:rPr>
          <w:lang w:val="en-US"/>
        </w:rPr>
        <w:t xml:space="preserve">Upon completion of this </w:t>
      </w:r>
      <w:r w:rsidR="009E6447">
        <w:rPr>
          <w:lang w:val="en-US"/>
        </w:rPr>
        <w:t>project,</w:t>
      </w:r>
      <w:r w:rsidR="00404DAA">
        <w:rPr>
          <w:lang w:val="en-US"/>
        </w:rPr>
        <w:t xml:space="preserve"> you will be able to</w:t>
      </w:r>
      <w:r>
        <w:rPr>
          <w:lang w:val="en-US"/>
        </w:rPr>
        <w:t xml:space="preserve"> perform the following:</w:t>
      </w:r>
    </w:p>
    <w:p w14:paraId="54B41624" w14:textId="0630B467" w:rsidR="005A7B57" w:rsidRDefault="00AD3347" w:rsidP="003241D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Investigate a</w:t>
      </w:r>
      <w:r w:rsidR="009E6447">
        <w:rPr>
          <w:lang w:val="en-US"/>
        </w:rPr>
        <w:t>n IoT</w:t>
      </w:r>
      <w:r>
        <w:rPr>
          <w:lang w:val="en-US"/>
        </w:rPr>
        <w:t xml:space="preserve"> solution </w:t>
      </w:r>
      <w:r w:rsidR="009E6447">
        <w:rPr>
          <w:lang w:val="en-US"/>
        </w:rPr>
        <w:t>to solve real world problems</w:t>
      </w:r>
    </w:p>
    <w:p w14:paraId="3042AC0A" w14:textId="158575E3" w:rsidR="00873D0A" w:rsidRDefault="009E6447" w:rsidP="00113082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 an IoT solution to solve real world problems</w:t>
      </w:r>
    </w:p>
    <w:p w14:paraId="6DBA4AA9" w14:textId="7083BEC1" w:rsidR="001D1D70" w:rsidRDefault="00745519" w:rsidP="00E01598">
      <w:pPr>
        <w:pStyle w:val="SEN-Subheading-Black"/>
      </w:pPr>
      <w:r>
        <w:t>Project</w:t>
      </w:r>
      <w:r w:rsidR="00EE15C8">
        <w:t xml:space="preserve"> </w:t>
      </w:r>
      <w:r w:rsidR="006845E1">
        <w:t>Requirements</w:t>
      </w:r>
    </w:p>
    <w:p w14:paraId="323F9D08" w14:textId="0E746DA5" w:rsidR="00151A25" w:rsidRPr="00151A25" w:rsidRDefault="00745519" w:rsidP="00113082">
      <w:pPr>
        <w:pStyle w:val="SEN-Text"/>
        <w:numPr>
          <w:ilvl w:val="0"/>
          <w:numId w:val="23"/>
        </w:numPr>
      </w:pPr>
      <w:r>
        <w:rPr>
          <w:lang w:val="en-US"/>
        </w:rPr>
        <w:t xml:space="preserve">Raspberry Pi </w:t>
      </w:r>
      <w:r w:rsidR="00BE5D5F">
        <w:rPr>
          <w:lang w:val="en-US"/>
        </w:rPr>
        <w:t>3</w:t>
      </w:r>
      <w:r>
        <w:rPr>
          <w:lang w:val="en-US"/>
        </w:rPr>
        <w:t xml:space="preserve"> or higher</w:t>
      </w:r>
    </w:p>
    <w:p w14:paraId="0F1464C4" w14:textId="77777777" w:rsidR="00151A25" w:rsidRDefault="00151A25" w:rsidP="00113082">
      <w:pPr>
        <w:pStyle w:val="SEN-Text"/>
        <w:numPr>
          <w:ilvl w:val="0"/>
          <w:numId w:val="23"/>
        </w:numPr>
      </w:pPr>
      <w:r w:rsidRPr="00151A25">
        <w:t>Involve a sensor to obtain data</w:t>
      </w:r>
    </w:p>
    <w:p w14:paraId="440F3E43" w14:textId="77777777" w:rsidR="00151A25" w:rsidRDefault="00151A25" w:rsidP="00113082">
      <w:pPr>
        <w:pStyle w:val="SEN-Text"/>
        <w:numPr>
          <w:ilvl w:val="0"/>
          <w:numId w:val="23"/>
        </w:numPr>
      </w:pPr>
      <w:r w:rsidRPr="00151A25">
        <w:t>Involve transmitting data over a network</w:t>
      </w:r>
    </w:p>
    <w:p w14:paraId="295310B3" w14:textId="703D0AA0" w:rsidR="00151A25" w:rsidRDefault="00151A25" w:rsidP="00113082">
      <w:pPr>
        <w:pStyle w:val="SEN-Text"/>
        <w:numPr>
          <w:ilvl w:val="0"/>
          <w:numId w:val="23"/>
        </w:numPr>
      </w:pPr>
      <w:r w:rsidRPr="00151A25">
        <w:t xml:space="preserve">Data can be accessed using </w:t>
      </w:r>
      <w:r w:rsidR="00A95574">
        <w:t xml:space="preserve">other </w:t>
      </w:r>
      <w:r w:rsidRPr="00151A25">
        <w:t>devices on a network (</w:t>
      </w:r>
      <w:proofErr w:type="gramStart"/>
      <w:r w:rsidRPr="00151A25">
        <w:t>i.e.</w:t>
      </w:r>
      <w:proofErr w:type="gramEnd"/>
      <w:r w:rsidRPr="00151A25">
        <w:t xml:space="preserve"> computers, smart devices)</w:t>
      </w:r>
    </w:p>
    <w:p w14:paraId="70CD9595" w14:textId="4D7BA310" w:rsidR="004B737B" w:rsidRPr="00151A25" w:rsidRDefault="004B737B" w:rsidP="00113082">
      <w:pPr>
        <w:pStyle w:val="SEN-Text"/>
        <w:numPr>
          <w:ilvl w:val="0"/>
          <w:numId w:val="23"/>
        </w:numPr>
      </w:pPr>
      <w:r>
        <w:t>Successful completion of this project is required to earn a credit in this course</w:t>
      </w:r>
    </w:p>
    <w:p w14:paraId="3ADE6130" w14:textId="518BB644" w:rsidR="00036035" w:rsidRDefault="00F75163" w:rsidP="00151A25">
      <w:pPr>
        <w:pStyle w:val="SEN-Subheading-Black"/>
      </w:pPr>
      <w:r>
        <w:t>Project</w:t>
      </w:r>
      <w:r w:rsidR="00036035">
        <w:t xml:space="preserve"> Instructions</w:t>
      </w:r>
    </w:p>
    <w:p w14:paraId="532F69A4" w14:textId="6E3C2C69" w:rsidR="00E22242" w:rsidRDefault="00196D10" w:rsidP="00196D10">
      <w:pPr>
        <w:pStyle w:val="SEN-Text"/>
        <w:rPr>
          <w:lang w:val="en-US"/>
        </w:rPr>
      </w:pPr>
      <w:r>
        <w:rPr>
          <w:lang w:val="en-US"/>
        </w:rPr>
        <w:t xml:space="preserve">There are 4 parts to this project: </w:t>
      </w:r>
    </w:p>
    <w:p w14:paraId="1580A5EB" w14:textId="35294077" w:rsidR="00196D10" w:rsidRDefault="00196D10" w:rsidP="00196D10">
      <w:pPr>
        <w:pStyle w:val="SEN-Text"/>
        <w:numPr>
          <w:ilvl w:val="0"/>
          <w:numId w:val="48"/>
        </w:numPr>
        <w:rPr>
          <w:lang w:val="en-US"/>
        </w:rPr>
      </w:pPr>
      <w:r>
        <w:rPr>
          <w:lang w:val="en-US"/>
        </w:rPr>
        <w:t>Project Ide</w:t>
      </w:r>
      <w:r w:rsidR="00D10FA7">
        <w:rPr>
          <w:lang w:val="en-US"/>
        </w:rPr>
        <w:t xml:space="preserve">a [Video: </w:t>
      </w:r>
      <w:hyperlink r:id="rId13" w:history="1">
        <w:r w:rsidR="00D10FA7" w:rsidRPr="00D10FA7">
          <w:rPr>
            <w:rStyle w:val="Hyperlink"/>
            <w:lang w:val="en-US"/>
          </w:rPr>
          <w:t>Explanation</w:t>
        </w:r>
      </w:hyperlink>
      <w:r w:rsidR="00D10FA7">
        <w:rPr>
          <w:lang w:val="en-US"/>
        </w:rPr>
        <w:t>]</w:t>
      </w:r>
    </w:p>
    <w:p w14:paraId="64AF5982" w14:textId="3F5C83AA" w:rsidR="00D10FA7" w:rsidRDefault="00196D10" w:rsidP="00D10FA7">
      <w:pPr>
        <w:pStyle w:val="SEN-Text"/>
        <w:numPr>
          <w:ilvl w:val="0"/>
          <w:numId w:val="48"/>
        </w:numPr>
        <w:rPr>
          <w:lang w:val="en-US"/>
        </w:rPr>
      </w:pPr>
      <w:r>
        <w:rPr>
          <w:lang w:val="en-US"/>
        </w:rPr>
        <w:t>Project Schedule</w:t>
      </w:r>
      <w:r w:rsidR="00D10FA7">
        <w:rPr>
          <w:lang w:val="en-US"/>
        </w:rPr>
        <w:t xml:space="preserve"> [Video: </w:t>
      </w:r>
      <w:hyperlink r:id="rId14" w:history="1">
        <w:r w:rsidR="00D10FA7" w:rsidRPr="00D10FA7">
          <w:rPr>
            <w:rStyle w:val="Hyperlink"/>
            <w:lang w:val="en-US"/>
          </w:rPr>
          <w:t>Explanation</w:t>
        </w:r>
      </w:hyperlink>
      <w:r w:rsidR="00D10FA7">
        <w:rPr>
          <w:lang w:val="en-US"/>
        </w:rPr>
        <w:t>]</w:t>
      </w:r>
    </w:p>
    <w:p w14:paraId="638D541E" w14:textId="4DCC6FDA" w:rsidR="00D10FA7" w:rsidRDefault="00196D10" w:rsidP="00D10FA7">
      <w:pPr>
        <w:pStyle w:val="SEN-Text"/>
        <w:numPr>
          <w:ilvl w:val="0"/>
          <w:numId w:val="48"/>
        </w:numPr>
        <w:rPr>
          <w:lang w:val="en-US"/>
        </w:rPr>
      </w:pPr>
      <w:r>
        <w:rPr>
          <w:lang w:val="en-US"/>
        </w:rPr>
        <w:t>Project Features</w:t>
      </w:r>
      <w:r w:rsidR="00D10FA7">
        <w:rPr>
          <w:lang w:val="en-US"/>
        </w:rPr>
        <w:t xml:space="preserve"> [Video: </w:t>
      </w:r>
      <w:hyperlink r:id="rId15" w:history="1">
        <w:r w:rsidR="00D10FA7" w:rsidRPr="00D10FA7">
          <w:rPr>
            <w:rStyle w:val="Hyperlink"/>
            <w:lang w:val="en-US"/>
          </w:rPr>
          <w:t>Explanation</w:t>
        </w:r>
      </w:hyperlink>
      <w:r w:rsidR="00D10FA7">
        <w:rPr>
          <w:lang w:val="en-US"/>
        </w:rPr>
        <w:t>]</w:t>
      </w:r>
    </w:p>
    <w:p w14:paraId="71F0DE19" w14:textId="7E90C42F" w:rsidR="00D10FA7" w:rsidRDefault="00196D10" w:rsidP="00D10FA7">
      <w:pPr>
        <w:pStyle w:val="SEN-Text"/>
        <w:numPr>
          <w:ilvl w:val="0"/>
          <w:numId w:val="48"/>
        </w:numPr>
        <w:rPr>
          <w:lang w:val="en-US"/>
        </w:rPr>
      </w:pPr>
      <w:r>
        <w:rPr>
          <w:lang w:val="en-US"/>
        </w:rPr>
        <w:t>Project Demonstration</w:t>
      </w:r>
      <w:r w:rsidR="00D10FA7">
        <w:rPr>
          <w:lang w:val="en-US"/>
        </w:rPr>
        <w:t xml:space="preserve"> [Video: </w:t>
      </w:r>
      <w:hyperlink r:id="rId16" w:history="1">
        <w:r w:rsidR="00D10FA7" w:rsidRPr="00D10FA7">
          <w:rPr>
            <w:rStyle w:val="Hyperlink"/>
            <w:lang w:val="en-US"/>
          </w:rPr>
          <w:t>Explanation</w:t>
        </w:r>
      </w:hyperlink>
      <w:r w:rsidR="00D10FA7">
        <w:rPr>
          <w:lang w:val="en-US"/>
        </w:rPr>
        <w:t>]</w:t>
      </w:r>
    </w:p>
    <w:p w14:paraId="4A7415B2" w14:textId="3A3F244C" w:rsidR="006917CE" w:rsidRDefault="003C0F7B" w:rsidP="00A54650">
      <w:pPr>
        <w:pStyle w:val="SEN-Text"/>
        <w:rPr>
          <w:lang w:val="en-US"/>
        </w:rPr>
      </w:pPr>
      <w:r>
        <w:rPr>
          <w:lang w:val="en-US"/>
        </w:rPr>
        <w:t xml:space="preserve">You may </w:t>
      </w:r>
      <w:r w:rsidR="00833AF6">
        <w:rPr>
          <w:lang w:val="en-US"/>
        </w:rPr>
        <w:t xml:space="preserve">use online resources to </w:t>
      </w:r>
      <w:r>
        <w:rPr>
          <w:lang w:val="en-US"/>
        </w:rPr>
        <w:t>find</w:t>
      </w:r>
      <w:r w:rsidR="00833AF6">
        <w:rPr>
          <w:lang w:val="en-US"/>
        </w:rPr>
        <w:t xml:space="preserve"> project ideas</w:t>
      </w:r>
      <w:r w:rsidR="00704C9B">
        <w:rPr>
          <w:lang w:val="en-US"/>
        </w:rPr>
        <w:t>.</w:t>
      </w:r>
      <w:r w:rsidR="005406A7">
        <w:rPr>
          <w:lang w:val="en-US"/>
        </w:rPr>
        <w:t xml:space="preserve"> Use the resources below to </w:t>
      </w:r>
      <w:r w:rsidR="00A95574">
        <w:rPr>
          <w:lang w:val="en-US"/>
        </w:rPr>
        <w:t>find a project you want to construct.</w:t>
      </w:r>
    </w:p>
    <w:p w14:paraId="434B1F7E" w14:textId="5CC8A16D" w:rsidR="00A54650" w:rsidRPr="00E76083" w:rsidRDefault="00D10E08" w:rsidP="00A54650">
      <w:pPr>
        <w:pStyle w:val="SEN-Text"/>
        <w:rPr>
          <w:b/>
          <w:bCs/>
          <w:lang w:val="en-US"/>
        </w:rPr>
      </w:pPr>
      <w:r w:rsidRPr="00E76083">
        <w:rPr>
          <w:b/>
          <w:bCs/>
          <w:lang w:val="en-US"/>
        </w:rPr>
        <w:t>R</w:t>
      </w:r>
      <w:r w:rsidR="00A54650" w:rsidRPr="00E76083">
        <w:rPr>
          <w:b/>
          <w:bCs/>
          <w:lang w:val="en-US"/>
        </w:rPr>
        <w:t xml:space="preserve">esources: </w:t>
      </w:r>
    </w:p>
    <w:p w14:paraId="067B4D24" w14:textId="661DF946" w:rsidR="00A54650" w:rsidRDefault="002B0A24" w:rsidP="00A54650">
      <w:pPr>
        <w:pStyle w:val="SEN-Text"/>
        <w:rPr>
          <w:lang w:val="en-US"/>
        </w:rPr>
      </w:pPr>
      <w:hyperlink r:id="rId17" w:history="1">
        <w:r w:rsidR="00A54650" w:rsidRPr="00D6120E">
          <w:rPr>
            <w:rStyle w:val="Hyperlink"/>
            <w:lang w:val="en-US"/>
          </w:rPr>
          <w:t>hackster.io</w:t>
        </w:r>
      </w:hyperlink>
      <w:r w:rsidR="00A54650">
        <w:rPr>
          <w:lang w:val="en-US"/>
        </w:rPr>
        <w:br/>
      </w:r>
      <w:hyperlink r:id="rId18" w:history="1">
        <w:r w:rsidR="00A54650" w:rsidRPr="008522E9">
          <w:rPr>
            <w:rStyle w:val="Hyperlink"/>
            <w:lang w:val="en-US"/>
          </w:rPr>
          <w:t>pimylifeup.com</w:t>
        </w:r>
      </w:hyperlink>
      <w:r w:rsidR="00A54650">
        <w:rPr>
          <w:lang w:val="en-US"/>
        </w:rPr>
        <w:br/>
      </w:r>
      <w:hyperlink r:id="rId19" w:history="1">
        <w:r w:rsidR="00A54650" w:rsidRPr="00A8147C">
          <w:rPr>
            <w:rStyle w:val="Hyperlink"/>
            <w:lang w:val="en-US"/>
          </w:rPr>
          <w:t>instructables.com</w:t>
        </w:r>
      </w:hyperlink>
      <w:r w:rsidR="00BE5D5F">
        <w:rPr>
          <w:rStyle w:val="Hyperlink"/>
          <w:lang w:val="en-US"/>
        </w:rPr>
        <w:br/>
      </w:r>
    </w:p>
    <w:sectPr w:rsidR="00A54650" w:rsidSect="00826EAD">
      <w:headerReference w:type="default" r:id="rId20"/>
      <w:footerReference w:type="default" r:id="rId21"/>
      <w:pgSz w:w="12240" w:h="15840"/>
      <w:pgMar w:top="1152" w:right="810" w:bottom="1152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F994" w14:textId="77777777" w:rsidR="009A12F2" w:rsidRDefault="009A12F2" w:rsidP="00277BB4">
      <w:r>
        <w:separator/>
      </w:r>
    </w:p>
  </w:endnote>
  <w:endnote w:type="continuationSeparator" w:id="0">
    <w:p w14:paraId="5D07AA24" w14:textId="77777777" w:rsidR="009A12F2" w:rsidRDefault="009A12F2" w:rsidP="00277BB4">
      <w:r>
        <w:continuationSeparator/>
      </w:r>
    </w:p>
  </w:endnote>
  <w:endnote w:type="continuationNotice" w:id="1">
    <w:p w14:paraId="32652832" w14:textId="77777777" w:rsidR="009A12F2" w:rsidRDefault="009A12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9C07" w14:textId="20F0FD2D" w:rsidR="001C2B54" w:rsidRPr="00F458FB" w:rsidRDefault="001C2B5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 w:rsidRPr="00F458FB">
      <w:rPr>
        <w:rFonts w:cs="Arial"/>
        <w:i/>
        <w:sz w:val="20"/>
      </w:rPr>
      <w:t xml:space="preserve">Seneca College </w:t>
    </w:r>
    <w:r w:rsidRPr="00F458FB">
      <w:rPr>
        <w:rFonts w:cs="Arial"/>
        <w:i/>
        <w:sz w:val="20"/>
      </w:rPr>
      <w:tab/>
      <w:t xml:space="preserve">School of </w:t>
    </w:r>
    <w:r w:rsidR="00867FA5">
      <w:rPr>
        <w:rFonts w:cs="Arial"/>
        <w:i/>
        <w:sz w:val="20"/>
      </w:rPr>
      <w:t>ITAS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E2667" w14:textId="77777777" w:rsidR="009A12F2" w:rsidRDefault="009A12F2" w:rsidP="00277BB4">
      <w:r>
        <w:separator/>
      </w:r>
    </w:p>
  </w:footnote>
  <w:footnote w:type="continuationSeparator" w:id="0">
    <w:p w14:paraId="15C8CA5F" w14:textId="77777777" w:rsidR="009A12F2" w:rsidRDefault="009A12F2" w:rsidP="00277BB4">
      <w:r>
        <w:continuationSeparator/>
      </w:r>
    </w:p>
  </w:footnote>
  <w:footnote w:type="continuationNotice" w:id="1">
    <w:p w14:paraId="05741817" w14:textId="77777777" w:rsidR="009A12F2" w:rsidRDefault="009A12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E823" w14:textId="36504B3D" w:rsidR="001C2B54" w:rsidRPr="00F458FB" w:rsidRDefault="00AA3805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>
      <w:rPr>
        <w:rFonts w:cs="Arial"/>
        <w:i/>
        <w:color w:val="D0CECE" w:themeColor="background2" w:themeShade="E6"/>
        <w:sz w:val="20"/>
      </w:rPr>
      <w:t>C</w:t>
    </w:r>
    <w:r w:rsidR="00867FA5">
      <w:rPr>
        <w:rFonts w:cs="Arial"/>
        <w:i/>
        <w:color w:val="D0CECE" w:themeColor="background2" w:themeShade="E6"/>
        <w:sz w:val="20"/>
      </w:rPr>
      <w:t xml:space="preserve">SN105 </w:t>
    </w:r>
    <w:r w:rsidR="001F29E2" w:rsidRPr="00F458FB">
      <w:rPr>
        <w:rFonts w:cs="Arial"/>
        <w:i/>
        <w:color w:val="D0CECE" w:themeColor="background2" w:themeShade="E6"/>
        <w:sz w:val="20"/>
      </w:rPr>
      <w:t xml:space="preserve">– </w:t>
    </w:r>
    <w:r w:rsidR="00867FA5">
      <w:rPr>
        <w:rFonts w:cs="Arial"/>
        <w:i/>
        <w:color w:val="D0CECE" w:themeColor="background2" w:themeShade="E6"/>
        <w:sz w:val="20"/>
      </w:rPr>
      <w:t>Introduction to Computers and Networks</w:t>
    </w:r>
    <w:r w:rsidR="001C2B54" w:rsidRPr="00F458FB">
      <w:rPr>
        <w:rFonts w:cs="Arial"/>
        <w:i/>
        <w:sz w:val="20"/>
      </w:rPr>
      <w:tab/>
      <w:t xml:space="preserve">Page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PAGE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2</w:t>
    </w:r>
    <w:r w:rsidR="001C2B54" w:rsidRPr="00F458FB">
      <w:rPr>
        <w:rFonts w:cs="Arial"/>
        <w:i/>
        <w:sz w:val="20"/>
      </w:rPr>
      <w:fldChar w:fldCharType="end"/>
    </w:r>
    <w:r w:rsidR="001C2B54" w:rsidRPr="00F458FB">
      <w:rPr>
        <w:rFonts w:cs="Arial"/>
        <w:i/>
        <w:sz w:val="20"/>
      </w:rPr>
      <w:t xml:space="preserve"> of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NUMPAGES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3</w:t>
    </w:r>
    <w:r w:rsidR="001C2B54" w:rsidRPr="00F458FB">
      <w:rPr>
        <w:rFonts w:cs="Arial"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AD"/>
    <w:multiLevelType w:val="hybridMultilevel"/>
    <w:tmpl w:val="AAC4C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0FBE"/>
    <w:multiLevelType w:val="hybridMultilevel"/>
    <w:tmpl w:val="64045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554B"/>
    <w:multiLevelType w:val="hybridMultilevel"/>
    <w:tmpl w:val="AAC2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817"/>
    <w:multiLevelType w:val="hybridMultilevel"/>
    <w:tmpl w:val="C518D9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770AFC"/>
    <w:multiLevelType w:val="hybridMultilevel"/>
    <w:tmpl w:val="ABA2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662A"/>
    <w:multiLevelType w:val="hybridMultilevel"/>
    <w:tmpl w:val="500A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109EA"/>
    <w:multiLevelType w:val="hybridMultilevel"/>
    <w:tmpl w:val="8832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3AE"/>
    <w:multiLevelType w:val="hybridMultilevel"/>
    <w:tmpl w:val="306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33C29"/>
    <w:multiLevelType w:val="hybridMultilevel"/>
    <w:tmpl w:val="672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54DE6"/>
    <w:multiLevelType w:val="hybridMultilevel"/>
    <w:tmpl w:val="8222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B7E47"/>
    <w:multiLevelType w:val="hybridMultilevel"/>
    <w:tmpl w:val="7D9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02E39"/>
    <w:multiLevelType w:val="hybridMultilevel"/>
    <w:tmpl w:val="1BD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6372"/>
    <w:multiLevelType w:val="hybridMultilevel"/>
    <w:tmpl w:val="A8F2E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604F0"/>
    <w:multiLevelType w:val="hybridMultilevel"/>
    <w:tmpl w:val="ED5434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7C53"/>
    <w:multiLevelType w:val="hybridMultilevel"/>
    <w:tmpl w:val="FBD2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AE2"/>
    <w:multiLevelType w:val="hybridMultilevel"/>
    <w:tmpl w:val="A516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C7C02"/>
    <w:multiLevelType w:val="hybridMultilevel"/>
    <w:tmpl w:val="76E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C186F"/>
    <w:multiLevelType w:val="hybridMultilevel"/>
    <w:tmpl w:val="136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11BFC"/>
    <w:multiLevelType w:val="hybridMultilevel"/>
    <w:tmpl w:val="8CBEF6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386F39"/>
    <w:multiLevelType w:val="hybridMultilevel"/>
    <w:tmpl w:val="64962F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B11A71"/>
    <w:multiLevelType w:val="hybridMultilevel"/>
    <w:tmpl w:val="306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C527D"/>
    <w:multiLevelType w:val="hybridMultilevel"/>
    <w:tmpl w:val="B45EF0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976DD5"/>
    <w:multiLevelType w:val="hybridMultilevel"/>
    <w:tmpl w:val="A516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E6917"/>
    <w:multiLevelType w:val="hybridMultilevel"/>
    <w:tmpl w:val="C5D624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9E770C"/>
    <w:multiLevelType w:val="hybridMultilevel"/>
    <w:tmpl w:val="B24E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527FF"/>
    <w:multiLevelType w:val="hybridMultilevel"/>
    <w:tmpl w:val="E60AA4DA"/>
    <w:lvl w:ilvl="0" w:tplc="AB90503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B051F"/>
    <w:multiLevelType w:val="hybridMultilevel"/>
    <w:tmpl w:val="A32079CC"/>
    <w:lvl w:ilvl="0" w:tplc="A12A58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E9271F"/>
    <w:multiLevelType w:val="hybridMultilevel"/>
    <w:tmpl w:val="5714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A1C72"/>
    <w:multiLevelType w:val="hybridMultilevel"/>
    <w:tmpl w:val="0AFC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85AEB"/>
    <w:multiLevelType w:val="hybridMultilevel"/>
    <w:tmpl w:val="6CB0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132ACD"/>
    <w:multiLevelType w:val="hybridMultilevel"/>
    <w:tmpl w:val="53C0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0052C"/>
    <w:multiLevelType w:val="hybridMultilevel"/>
    <w:tmpl w:val="A516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677CF"/>
    <w:multiLevelType w:val="hybridMultilevel"/>
    <w:tmpl w:val="504C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E71B47"/>
    <w:multiLevelType w:val="hybridMultilevel"/>
    <w:tmpl w:val="37D2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4E31D2"/>
    <w:multiLevelType w:val="hybridMultilevel"/>
    <w:tmpl w:val="E2B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A7B6A"/>
    <w:multiLevelType w:val="hybridMultilevel"/>
    <w:tmpl w:val="12CC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510CD6"/>
    <w:multiLevelType w:val="hybridMultilevel"/>
    <w:tmpl w:val="8832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D3336"/>
    <w:multiLevelType w:val="hybridMultilevel"/>
    <w:tmpl w:val="8832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B2D22"/>
    <w:multiLevelType w:val="hybridMultilevel"/>
    <w:tmpl w:val="6A7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47041"/>
    <w:multiLevelType w:val="hybridMultilevel"/>
    <w:tmpl w:val="D5CEFBE4"/>
    <w:lvl w:ilvl="0" w:tplc="29B2194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92572"/>
    <w:multiLevelType w:val="hybridMultilevel"/>
    <w:tmpl w:val="710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34B4817"/>
    <w:multiLevelType w:val="hybridMultilevel"/>
    <w:tmpl w:val="D2E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91D70"/>
    <w:multiLevelType w:val="hybridMultilevel"/>
    <w:tmpl w:val="C496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23C6"/>
    <w:multiLevelType w:val="hybridMultilevel"/>
    <w:tmpl w:val="98F0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1636B"/>
    <w:multiLevelType w:val="hybridMultilevel"/>
    <w:tmpl w:val="AA7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F0480"/>
    <w:multiLevelType w:val="hybridMultilevel"/>
    <w:tmpl w:val="8BC0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E7086"/>
    <w:multiLevelType w:val="hybridMultilevel"/>
    <w:tmpl w:val="36A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25"/>
  </w:num>
  <w:num w:numId="5">
    <w:abstractNumId w:val="18"/>
  </w:num>
  <w:num w:numId="6">
    <w:abstractNumId w:val="6"/>
  </w:num>
  <w:num w:numId="7">
    <w:abstractNumId w:val="47"/>
  </w:num>
  <w:num w:numId="8">
    <w:abstractNumId w:val="10"/>
  </w:num>
  <w:num w:numId="9">
    <w:abstractNumId w:val="35"/>
  </w:num>
  <w:num w:numId="10">
    <w:abstractNumId w:val="31"/>
  </w:num>
  <w:num w:numId="11">
    <w:abstractNumId w:val="34"/>
  </w:num>
  <w:num w:numId="12">
    <w:abstractNumId w:val="29"/>
  </w:num>
  <w:num w:numId="13">
    <w:abstractNumId w:val="12"/>
  </w:num>
  <w:num w:numId="14">
    <w:abstractNumId w:val="45"/>
  </w:num>
  <w:num w:numId="15">
    <w:abstractNumId w:val="27"/>
  </w:num>
  <w:num w:numId="16">
    <w:abstractNumId w:val="42"/>
  </w:num>
  <w:num w:numId="17">
    <w:abstractNumId w:val="2"/>
  </w:num>
  <w:num w:numId="18">
    <w:abstractNumId w:val="11"/>
  </w:num>
  <w:num w:numId="19">
    <w:abstractNumId w:val="9"/>
  </w:num>
  <w:num w:numId="20">
    <w:abstractNumId w:val="39"/>
  </w:num>
  <w:num w:numId="21">
    <w:abstractNumId w:val="30"/>
  </w:num>
  <w:num w:numId="22">
    <w:abstractNumId w:val="21"/>
  </w:num>
  <w:num w:numId="23">
    <w:abstractNumId w:val="28"/>
  </w:num>
  <w:num w:numId="24">
    <w:abstractNumId w:val="5"/>
  </w:num>
  <w:num w:numId="25">
    <w:abstractNumId w:val="15"/>
  </w:num>
  <w:num w:numId="26">
    <w:abstractNumId w:val="40"/>
  </w:num>
  <w:num w:numId="27">
    <w:abstractNumId w:val="26"/>
  </w:num>
  <w:num w:numId="28">
    <w:abstractNumId w:val="44"/>
  </w:num>
  <w:num w:numId="29">
    <w:abstractNumId w:val="43"/>
  </w:num>
  <w:num w:numId="30">
    <w:abstractNumId w:val="36"/>
  </w:num>
  <w:num w:numId="31">
    <w:abstractNumId w:val="16"/>
  </w:num>
  <w:num w:numId="32">
    <w:abstractNumId w:val="23"/>
  </w:num>
  <w:num w:numId="33">
    <w:abstractNumId w:val="32"/>
  </w:num>
  <w:num w:numId="34">
    <w:abstractNumId w:val="33"/>
  </w:num>
  <w:num w:numId="35">
    <w:abstractNumId w:val="24"/>
  </w:num>
  <w:num w:numId="36">
    <w:abstractNumId w:val="3"/>
  </w:num>
  <w:num w:numId="37">
    <w:abstractNumId w:val="13"/>
  </w:num>
  <w:num w:numId="38">
    <w:abstractNumId w:val="0"/>
  </w:num>
  <w:num w:numId="39">
    <w:abstractNumId w:val="22"/>
  </w:num>
  <w:num w:numId="40">
    <w:abstractNumId w:val="19"/>
  </w:num>
  <w:num w:numId="41">
    <w:abstractNumId w:val="38"/>
  </w:num>
  <w:num w:numId="42">
    <w:abstractNumId w:val="37"/>
  </w:num>
  <w:num w:numId="43">
    <w:abstractNumId w:val="14"/>
  </w:num>
  <w:num w:numId="44">
    <w:abstractNumId w:val="7"/>
  </w:num>
  <w:num w:numId="45">
    <w:abstractNumId w:val="46"/>
  </w:num>
  <w:num w:numId="46">
    <w:abstractNumId w:val="20"/>
  </w:num>
  <w:num w:numId="47">
    <w:abstractNumId w:val="41"/>
  </w:num>
  <w:num w:numId="4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W8AzIIdWy395mplOa3B2+qN2W0zTB2XOTgSYYxzCunUA2ye5n8x6/gJeAsP3YlQq+aLCPrswsfyMDhlet2Hjg==" w:salt="NWYc730EyfT8ZbmjbT80N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4"/>
    <w:rsid w:val="00003C19"/>
    <w:rsid w:val="000056B6"/>
    <w:rsid w:val="00005C48"/>
    <w:rsid w:val="00005FEC"/>
    <w:rsid w:val="00011CDB"/>
    <w:rsid w:val="00015CE6"/>
    <w:rsid w:val="00016D4A"/>
    <w:rsid w:val="00020743"/>
    <w:rsid w:val="00022203"/>
    <w:rsid w:val="00024E6A"/>
    <w:rsid w:val="00030337"/>
    <w:rsid w:val="000356C2"/>
    <w:rsid w:val="00035FEB"/>
    <w:rsid w:val="00036035"/>
    <w:rsid w:val="00036B8E"/>
    <w:rsid w:val="00037310"/>
    <w:rsid w:val="00040099"/>
    <w:rsid w:val="000402E4"/>
    <w:rsid w:val="00041040"/>
    <w:rsid w:val="0004119B"/>
    <w:rsid w:val="00041DD6"/>
    <w:rsid w:val="00042FD4"/>
    <w:rsid w:val="0004328B"/>
    <w:rsid w:val="00043A4B"/>
    <w:rsid w:val="00044012"/>
    <w:rsid w:val="000458CB"/>
    <w:rsid w:val="00047499"/>
    <w:rsid w:val="000475BF"/>
    <w:rsid w:val="00050855"/>
    <w:rsid w:val="0005159D"/>
    <w:rsid w:val="000549A6"/>
    <w:rsid w:val="000610F4"/>
    <w:rsid w:val="000620E4"/>
    <w:rsid w:val="00064FCE"/>
    <w:rsid w:val="0006753D"/>
    <w:rsid w:val="00070E0D"/>
    <w:rsid w:val="000734D6"/>
    <w:rsid w:val="00075F76"/>
    <w:rsid w:val="0007773A"/>
    <w:rsid w:val="00077CDF"/>
    <w:rsid w:val="0008085E"/>
    <w:rsid w:val="0008185A"/>
    <w:rsid w:val="00083DB5"/>
    <w:rsid w:val="00084903"/>
    <w:rsid w:val="00085FA0"/>
    <w:rsid w:val="00090696"/>
    <w:rsid w:val="0009163A"/>
    <w:rsid w:val="000947F8"/>
    <w:rsid w:val="00095F1B"/>
    <w:rsid w:val="00096C1B"/>
    <w:rsid w:val="000A03C6"/>
    <w:rsid w:val="000A0776"/>
    <w:rsid w:val="000A3199"/>
    <w:rsid w:val="000A38F7"/>
    <w:rsid w:val="000A4BEE"/>
    <w:rsid w:val="000A55BE"/>
    <w:rsid w:val="000B0351"/>
    <w:rsid w:val="000B5A8D"/>
    <w:rsid w:val="000B65AE"/>
    <w:rsid w:val="000B7E2C"/>
    <w:rsid w:val="000C025B"/>
    <w:rsid w:val="000C0A87"/>
    <w:rsid w:val="000C1444"/>
    <w:rsid w:val="000C367A"/>
    <w:rsid w:val="000C7C12"/>
    <w:rsid w:val="000D09E0"/>
    <w:rsid w:val="000D0B9C"/>
    <w:rsid w:val="000D2698"/>
    <w:rsid w:val="000D7072"/>
    <w:rsid w:val="000D7E5F"/>
    <w:rsid w:val="000E0EBE"/>
    <w:rsid w:val="000E266F"/>
    <w:rsid w:val="000E3355"/>
    <w:rsid w:val="000E3D50"/>
    <w:rsid w:val="000E42B0"/>
    <w:rsid w:val="000E50A8"/>
    <w:rsid w:val="000E7585"/>
    <w:rsid w:val="000F3019"/>
    <w:rsid w:val="000F36BD"/>
    <w:rsid w:val="0010059B"/>
    <w:rsid w:val="0010257F"/>
    <w:rsid w:val="00103196"/>
    <w:rsid w:val="00103570"/>
    <w:rsid w:val="0010509F"/>
    <w:rsid w:val="00107EB8"/>
    <w:rsid w:val="001108B3"/>
    <w:rsid w:val="00110E2B"/>
    <w:rsid w:val="001122DD"/>
    <w:rsid w:val="00113082"/>
    <w:rsid w:val="00114FE3"/>
    <w:rsid w:val="00116778"/>
    <w:rsid w:val="00116D77"/>
    <w:rsid w:val="001205BE"/>
    <w:rsid w:val="00120903"/>
    <w:rsid w:val="00120ADA"/>
    <w:rsid w:val="00122C2D"/>
    <w:rsid w:val="001234E7"/>
    <w:rsid w:val="00124267"/>
    <w:rsid w:val="00124AA5"/>
    <w:rsid w:val="001308B5"/>
    <w:rsid w:val="00132DD9"/>
    <w:rsid w:val="00136067"/>
    <w:rsid w:val="00140316"/>
    <w:rsid w:val="00140809"/>
    <w:rsid w:val="00144F1E"/>
    <w:rsid w:val="00146596"/>
    <w:rsid w:val="00146FD3"/>
    <w:rsid w:val="0015054E"/>
    <w:rsid w:val="00151A25"/>
    <w:rsid w:val="00151D12"/>
    <w:rsid w:val="00153721"/>
    <w:rsid w:val="0015412D"/>
    <w:rsid w:val="001550E9"/>
    <w:rsid w:val="001577BD"/>
    <w:rsid w:val="00162251"/>
    <w:rsid w:val="0016565C"/>
    <w:rsid w:val="00165AA3"/>
    <w:rsid w:val="00166530"/>
    <w:rsid w:val="00166BB3"/>
    <w:rsid w:val="001715CB"/>
    <w:rsid w:val="00172BC4"/>
    <w:rsid w:val="00172CC0"/>
    <w:rsid w:val="00172EED"/>
    <w:rsid w:val="00173DFB"/>
    <w:rsid w:val="00175D32"/>
    <w:rsid w:val="00176204"/>
    <w:rsid w:val="001807D4"/>
    <w:rsid w:val="0018269A"/>
    <w:rsid w:val="001856AB"/>
    <w:rsid w:val="00190522"/>
    <w:rsid w:val="00190BBF"/>
    <w:rsid w:val="001917A7"/>
    <w:rsid w:val="001950AC"/>
    <w:rsid w:val="00196D10"/>
    <w:rsid w:val="001A12AF"/>
    <w:rsid w:val="001A20D3"/>
    <w:rsid w:val="001A2EFC"/>
    <w:rsid w:val="001A30B6"/>
    <w:rsid w:val="001A4E3E"/>
    <w:rsid w:val="001A5222"/>
    <w:rsid w:val="001A5BB6"/>
    <w:rsid w:val="001A6944"/>
    <w:rsid w:val="001A7BB6"/>
    <w:rsid w:val="001B0D75"/>
    <w:rsid w:val="001B2041"/>
    <w:rsid w:val="001B2B4F"/>
    <w:rsid w:val="001B6EF1"/>
    <w:rsid w:val="001C0EFF"/>
    <w:rsid w:val="001C168F"/>
    <w:rsid w:val="001C1776"/>
    <w:rsid w:val="001C17F0"/>
    <w:rsid w:val="001C1BBF"/>
    <w:rsid w:val="001C2B54"/>
    <w:rsid w:val="001C3732"/>
    <w:rsid w:val="001D1D70"/>
    <w:rsid w:val="001D39A4"/>
    <w:rsid w:val="001D3E09"/>
    <w:rsid w:val="001D40ED"/>
    <w:rsid w:val="001D4CD0"/>
    <w:rsid w:val="001D5619"/>
    <w:rsid w:val="001E1E16"/>
    <w:rsid w:val="001E2F64"/>
    <w:rsid w:val="001E4842"/>
    <w:rsid w:val="001E48ED"/>
    <w:rsid w:val="001E4DA2"/>
    <w:rsid w:val="001E5792"/>
    <w:rsid w:val="001E7313"/>
    <w:rsid w:val="001F288E"/>
    <w:rsid w:val="001F29E2"/>
    <w:rsid w:val="001F4362"/>
    <w:rsid w:val="001F7755"/>
    <w:rsid w:val="002039CB"/>
    <w:rsid w:val="002077A8"/>
    <w:rsid w:val="00211493"/>
    <w:rsid w:val="0021289A"/>
    <w:rsid w:val="002207E6"/>
    <w:rsid w:val="00220D9A"/>
    <w:rsid w:val="00221EE6"/>
    <w:rsid w:val="00223981"/>
    <w:rsid w:val="00226203"/>
    <w:rsid w:val="00227047"/>
    <w:rsid w:val="002279A9"/>
    <w:rsid w:val="002300DF"/>
    <w:rsid w:val="00233FDB"/>
    <w:rsid w:val="002370E1"/>
    <w:rsid w:val="002379EC"/>
    <w:rsid w:val="00242C0E"/>
    <w:rsid w:val="00242C2F"/>
    <w:rsid w:val="00244F1D"/>
    <w:rsid w:val="002452E6"/>
    <w:rsid w:val="00253769"/>
    <w:rsid w:val="00254B50"/>
    <w:rsid w:val="00254EDD"/>
    <w:rsid w:val="002565CA"/>
    <w:rsid w:val="0025680A"/>
    <w:rsid w:val="00256D9E"/>
    <w:rsid w:val="00263382"/>
    <w:rsid w:val="002637EE"/>
    <w:rsid w:val="00264669"/>
    <w:rsid w:val="00265318"/>
    <w:rsid w:val="00266028"/>
    <w:rsid w:val="00266417"/>
    <w:rsid w:val="00266CF7"/>
    <w:rsid w:val="00267157"/>
    <w:rsid w:val="00273D2D"/>
    <w:rsid w:val="0027449B"/>
    <w:rsid w:val="00275E82"/>
    <w:rsid w:val="0027647F"/>
    <w:rsid w:val="00276AD8"/>
    <w:rsid w:val="00277BB4"/>
    <w:rsid w:val="00282433"/>
    <w:rsid w:val="00284B11"/>
    <w:rsid w:val="00285254"/>
    <w:rsid w:val="00285CEB"/>
    <w:rsid w:val="002907BB"/>
    <w:rsid w:val="00292593"/>
    <w:rsid w:val="00292B11"/>
    <w:rsid w:val="002930E8"/>
    <w:rsid w:val="0029576C"/>
    <w:rsid w:val="00297418"/>
    <w:rsid w:val="00297DC9"/>
    <w:rsid w:val="002A00FB"/>
    <w:rsid w:val="002A1F18"/>
    <w:rsid w:val="002A3A2B"/>
    <w:rsid w:val="002A4371"/>
    <w:rsid w:val="002A6358"/>
    <w:rsid w:val="002B03A9"/>
    <w:rsid w:val="002B080E"/>
    <w:rsid w:val="002B0A24"/>
    <w:rsid w:val="002B2214"/>
    <w:rsid w:val="002B34B5"/>
    <w:rsid w:val="002B7A7F"/>
    <w:rsid w:val="002C0A80"/>
    <w:rsid w:val="002C0AD1"/>
    <w:rsid w:val="002C33BF"/>
    <w:rsid w:val="002C4AA2"/>
    <w:rsid w:val="002C60BF"/>
    <w:rsid w:val="002D19D2"/>
    <w:rsid w:val="002D1C99"/>
    <w:rsid w:val="002D1E4F"/>
    <w:rsid w:val="002D3116"/>
    <w:rsid w:val="002D4B05"/>
    <w:rsid w:val="002D638C"/>
    <w:rsid w:val="002D6FD7"/>
    <w:rsid w:val="002D73C9"/>
    <w:rsid w:val="002E055D"/>
    <w:rsid w:val="002E1055"/>
    <w:rsid w:val="002E1650"/>
    <w:rsid w:val="002E4861"/>
    <w:rsid w:val="002E5474"/>
    <w:rsid w:val="002F2B85"/>
    <w:rsid w:val="002F3463"/>
    <w:rsid w:val="002F47E1"/>
    <w:rsid w:val="0030061D"/>
    <w:rsid w:val="00301158"/>
    <w:rsid w:val="00301AFF"/>
    <w:rsid w:val="0030285B"/>
    <w:rsid w:val="0030318C"/>
    <w:rsid w:val="00303209"/>
    <w:rsid w:val="00307DE5"/>
    <w:rsid w:val="00310A36"/>
    <w:rsid w:val="003113AD"/>
    <w:rsid w:val="003133F9"/>
    <w:rsid w:val="0031375C"/>
    <w:rsid w:val="00320C8A"/>
    <w:rsid w:val="00321B88"/>
    <w:rsid w:val="003241DA"/>
    <w:rsid w:val="00324DEE"/>
    <w:rsid w:val="00327E39"/>
    <w:rsid w:val="003301A5"/>
    <w:rsid w:val="0033455F"/>
    <w:rsid w:val="00334633"/>
    <w:rsid w:val="0033518C"/>
    <w:rsid w:val="003357AA"/>
    <w:rsid w:val="0033594A"/>
    <w:rsid w:val="00337061"/>
    <w:rsid w:val="0033721D"/>
    <w:rsid w:val="0034383A"/>
    <w:rsid w:val="003438C9"/>
    <w:rsid w:val="003446C1"/>
    <w:rsid w:val="003452F4"/>
    <w:rsid w:val="003458AC"/>
    <w:rsid w:val="00346280"/>
    <w:rsid w:val="0034750B"/>
    <w:rsid w:val="00347F90"/>
    <w:rsid w:val="003508E2"/>
    <w:rsid w:val="003519AC"/>
    <w:rsid w:val="00354E35"/>
    <w:rsid w:val="0035793A"/>
    <w:rsid w:val="00361285"/>
    <w:rsid w:val="003615EA"/>
    <w:rsid w:val="00366201"/>
    <w:rsid w:val="0036658C"/>
    <w:rsid w:val="003666E3"/>
    <w:rsid w:val="00367880"/>
    <w:rsid w:val="00372001"/>
    <w:rsid w:val="003809EC"/>
    <w:rsid w:val="00381955"/>
    <w:rsid w:val="0038581B"/>
    <w:rsid w:val="0038621A"/>
    <w:rsid w:val="003862DB"/>
    <w:rsid w:val="0038685E"/>
    <w:rsid w:val="00387750"/>
    <w:rsid w:val="0039044F"/>
    <w:rsid w:val="003961F9"/>
    <w:rsid w:val="0039652A"/>
    <w:rsid w:val="00396584"/>
    <w:rsid w:val="003A0AF0"/>
    <w:rsid w:val="003A1A81"/>
    <w:rsid w:val="003A1ECE"/>
    <w:rsid w:val="003A36E7"/>
    <w:rsid w:val="003A408D"/>
    <w:rsid w:val="003A4204"/>
    <w:rsid w:val="003A45A1"/>
    <w:rsid w:val="003A6998"/>
    <w:rsid w:val="003A71FB"/>
    <w:rsid w:val="003B136D"/>
    <w:rsid w:val="003B2448"/>
    <w:rsid w:val="003B307A"/>
    <w:rsid w:val="003B4677"/>
    <w:rsid w:val="003B5175"/>
    <w:rsid w:val="003B5B42"/>
    <w:rsid w:val="003B6FBB"/>
    <w:rsid w:val="003C0F7B"/>
    <w:rsid w:val="003C13F8"/>
    <w:rsid w:val="003C179C"/>
    <w:rsid w:val="003C6C13"/>
    <w:rsid w:val="003C70F8"/>
    <w:rsid w:val="003C7BC3"/>
    <w:rsid w:val="003D3472"/>
    <w:rsid w:val="003D4D54"/>
    <w:rsid w:val="003D58A3"/>
    <w:rsid w:val="003D5E50"/>
    <w:rsid w:val="003D6939"/>
    <w:rsid w:val="003E030D"/>
    <w:rsid w:val="003E2427"/>
    <w:rsid w:val="003E7ADE"/>
    <w:rsid w:val="003F1529"/>
    <w:rsid w:val="003F1726"/>
    <w:rsid w:val="003F17B0"/>
    <w:rsid w:val="003F2B34"/>
    <w:rsid w:val="003F3DCB"/>
    <w:rsid w:val="003F4053"/>
    <w:rsid w:val="003F436C"/>
    <w:rsid w:val="003F5841"/>
    <w:rsid w:val="003F632F"/>
    <w:rsid w:val="00401191"/>
    <w:rsid w:val="004028B4"/>
    <w:rsid w:val="00402B6E"/>
    <w:rsid w:val="00403FC6"/>
    <w:rsid w:val="00404138"/>
    <w:rsid w:val="00404DAA"/>
    <w:rsid w:val="00404DFE"/>
    <w:rsid w:val="0041243C"/>
    <w:rsid w:val="00413055"/>
    <w:rsid w:val="004136A4"/>
    <w:rsid w:val="0041492B"/>
    <w:rsid w:val="0041534A"/>
    <w:rsid w:val="004163AD"/>
    <w:rsid w:val="00424879"/>
    <w:rsid w:val="00426E6B"/>
    <w:rsid w:val="004311E6"/>
    <w:rsid w:val="00431863"/>
    <w:rsid w:val="00435B88"/>
    <w:rsid w:val="00436D27"/>
    <w:rsid w:val="0044296D"/>
    <w:rsid w:val="004442B4"/>
    <w:rsid w:val="00445952"/>
    <w:rsid w:val="00447872"/>
    <w:rsid w:val="00450D5A"/>
    <w:rsid w:val="00451FF1"/>
    <w:rsid w:val="00454839"/>
    <w:rsid w:val="00455C01"/>
    <w:rsid w:val="00456691"/>
    <w:rsid w:val="00457950"/>
    <w:rsid w:val="0046044D"/>
    <w:rsid w:val="004607B6"/>
    <w:rsid w:val="00460CB9"/>
    <w:rsid w:val="0046159D"/>
    <w:rsid w:val="004619E9"/>
    <w:rsid w:val="00463307"/>
    <w:rsid w:val="00463369"/>
    <w:rsid w:val="0046452F"/>
    <w:rsid w:val="00464890"/>
    <w:rsid w:val="004655B2"/>
    <w:rsid w:val="00470267"/>
    <w:rsid w:val="00470E7A"/>
    <w:rsid w:val="004716D3"/>
    <w:rsid w:val="00472CFB"/>
    <w:rsid w:val="00473CEE"/>
    <w:rsid w:val="004745FB"/>
    <w:rsid w:val="00474D1A"/>
    <w:rsid w:val="00475A19"/>
    <w:rsid w:val="00475D4F"/>
    <w:rsid w:val="00476688"/>
    <w:rsid w:val="004778E2"/>
    <w:rsid w:val="004806FC"/>
    <w:rsid w:val="00485BA7"/>
    <w:rsid w:val="00487221"/>
    <w:rsid w:val="00491288"/>
    <w:rsid w:val="00491A2D"/>
    <w:rsid w:val="0049252A"/>
    <w:rsid w:val="00494CD8"/>
    <w:rsid w:val="00494EBD"/>
    <w:rsid w:val="00494F85"/>
    <w:rsid w:val="00497457"/>
    <w:rsid w:val="00497475"/>
    <w:rsid w:val="00497991"/>
    <w:rsid w:val="004A1452"/>
    <w:rsid w:val="004A27D8"/>
    <w:rsid w:val="004A3E62"/>
    <w:rsid w:val="004A7A4D"/>
    <w:rsid w:val="004B0041"/>
    <w:rsid w:val="004B16A3"/>
    <w:rsid w:val="004B1F01"/>
    <w:rsid w:val="004B41B8"/>
    <w:rsid w:val="004B5877"/>
    <w:rsid w:val="004B5A4D"/>
    <w:rsid w:val="004B737B"/>
    <w:rsid w:val="004C0CC1"/>
    <w:rsid w:val="004C153B"/>
    <w:rsid w:val="004C26B7"/>
    <w:rsid w:val="004C352F"/>
    <w:rsid w:val="004C40EA"/>
    <w:rsid w:val="004C63A6"/>
    <w:rsid w:val="004D0AA4"/>
    <w:rsid w:val="004D1064"/>
    <w:rsid w:val="004D2266"/>
    <w:rsid w:val="004D28A8"/>
    <w:rsid w:val="004D2DA5"/>
    <w:rsid w:val="004D305E"/>
    <w:rsid w:val="004D3406"/>
    <w:rsid w:val="004D659F"/>
    <w:rsid w:val="004E1042"/>
    <w:rsid w:val="004E375A"/>
    <w:rsid w:val="004E3BBC"/>
    <w:rsid w:val="004E3CC5"/>
    <w:rsid w:val="004E57CB"/>
    <w:rsid w:val="004F04D2"/>
    <w:rsid w:val="004F0FF2"/>
    <w:rsid w:val="004F344C"/>
    <w:rsid w:val="004F5491"/>
    <w:rsid w:val="004F557C"/>
    <w:rsid w:val="004F576C"/>
    <w:rsid w:val="00500465"/>
    <w:rsid w:val="00501561"/>
    <w:rsid w:val="00502622"/>
    <w:rsid w:val="00503745"/>
    <w:rsid w:val="00503E14"/>
    <w:rsid w:val="00506CF8"/>
    <w:rsid w:val="0051231F"/>
    <w:rsid w:val="00513189"/>
    <w:rsid w:val="00513579"/>
    <w:rsid w:val="00515873"/>
    <w:rsid w:val="00516F30"/>
    <w:rsid w:val="00517D13"/>
    <w:rsid w:val="00517ED2"/>
    <w:rsid w:val="00521D91"/>
    <w:rsid w:val="005226B1"/>
    <w:rsid w:val="005241B0"/>
    <w:rsid w:val="00525428"/>
    <w:rsid w:val="0052609E"/>
    <w:rsid w:val="00526C54"/>
    <w:rsid w:val="00533B96"/>
    <w:rsid w:val="005358C3"/>
    <w:rsid w:val="005406A7"/>
    <w:rsid w:val="005429C7"/>
    <w:rsid w:val="005438E5"/>
    <w:rsid w:val="0054538B"/>
    <w:rsid w:val="00545BD7"/>
    <w:rsid w:val="00546680"/>
    <w:rsid w:val="0055112B"/>
    <w:rsid w:val="00552166"/>
    <w:rsid w:val="00552F2B"/>
    <w:rsid w:val="00556D80"/>
    <w:rsid w:val="0055794C"/>
    <w:rsid w:val="00560722"/>
    <w:rsid w:val="00562421"/>
    <w:rsid w:val="005624FD"/>
    <w:rsid w:val="00563F3C"/>
    <w:rsid w:val="00564128"/>
    <w:rsid w:val="00565A5C"/>
    <w:rsid w:val="00565D40"/>
    <w:rsid w:val="00566000"/>
    <w:rsid w:val="00571A64"/>
    <w:rsid w:val="00573D11"/>
    <w:rsid w:val="005750ED"/>
    <w:rsid w:val="00577528"/>
    <w:rsid w:val="00577A41"/>
    <w:rsid w:val="00580DBF"/>
    <w:rsid w:val="0058154C"/>
    <w:rsid w:val="00582272"/>
    <w:rsid w:val="00583FD9"/>
    <w:rsid w:val="00587133"/>
    <w:rsid w:val="005915D5"/>
    <w:rsid w:val="00593963"/>
    <w:rsid w:val="00594134"/>
    <w:rsid w:val="005A02D6"/>
    <w:rsid w:val="005A3E08"/>
    <w:rsid w:val="005A4E92"/>
    <w:rsid w:val="005A4EA8"/>
    <w:rsid w:val="005A5AE0"/>
    <w:rsid w:val="005A6624"/>
    <w:rsid w:val="005A7B57"/>
    <w:rsid w:val="005B04C5"/>
    <w:rsid w:val="005B23CF"/>
    <w:rsid w:val="005B5495"/>
    <w:rsid w:val="005B72B6"/>
    <w:rsid w:val="005C490C"/>
    <w:rsid w:val="005C6518"/>
    <w:rsid w:val="005C684A"/>
    <w:rsid w:val="005C766F"/>
    <w:rsid w:val="005D4099"/>
    <w:rsid w:val="005D46D6"/>
    <w:rsid w:val="005D4A33"/>
    <w:rsid w:val="005D54FF"/>
    <w:rsid w:val="005D6547"/>
    <w:rsid w:val="005D755F"/>
    <w:rsid w:val="005D7687"/>
    <w:rsid w:val="005D777A"/>
    <w:rsid w:val="005E0F13"/>
    <w:rsid w:val="005E61D1"/>
    <w:rsid w:val="005F1C8A"/>
    <w:rsid w:val="005F24A0"/>
    <w:rsid w:val="005F2C09"/>
    <w:rsid w:val="005F37C0"/>
    <w:rsid w:val="005F3911"/>
    <w:rsid w:val="005F497E"/>
    <w:rsid w:val="005F5160"/>
    <w:rsid w:val="005F6995"/>
    <w:rsid w:val="005F7ACD"/>
    <w:rsid w:val="00600341"/>
    <w:rsid w:val="006028CE"/>
    <w:rsid w:val="00605BD5"/>
    <w:rsid w:val="0060724C"/>
    <w:rsid w:val="00611C73"/>
    <w:rsid w:val="00612BB9"/>
    <w:rsid w:val="00613F8C"/>
    <w:rsid w:val="0061459A"/>
    <w:rsid w:val="00617768"/>
    <w:rsid w:val="006213B6"/>
    <w:rsid w:val="0062588B"/>
    <w:rsid w:val="00630B2A"/>
    <w:rsid w:val="00631220"/>
    <w:rsid w:val="0063177E"/>
    <w:rsid w:val="006326EE"/>
    <w:rsid w:val="00632964"/>
    <w:rsid w:val="006342A1"/>
    <w:rsid w:val="0063455F"/>
    <w:rsid w:val="00635494"/>
    <w:rsid w:val="006364EA"/>
    <w:rsid w:val="00640388"/>
    <w:rsid w:val="00640DD8"/>
    <w:rsid w:val="00641178"/>
    <w:rsid w:val="00642A00"/>
    <w:rsid w:val="00642C1D"/>
    <w:rsid w:val="0064401F"/>
    <w:rsid w:val="00646794"/>
    <w:rsid w:val="00646DE9"/>
    <w:rsid w:val="00647364"/>
    <w:rsid w:val="00647C8F"/>
    <w:rsid w:val="00650385"/>
    <w:rsid w:val="00650650"/>
    <w:rsid w:val="0065164A"/>
    <w:rsid w:val="00652138"/>
    <w:rsid w:val="00655331"/>
    <w:rsid w:val="00656031"/>
    <w:rsid w:val="006564A5"/>
    <w:rsid w:val="00656FDE"/>
    <w:rsid w:val="006609CA"/>
    <w:rsid w:val="00664FC6"/>
    <w:rsid w:val="00665174"/>
    <w:rsid w:val="006663DC"/>
    <w:rsid w:val="00667501"/>
    <w:rsid w:val="006676C6"/>
    <w:rsid w:val="00671A0F"/>
    <w:rsid w:val="00673903"/>
    <w:rsid w:val="006753FE"/>
    <w:rsid w:val="006760E9"/>
    <w:rsid w:val="006807EF"/>
    <w:rsid w:val="00680AF4"/>
    <w:rsid w:val="006815C6"/>
    <w:rsid w:val="0068218E"/>
    <w:rsid w:val="006821FC"/>
    <w:rsid w:val="00682629"/>
    <w:rsid w:val="0068445C"/>
    <w:rsid w:val="006845E1"/>
    <w:rsid w:val="0068615B"/>
    <w:rsid w:val="00686572"/>
    <w:rsid w:val="00687009"/>
    <w:rsid w:val="006879D5"/>
    <w:rsid w:val="006917CE"/>
    <w:rsid w:val="00691D05"/>
    <w:rsid w:val="006950DA"/>
    <w:rsid w:val="00696A1F"/>
    <w:rsid w:val="00696C5D"/>
    <w:rsid w:val="006A1BA8"/>
    <w:rsid w:val="006A1BF5"/>
    <w:rsid w:val="006A21FC"/>
    <w:rsid w:val="006A3CA5"/>
    <w:rsid w:val="006A4B46"/>
    <w:rsid w:val="006B0A02"/>
    <w:rsid w:val="006B0F48"/>
    <w:rsid w:val="006B30A5"/>
    <w:rsid w:val="006B3629"/>
    <w:rsid w:val="006B4451"/>
    <w:rsid w:val="006B452C"/>
    <w:rsid w:val="006B59C4"/>
    <w:rsid w:val="006B6B26"/>
    <w:rsid w:val="006B7A75"/>
    <w:rsid w:val="006B7E4A"/>
    <w:rsid w:val="006C1990"/>
    <w:rsid w:val="006C1B0F"/>
    <w:rsid w:val="006C2E13"/>
    <w:rsid w:val="006C67CA"/>
    <w:rsid w:val="006C79E4"/>
    <w:rsid w:val="006D16E7"/>
    <w:rsid w:val="006D50D5"/>
    <w:rsid w:val="006D76A2"/>
    <w:rsid w:val="006E050D"/>
    <w:rsid w:val="006E2013"/>
    <w:rsid w:val="006E4318"/>
    <w:rsid w:val="006E4541"/>
    <w:rsid w:val="006E5FB1"/>
    <w:rsid w:val="006F08BF"/>
    <w:rsid w:val="006F1080"/>
    <w:rsid w:val="006F3C57"/>
    <w:rsid w:val="006F3FE3"/>
    <w:rsid w:val="006F42BE"/>
    <w:rsid w:val="006F4EA3"/>
    <w:rsid w:val="007006DB"/>
    <w:rsid w:val="00701BA4"/>
    <w:rsid w:val="00704C9B"/>
    <w:rsid w:val="00704D20"/>
    <w:rsid w:val="007059C3"/>
    <w:rsid w:val="00705C96"/>
    <w:rsid w:val="0070622C"/>
    <w:rsid w:val="00711620"/>
    <w:rsid w:val="00714320"/>
    <w:rsid w:val="007157E0"/>
    <w:rsid w:val="007159B4"/>
    <w:rsid w:val="007171D3"/>
    <w:rsid w:val="00717242"/>
    <w:rsid w:val="007208F0"/>
    <w:rsid w:val="00720D3D"/>
    <w:rsid w:val="00721241"/>
    <w:rsid w:val="00722553"/>
    <w:rsid w:val="00725E1E"/>
    <w:rsid w:val="0072651B"/>
    <w:rsid w:val="0072788C"/>
    <w:rsid w:val="007336FE"/>
    <w:rsid w:val="00735ADE"/>
    <w:rsid w:val="00736352"/>
    <w:rsid w:val="00741A47"/>
    <w:rsid w:val="00742934"/>
    <w:rsid w:val="00745519"/>
    <w:rsid w:val="00745D16"/>
    <w:rsid w:val="00746020"/>
    <w:rsid w:val="00747BEC"/>
    <w:rsid w:val="00750073"/>
    <w:rsid w:val="0076252D"/>
    <w:rsid w:val="007626CB"/>
    <w:rsid w:val="00762F8D"/>
    <w:rsid w:val="00765229"/>
    <w:rsid w:val="00765D85"/>
    <w:rsid w:val="00766ED8"/>
    <w:rsid w:val="0076772E"/>
    <w:rsid w:val="00771D92"/>
    <w:rsid w:val="00772235"/>
    <w:rsid w:val="00772CAD"/>
    <w:rsid w:val="00774D00"/>
    <w:rsid w:val="00785369"/>
    <w:rsid w:val="00790008"/>
    <w:rsid w:val="00790776"/>
    <w:rsid w:val="00792D1E"/>
    <w:rsid w:val="007941BE"/>
    <w:rsid w:val="0079726E"/>
    <w:rsid w:val="00797854"/>
    <w:rsid w:val="00797C90"/>
    <w:rsid w:val="007A05AE"/>
    <w:rsid w:val="007A61F6"/>
    <w:rsid w:val="007A6320"/>
    <w:rsid w:val="007A6884"/>
    <w:rsid w:val="007B0AC9"/>
    <w:rsid w:val="007B5BD1"/>
    <w:rsid w:val="007C134B"/>
    <w:rsid w:val="007C25DB"/>
    <w:rsid w:val="007C3F41"/>
    <w:rsid w:val="007C515C"/>
    <w:rsid w:val="007C7184"/>
    <w:rsid w:val="007C76B8"/>
    <w:rsid w:val="007D1AFC"/>
    <w:rsid w:val="007D3308"/>
    <w:rsid w:val="007E1D68"/>
    <w:rsid w:val="007E1EA2"/>
    <w:rsid w:val="007E2607"/>
    <w:rsid w:val="007E4A6A"/>
    <w:rsid w:val="007E52E3"/>
    <w:rsid w:val="007E5643"/>
    <w:rsid w:val="007E5D3E"/>
    <w:rsid w:val="007E7450"/>
    <w:rsid w:val="007E7910"/>
    <w:rsid w:val="007E7F9C"/>
    <w:rsid w:val="007F0482"/>
    <w:rsid w:val="007F16ED"/>
    <w:rsid w:val="007F1820"/>
    <w:rsid w:val="007F62A5"/>
    <w:rsid w:val="007F67AB"/>
    <w:rsid w:val="0080062C"/>
    <w:rsid w:val="00800671"/>
    <w:rsid w:val="00801B1A"/>
    <w:rsid w:val="008028CD"/>
    <w:rsid w:val="00803617"/>
    <w:rsid w:val="00803D66"/>
    <w:rsid w:val="00804356"/>
    <w:rsid w:val="0080503F"/>
    <w:rsid w:val="00807004"/>
    <w:rsid w:val="008075F8"/>
    <w:rsid w:val="00810B94"/>
    <w:rsid w:val="00811620"/>
    <w:rsid w:val="008140F9"/>
    <w:rsid w:val="0082129A"/>
    <w:rsid w:val="00821FE0"/>
    <w:rsid w:val="00823134"/>
    <w:rsid w:val="00825ACB"/>
    <w:rsid w:val="00826EAD"/>
    <w:rsid w:val="008309F0"/>
    <w:rsid w:val="0083130A"/>
    <w:rsid w:val="00833AF6"/>
    <w:rsid w:val="00834C6D"/>
    <w:rsid w:val="00836C83"/>
    <w:rsid w:val="008411B6"/>
    <w:rsid w:val="00843FDD"/>
    <w:rsid w:val="008466A6"/>
    <w:rsid w:val="00847BE8"/>
    <w:rsid w:val="008524FC"/>
    <w:rsid w:val="00852FF4"/>
    <w:rsid w:val="0085322B"/>
    <w:rsid w:val="0085348F"/>
    <w:rsid w:val="00856BA2"/>
    <w:rsid w:val="00860CAD"/>
    <w:rsid w:val="008641F4"/>
    <w:rsid w:val="008657D5"/>
    <w:rsid w:val="00867FA5"/>
    <w:rsid w:val="008701BC"/>
    <w:rsid w:val="008704AA"/>
    <w:rsid w:val="0087266D"/>
    <w:rsid w:val="00872B65"/>
    <w:rsid w:val="00873276"/>
    <w:rsid w:val="00873D0A"/>
    <w:rsid w:val="00873FE5"/>
    <w:rsid w:val="008753F5"/>
    <w:rsid w:val="00877052"/>
    <w:rsid w:val="00880377"/>
    <w:rsid w:val="0088054F"/>
    <w:rsid w:val="008822A2"/>
    <w:rsid w:val="00882677"/>
    <w:rsid w:val="00883129"/>
    <w:rsid w:val="00886057"/>
    <w:rsid w:val="0088658B"/>
    <w:rsid w:val="00887615"/>
    <w:rsid w:val="00890CBE"/>
    <w:rsid w:val="00894C41"/>
    <w:rsid w:val="00894CC2"/>
    <w:rsid w:val="008A19FA"/>
    <w:rsid w:val="008A1A96"/>
    <w:rsid w:val="008A56ED"/>
    <w:rsid w:val="008A7231"/>
    <w:rsid w:val="008B0727"/>
    <w:rsid w:val="008B14D7"/>
    <w:rsid w:val="008B192A"/>
    <w:rsid w:val="008B3028"/>
    <w:rsid w:val="008B4648"/>
    <w:rsid w:val="008B5CDF"/>
    <w:rsid w:val="008B74B6"/>
    <w:rsid w:val="008B7F92"/>
    <w:rsid w:val="008C2010"/>
    <w:rsid w:val="008C2DD7"/>
    <w:rsid w:val="008C3075"/>
    <w:rsid w:val="008C3408"/>
    <w:rsid w:val="008C6D6E"/>
    <w:rsid w:val="008C7E11"/>
    <w:rsid w:val="008D00D7"/>
    <w:rsid w:val="008D14D6"/>
    <w:rsid w:val="008D2C0E"/>
    <w:rsid w:val="008D2CFB"/>
    <w:rsid w:val="008D5EB8"/>
    <w:rsid w:val="008E004D"/>
    <w:rsid w:val="008E3CEE"/>
    <w:rsid w:val="008F05EF"/>
    <w:rsid w:val="008F1F8F"/>
    <w:rsid w:val="008F2231"/>
    <w:rsid w:val="008F3882"/>
    <w:rsid w:val="008F74C4"/>
    <w:rsid w:val="00901EF8"/>
    <w:rsid w:val="00902329"/>
    <w:rsid w:val="009041A6"/>
    <w:rsid w:val="00906CF5"/>
    <w:rsid w:val="00907E35"/>
    <w:rsid w:val="0091143D"/>
    <w:rsid w:val="0091241E"/>
    <w:rsid w:val="00914A30"/>
    <w:rsid w:val="00916173"/>
    <w:rsid w:val="00916465"/>
    <w:rsid w:val="00916810"/>
    <w:rsid w:val="00917501"/>
    <w:rsid w:val="00917E7D"/>
    <w:rsid w:val="00920A98"/>
    <w:rsid w:val="00920FC8"/>
    <w:rsid w:val="00923D90"/>
    <w:rsid w:val="0092611D"/>
    <w:rsid w:val="00927030"/>
    <w:rsid w:val="00927A86"/>
    <w:rsid w:val="00930298"/>
    <w:rsid w:val="00930E62"/>
    <w:rsid w:val="00931802"/>
    <w:rsid w:val="00932ACF"/>
    <w:rsid w:val="0093320A"/>
    <w:rsid w:val="00933F08"/>
    <w:rsid w:val="00936C42"/>
    <w:rsid w:val="009371D7"/>
    <w:rsid w:val="0094404E"/>
    <w:rsid w:val="00944D49"/>
    <w:rsid w:val="00957BD6"/>
    <w:rsid w:val="009607B7"/>
    <w:rsid w:val="00960C32"/>
    <w:rsid w:val="00960C91"/>
    <w:rsid w:val="00960EC7"/>
    <w:rsid w:val="00961226"/>
    <w:rsid w:val="00963620"/>
    <w:rsid w:val="009645F7"/>
    <w:rsid w:val="00971562"/>
    <w:rsid w:val="0097186B"/>
    <w:rsid w:val="00971EED"/>
    <w:rsid w:val="00971F03"/>
    <w:rsid w:val="009723E1"/>
    <w:rsid w:val="00973913"/>
    <w:rsid w:val="0097393A"/>
    <w:rsid w:val="0097536C"/>
    <w:rsid w:val="009779CB"/>
    <w:rsid w:val="009825ED"/>
    <w:rsid w:val="009833C5"/>
    <w:rsid w:val="00983ECB"/>
    <w:rsid w:val="0098424B"/>
    <w:rsid w:val="00986B52"/>
    <w:rsid w:val="009874DE"/>
    <w:rsid w:val="009923D5"/>
    <w:rsid w:val="00993F9E"/>
    <w:rsid w:val="0099602A"/>
    <w:rsid w:val="009972A3"/>
    <w:rsid w:val="00997A95"/>
    <w:rsid w:val="00997B93"/>
    <w:rsid w:val="009A03FF"/>
    <w:rsid w:val="009A0742"/>
    <w:rsid w:val="009A129E"/>
    <w:rsid w:val="009A12F2"/>
    <w:rsid w:val="009A1FE4"/>
    <w:rsid w:val="009A25CD"/>
    <w:rsid w:val="009A38A8"/>
    <w:rsid w:val="009A4E4C"/>
    <w:rsid w:val="009A5CE4"/>
    <w:rsid w:val="009A6C0D"/>
    <w:rsid w:val="009A6D6E"/>
    <w:rsid w:val="009B14EA"/>
    <w:rsid w:val="009B27ED"/>
    <w:rsid w:val="009C1228"/>
    <w:rsid w:val="009C2149"/>
    <w:rsid w:val="009C2F58"/>
    <w:rsid w:val="009C4D68"/>
    <w:rsid w:val="009C64B5"/>
    <w:rsid w:val="009C723A"/>
    <w:rsid w:val="009C75BC"/>
    <w:rsid w:val="009D0624"/>
    <w:rsid w:val="009D1987"/>
    <w:rsid w:val="009D46E2"/>
    <w:rsid w:val="009D5B66"/>
    <w:rsid w:val="009D5CE6"/>
    <w:rsid w:val="009D5DB3"/>
    <w:rsid w:val="009D76D3"/>
    <w:rsid w:val="009D7812"/>
    <w:rsid w:val="009D7B23"/>
    <w:rsid w:val="009D7B4F"/>
    <w:rsid w:val="009E1F56"/>
    <w:rsid w:val="009E5E8A"/>
    <w:rsid w:val="009E6447"/>
    <w:rsid w:val="009E7BB9"/>
    <w:rsid w:val="009F0735"/>
    <w:rsid w:val="009F16F8"/>
    <w:rsid w:val="009F1957"/>
    <w:rsid w:val="009F1D8F"/>
    <w:rsid w:val="009F222B"/>
    <w:rsid w:val="009F6CE3"/>
    <w:rsid w:val="00A008E2"/>
    <w:rsid w:val="00A01AE4"/>
    <w:rsid w:val="00A04DF3"/>
    <w:rsid w:val="00A070E3"/>
    <w:rsid w:val="00A14730"/>
    <w:rsid w:val="00A151C4"/>
    <w:rsid w:val="00A16A3E"/>
    <w:rsid w:val="00A16AD3"/>
    <w:rsid w:val="00A17D12"/>
    <w:rsid w:val="00A20CC8"/>
    <w:rsid w:val="00A2194C"/>
    <w:rsid w:val="00A243CD"/>
    <w:rsid w:val="00A2488A"/>
    <w:rsid w:val="00A24938"/>
    <w:rsid w:val="00A301B2"/>
    <w:rsid w:val="00A305CC"/>
    <w:rsid w:val="00A314C6"/>
    <w:rsid w:val="00A31A19"/>
    <w:rsid w:val="00A32766"/>
    <w:rsid w:val="00A32CD7"/>
    <w:rsid w:val="00A33D76"/>
    <w:rsid w:val="00A37D28"/>
    <w:rsid w:val="00A4083C"/>
    <w:rsid w:val="00A40D1A"/>
    <w:rsid w:val="00A40E3B"/>
    <w:rsid w:val="00A41323"/>
    <w:rsid w:val="00A41B53"/>
    <w:rsid w:val="00A42C23"/>
    <w:rsid w:val="00A47834"/>
    <w:rsid w:val="00A50083"/>
    <w:rsid w:val="00A526EE"/>
    <w:rsid w:val="00A5389E"/>
    <w:rsid w:val="00A53C75"/>
    <w:rsid w:val="00A54650"/>
    <w:rsid w:val="00A561C4"/>
    <w:rsid w:val="00A5762C"/>
    <w:rsid w:val="00A57765"/>
    <w:rsid w:val="00A57D53"/>
    <w:rsid w:val="00A60E03"/>
    <w:rsid w:val="00A62101"/>
    <w:rsid w:val="00A64501"/>
    <w:rsid w:val="00A64A5D"/>
    <w:rsid w:val="00A67A13"/>
    <w:rsid w:val="00A7145F"/>
    <w:rsid w:val="00A71D54"/>
    <w:rsid w:val="00A76B50"/>
    <w:rsid w:val="00A76C42"/>
    <w:rsid w:val="00A835DB"/>
    <w:rsid w:val="00A837C4"/>
    <w:rsid w:val="00A87220"/>
    <w:rsid w:val="00A928A4"/>
    <w:rsid w:val="00A9403C"/>
    <w:rsid w:val="00A9523E"/>
    <w:rsid w:val="00A95574"/>
    <w:rsid w:val="00A97704"/>
    <w:rsid w:val="00AA197E"/>
    <w:rsid w:val="00AA2D5E"/>
    <w:rsid w:val="00AA3306"/>
    <w:rsid w:val="00AA3805"/>
    <w:rsid w:val="00AA5FA2"/>
    <w:rsid w:val="00AA5FE7"/>
    <w:rsid w:val="00AA7117"/>
    <w:rsid w:val="00AA7A69"/>
    <w:rsid w:val="00AB2108"/>
    <w:rsid w:val="00AB3398"/>
    <w:rsid w:val="00AB3838"/>
    <w:rsid w:val="00AB3BB4"/>
    <w:rsid w:val="00AB477F"/>
    <w:rsid w:val="00AC0945"/>
    <w:rsid w:val="00AD1EF2"/>
    <w:rsid w:val="00AD2C6B"/>
    <w:rsid w:val="00AD3347"/>
    <w:rsid w:val="00AD3FD6"/>
    <w:rsid w:val="00AD42A8"/>
    <w:rsid w:val="00AD53AA"/>
    <w:rsid w:val="00AD5E19"/>
    <w:rsid w:val="00AD6F9A"/>
    <w:rsid w:val="00AD7B3E"/>
    <w:rsid w:val="00AD7BF3"/>
    <w:rsid w:val="00AE1354"/>
    <w:rsid w:val="00AE2288"/>
    <w:rsid w:val="00AE5DFB"/>
    <w:rsid w:val="00AE75A1"/>
    <w:rsid w:val="00AF2058"/>
    <w:rsid w:val="00AF262C"/>
    <w:rsid w:val="00AF37FA"/>
    <w:rsid w:val="00AF5677"/>
    <w:rsid w:val="00AF6B11"/>
    <w:rsid w:val="00AF6BA7"/>
    <w:rsid w:val="00B010D1"/>
    <w:rsid w:val="00B01F78"/>
    <w:rsid w:val="00B02CEE"/>
    <w:rsid w:val="00B06523"/>
    <w:rsid w:val="00B10BFA"/>
    <w:rsid w:val="00B11318"/>
    <w:rsid w:val="00B114D2"/>
    <w:rsid w:val="00B14E73"/>
    <w:rsid w:val="00B23B8F"/>
    <w:rsid w:val="00B24AE7"/>
    <w:rsid w:val="00B24CC2"/>
    <w:rsid w:val="00B25675"/>
    <w:rsid w:val="00B2634A"/>
    <w:rsid w:val="00B3000B"/>
    <w:rsid w:val="00B30902"/>
    <w:rsid w:val="00B316C1"/>
    <w:rsid w:val="00B328D2"/>
    <w:rsid w:val="00B34649"/>
    <w:rsid w:val="00B3652C"/>
    <w:rsid w:val="00B3753A"/>
    <w:rsid w:val="00B37ED6"/>
    <w:rsid w:val="00B40739"/>
    <w:rsid w:val="00B40A51"/>
    <w:rsid w:val="00B40EF0"/>
    <w:rsid w:val="00B41F09"/>
    <w:rsid w:val="00B42DD9"/>
    <w:rsid w:val="00B44337"/>
    <w:rsid w:val="00B45B58"/>
    <w:rsid w:val="00B5174D"/>
    <w:rsid w:val="00B517EA"/>
    <w:rsid w:val="00B5283B"/>
    <w:rsid w:val="00B53D1F"/>
    <w:rsid w:val="00B56372"/>
    <w:rsid w:val="00B56CFC"/>
    <w:rsid w:val="00B61677"/>
    <w:rsid w:val="00B64F33"/>
    <w:rsid w:val="00B66E49"/>
    <w:rsid w:val="00B67F58"/>
    <w:rsid w:val="00B70224"/>
    <w:rsid w:val="00B705FB"/>
    <w:rsid w:val="00B7082A"/>
    <w:rsid w:val="00B71B22"/>
    <w:rsid w:val="00B71EB5"/>
    <w:rsid w:val="00B75543"/>
    <w:rsid w:val="00B76244"/>
    <w:rsid w:val="00B80901"/>
    <w:rsid w:val="00B814F2"/>
    <w:rsid w:val="00B84EAB"/>
    <w:rsid w:val="00B8580F"/>
    <w:rsid w:val="00B87269"/>
    <w:rsid w:val="00B91D5B"/>
    <w:rsid w:val="00B95720"/>
    <w:rsid w:val="00B96C37"/>
    <w:rsid w:val="00B977A6"/>
    <w:rsid w:val="00BA24D6"/>
    <w:rsid w:val="00BA2F4D"/>
    <w:rsid w:val="00BA33A5"/>
    <w:rsid w:val="00BA5DF8"/>
    <w:rsid w:val="00BA6899"/>
    <w:rsid w:val="00BA6D96"/>
    <w:rsid w:val="00BA7642"/>
    <w:rsid w:val="00BB06DF"/>
    <w:rsid w:val="00BB35B8"/>
    <w:rsid w:val="00BB37E2"/>
    <w:rsid w:val="00BB442E"/>
    <w:rsid w:val="00BC373B"/>
    <w:rsid w:val="00BC5766"/>
    <w:rsid w:val="00BE0E8C"/>
    <w:rsid w:val="00BE29FA"/>
    <w:rsid w:val="00BE3500"/>
    <w:rsid w:val="00BE58D1"/>
    <w:rsid w:val="00BE5D5F"/>
    <w:rsid w:val="00BE612D"/>
    <w:rsid w:val="00BE7CD0"/>
    <w:rsid w:val="00BF0399"/>
    <w:rsid w:val="00BF09D4"/>
    <w:rsid w:val="00BF0DA0"/>
    <w:rsid w:val="00BF536C"/>
    <w:rsid w:val="00BF7215"/>
    <w:rsid w:val="00BF7B63"/>
    <w:rsid w:val="00C00F30"/>
    <w:rsid w:val="00C01A8C"/>
    <w:rsid w:val="00C03597"/>
    <w:rsid w:val="00C03F47"/>
    <w:rsid w:val="00C06BA8"/>
    <w:rsid w:val="00C10DF2"/>
    <w:rsid w:val="00C118B2"/>
    <w:rsid w:val="00C11A72"/>
    <w:rsid w:val="00C12567"/>
    <w:rsid w:val="00C14725"/>
    <w:rsid w:val="00C16DB8"/>
    <w:rsid w:val="00C20F88"/>
    <w:rsid w:val="00C23AEA"/>
    <w:rsid w:val="00C24D6E"/>
    <w:rsid w:val="00C25970"/>
    <w:rsid w:val="00C32DE1"/>
    <w:rsid w:val="00C34691"/>
    <w:rsid w:val="00C34961"/>
    <w:rsid w:val="00C363DD"/>
    <w:rsid w:val="00C377C8"/>
    <w:rsid w:val="00C40AB3"/>
    <w:rsid w:val="00C423BD"/>
    <w:rsid w:val="00C456E7"/>
    <w:rsid w:val="00C46AF9"/>
    <w:rsid w:val="00C4740B"/>
    <w:rsid w:val="00C56E20"/>
    <w:rsid w:val="00C57D93"/>
    <w:rsid w:val="00C60B71"/>
    <w:rsid w:val="00C62018"/>
    <w:rsid w:val="00C63F7C"/>
    <w:rsid w:val="00C65DD0"/>
    <w:rsid w:val="00C672A1"/>
    <w:rsid w:val="00C72728"/>
    <w:rsid w:val="00C74743"/>
    <w:rsid w:val="00C75426"/>
    <w:rsid w:val="00C82089"/>
    <w:rsid w:val="00C8255C"/>
    <w:rsid w:val="00C83069"/>
    <w:rsid w:val="00C84302"/>
    <w:rsid w:val="00C856F0"/>
    <w:rsid w:val="00C96B43"/>
    <w:rsid w:val="00C96F2F"/>
    <w:rsid w:val="00CA09B9"/>
    <w:rsid w:val="00CA1B82"/>
    <w:rsid w:val="00CA4BED"/>
    <w:rsid w:val="00CA4FBF"/>
    <w:rsid w:val="00CA5E1A"/>
    <w:rsid w:val="00CB6C73"/>
    <w:rsid w:val="00CC0692"/>
    <w:rsid w:val="00CC0948"/>
    <w:rsid w:val="00CC2DEC"/>
    <w:rsid w:val="00CC4432"/>
    <w:rsid w:val="00CC4B74"/>
    <w:rsid w:val="00CC5D47"/>
    <w:rsid w:val="00CC7ED4"/>
    <w:rsid w:val="00CD003C"/>
    <w:rsid w:val="00CD1C98"/>
    <w:rsid w:val="00CD5E3E"/>
    <w:rsid w:val="00CD76DA"/>
    <w:rsid w:val="00CE18E1"/>
    <w:rsid w:val="00CE23A6"/>
    <w:rsid w:val="00CE2740"/>
    <w:rsid w:val="00CE34DB"/>
    <w:rsid w:val="00CE5311"/>
    <w:rsid w:val="00CE72C5"/>
    <w:rsid w:val="00CF0037"/>
    <w:rsid w:val="00CF02D5"/>
    <w:rsid w:val="00CF2066"/>
    <w:rsid w:val="00CF4162"/>
    <w:rsid w:val="00D03FE2"/>
    <w:rsid w:val="00D04342"/>
    <w:rsid w:val="00D04793"/>
    <w:rsid w:val="00D10E08"/>
    <w:rsid w:val="00D10FA7"/>
    <w:rsid w:val="00D14090"/>
    <w:rsid w:val="00D14413"/>
    <w:rsid w:val="00D15491"/>
    <w:rsid w:val="00D2137B"/>
    <w:rsid w:val="00D21BCC"/>
    <w:rsid w:val="00D23C1F"/>
    <w:rsid w:val="00D25427"/>
    <w:rsid w:val="00D262E1"/>
    <w:rsid w:val="00D26616"/>
    <w:rsid w:val="00D27587"/>
    <w:rsid w:val="00D3097F"/>
    <w:rsid w:val="00D30C08"/>
    <w:rsid w:val="00D30D98"/>
    <w:rsid w:val="00D319CE"/>
    <w:rsid w:val="00D31E1E"/>
    <w:rsid w:val="00D34132"/>
    <w:rsid w:val="00D36C02"/>
    <w:rsid w:val="00D40311"/>
    <w:rsid w:val="00D428AD"/>
    <w:rsid w:val="00D42B8E"/>
    <w:rsid w:val="00D43CC3"/>
    <w:rsid w:val="00D44B15"/>
    <w:rsid w:val="00D52F4C"/>
    <w:rsid w:val="00D53004"/>
    <w:rsid w:val="00D54344"/>
    <w:rsid w:val="00D5498A"/>
    <w:rsid w:val="00D55B5B"/>
    <w:rsid w:val="00D5602A"/>
    <w:rsid w:val="00D56573"/>
    <w:rsid w:val="00D576B1"/>
    <w:rsid w:val="00D57C46"/>
    <w:rsid w:val="00D60981"/>
    <w:rsid w:val="00D60CB8"/>
    <w:rsid w:val="00D60E5A"/>
    <w:rsid w:val="00D62D3D"/>
    <w:rsid w:val="00D6355E"/>
    <w:rsid w:val="00D63633"/>
    <w:rsid w:val="00D63CBA"/>
    <w:rsid w:val="00D63EEF"/>
    <w:rsid w:val="00D653BF"/>
    <w:rsid w:val="00D66646"/>
    <w:rsid w:val="00D70635"/>
    <w:rsid w:val="00D70B1D"/>
    <w:rsid w:val="00D70DFF"/>
    <w:rsid w:val="00D71227"/>
    <w:rsid w:val="00D7142E"/>
    <w:rsid w:val="00D736DD"/>
    <w:rsid w:val="00D73D53"/>
    <w:rsid w:val="00D766F0"/>
    <w:rsid w:val="00D81E57"/>
    <w:rsid w:val="00D82E1D"/>
    <w:rsid w:val="00D839A0"/>
    <w:rsid w:val="00D84D55"/>
    <w:rsid w:val="00D85513"/>
    <w:rsid w:val="00D86046"/>
    <w:rsid w:val="00D871D0"/>
    <w:rsid w:val="00D90393"/>
    <w:rsid w:val="00D932EE"/>
    <w:rsid w:val="00D93AFA"/>
    <w:rsid w:val="00D9411E"/>
    <w:rsid w:val="00D946B9"/>
    <w:rsid w:val="00D956F3"/>
    <w:rsid w:val="00D96287"/>
    <w:rsid w:val="00D96E05"/>
    <w:rsid w:val="00D97B4E"/>
    <w:rsid w:val="00D97D6F"/>
    <w:rsid w:val="00DA2074"/>
    <w:rsid w:val="00DA2BF7"/>
    <w:rsid w:val="00DA3392"/>
    <w:rsid w:val="00DA3C34"/>
    <w:rsid w:val="00DA4BBD"/>
    <w:rsid w:val="00DA5889"/>
    <w:rsid w:val="00DA5E4A"/>
    <w:rsid w:val="00DA740C"/>
    <w:rsid w:val="00DB06C2"/>
    <w:rsid w:val="00DB1208"/>
    <w:rsid w:val="00DB1B5D"/>
    <w:rsid w:val="00DB4570"/>
    <w:rsid w:val="00DB4DD8"/>
    <w:rsid w:val="00DB5BAD"/>
    <w:rsid w:val="00DB6B05"/>
    <w:rsid w:val="00DC095C"/>
    <w:rsid w:val="00DC16EF"/>
    <w:rsid w:val="00DC1B91"/>
    <w:rsid w:val="00DC2B82"/>
    <w:rsid w:val="00DC421D"/>
    <w:rsid w:val="00DC4280"/>
    <w:rsid w:val="00DC59DE"/>
    <w:rsid w:val="00DC6885"/>
    <w:rsid w:val="00DD129D"/>
    <w:rsid w:val="00DD19AB"/>
    <w:rsid w:val="00DD26B5"/>
    <w:rsid w:val="00DD4929"/>
    <w:rsid w:val="00DD4CE0"/>
    <w:rsid w:val="00DD76F0"/>
    <w:rsid w:val="00DE1AE6"/>
    <w:rsid w:val="00DE27BF"/>
    <w:rsid w:val="00DE2D8F"/>
    <w:rsid w:val="00DE4DA7"/>
    <w:rsid w:val="00DE6A40"/>
    <w:rsid w:val="00DE73D2"/>
    <w:rsid w:val="00DE797B"/>
    <w:rsid w:val="00DF210A"/>
    <w:rsid w:val="00DF29A8"/>
    <w:rsid w:val="00DF4D80"/>
    <w:rsid w:val="00DF66C9"/>
    <w:rsid w:val="00E01598"/>
    <w:rsid w:val="00E042CC"/>
    <w:rsid w:val="00E0509C"/>
    <w:rsid w:val="00E05534"/>
    <w:rsid w:val="00E06D7E"/>
    <w:rsid w:val="00E10655"/>
    <w:rsid w:val="00E11C69"/>
    <w:rsid w:val="00E12544"/>
    <w:rsid w:val="00E16252"/>
    <w:rsid w:val="00E17766"/>
    <w:rsid w:val="00E22242"/>
    <w:rsid w:val="00E22263"/>
    <w:rsid w:val="00E27588"/>
    <w:rsid w:val="00E27B84"/>
    <w:rsid w:val="00E27BE7"/>
    <w:rsid w:val="00E30DFD"/>
    <w:rsid w:val="00E31220"/>
    <w:rsid w:val="00E32AA4"/>
    <w:rsid w:val="00E34F85"/>
    <w:rsid w:val="00E350B2"/>
    <w:rsid w:val="00E36573"/>
    <w:rsid w:val="00E374EF"/>
    <w:rsid w:val="00E41C8B"/>
    <w:rsid w:val="00E42291"/>
    <w:rsid w:val="00E4570D"/>
    <w:rsid w:val="00E45AFE"/>
    <w:rsid w:val="00E47E1F"/>
    <w:rsid w:val="00E5257E"/>
    <w:rsid w:val="00E529B1"/>
    <w:rsid w:val="00E52C0F"/>
    <w:rsid w:val="00E53328"/>
    <w:rsid w:val="00E54971"/>
    <w:rsid w:val="00E5730B"/>
    <w:rsid w:val="00E6135F"/>
    <w:rsid w:val="00E624FC"/>
    <w:rsid w:val="00E70D1A"/>
    <w:rsid w:val="00E711D6"/>
    <w:rsid w:val="00E71E0B"/>
    <w:rsid w:val="00E76083"/>
    <w:rsid w:val="00E77332"/>
    <w:rsid w:val="00E81889"/>
    <w:rsid w:val="00E826E8"/>
    <w:rsid w:val="00E82AAB"/>
    <w:rsid w:val="00E83675"/>
    <w:rsid w:val="00E92E00"/>
    <w:rsid w:val="00E94CDC"/>
    <w:rsid w:val="00EA3711"/>
    <w:rsid w:val="00EA449C"/>
    <w:rsid w:val="00EA5DC8"/>
    <w:rsid w:val="00EA7E91"/>
    <w:rsid w:val="00EB0E8D"/>
    <w:rsid w:val="00EB1514"/>
    <w:rsid w:val="00EB2D2F"/>
    <w:rsid w:val="00EB4866"/>
    <w:rsid w:val="00EB4A6E"/>
    <w:rsid w:val="00EC5EEA"/>
    <w:rsid w:val="00ED05A5"/>
    <w:rsid w:val="00ED4564"/>
    <w:rsid w:val="00ED5052"/>
    <w:rsid w:val="00EE0BF8"/>
    <w:rsid w:val="00EE15C8"/>
    <w:rsid w:val="00EE1D75"/>
    <w:rsid w:val="00EE354C"/>
    <w:rsid w:val="00EE361F"/>
    <w:rsid w:val="00EE5C8F"/>
    <w:rsid w:val="00EE6DE0"/>
    <w:rsid w:val="00EE7640"/>
    <w:rsid w:val="00EF167A"/>
    <w:rsid w:val="00EF16D7"/>
    <w:rsid w:val="00EF1866"/>
    <w:rsid w:val="00EF19B3"/>
    <w:rsid w:val="00EF1FD0"/>
    <w:rsid w:val="00EF28E6"/>
    <w:rsid w:val="00EF4148"/>
    <w:rsid w:val="00EF431D"/>
    <w:rsid w:val="00EF680D"/>
    <w:rsid w:val="00EF707A"/>
    <w:rsid w:val="00F00D37"/>
    <w:rsid w:val="00F0292E"/>
    <w:rsid w:val="00F03536"/>
    <w:rsid w:val="00F0375B"/>
    <w:rsid w:val="00F03BB3"/>
    <w:rsid w:val="00F049A7"/>
    <w:rsid w:val="00F1320F"/>
    <w:rsid w:val="00F24D92"/>
    <w:rsid w:val="00F25038"/>
    <w:rsid w:val="00F267A6"/>
    <w:rsid w:val="00F26FEB"/>
    <w:rsid w:val="00F3113D"/>
    <w:rsid w:val="00F3259D"/>
    <w:rsid w:val="00F32A85"/>
    <w:rsid w:val="00F32CF3"/>
    <w:rsid w:val="00F32DA6"/>
    <w:rsid w:val="00F374A8"/>
    <w:rsid w:val="00F40F60"/>
    <w:rsid w:val="00F458FB"/>
    <w:rsid w:val="00F4664A"/>
    <w:rsid w:val="00F46B5A"/>
    <w:rsid w:val="00F507E3"/>
    <w:rsid w:val="00F53E63"/>
    <w:rsid w:val="00F565E7"/>
    <w:rsid w:val="00F608E9"/>
    <w:rsid w:val="00F62325"/>
    <w:rsid w:val="00F630B8"/>
    <w:rsid w:val="00F65C5D"/>
    <w:rsid w:val="00F65E3A"/>
    <w:rsid w:val="00F65E50"/>
    <w:rsid w:val="00F66907"/>
    <w:rsid w:val="00F70217"/>
    <w:rsid w:val="00F73836"/>
    <w:rsid w:val="00F739B8"/>
    <w:rsid w:val="00F74647"/>
    <w:rsid w:val="00F74CDA"/>
    <w:rsid w:val="00F75163"/>
    <w:rsid w:val="00F759A4"/>
    <w:rsid w:val="00F763F4"/>
    <w:rsid w:val="00F7682D"/>
    <w:rsid w:val="00F76A90"/>
    <w:rsid w:val="00F77E2D"/>
    <w:rsid w:val="00F80955"/>
    <w:rsid w:val="00F841AE"/>
    <w:rsid w:val="00F86753"/>
    <w:rsid w:val="00F93B47"/>
    <w:rsid w:val="00F95147"/>
    <w:rsid w:val="00F96057"/>
    <w:rsid w:val="00FA239B"/>
    <w:rsid w:val="00FA3E36"/>
    <w:rsid w:val="00FA564C"/>
    <w:rsid w:val="00FA57BB"/>
    <w:rsid w:val="00FA73BF"/>
    <w:rsid w:val="00FB2501"/>
    <w:rsid w:val="00FB2756"/>
    <w:rsid w:val="00FB6FA7"/>
    <w:rsid w:val="00FC019A"/>
    <w:rsid w:val="00FC40C9"/>
    <w:rsid w:val="00FC4AD9"/>
    <w:rsid w:val="00FC523E"/>
    <w:rsid w:val="00FC6BE7"/>
    <w:rsid w:val="00FC72BB"/>
    <w:rsid w:val="00FC7803"/>
    <w:rsid w:val="00FD2800"/>
    <w:rsid w:val="00FD3252"/>
    <w:rsid w:val="00FD47C8"/>
    <w:rsid w:val="00FD4829"/>
    <w:rsid w:val="00FE377F"/>
    <w:rsid w:val="00FE3839"/>
    <w:rsid w:val="00FE3FD6"/>
    <w:rsid w:val="00FE4C36"/>
    <w:rsid w:val="00FE5128"/>
    <w:rsid w:val="00FE609A"/>
    <w:rsid w:val="00FE711E"/>
    <w:rsid w:val="00FF0A30"/>
    <w:rsid w:val="00FF0CBB"/>
    <w:rsid w:val="00FF20A3"/>
    <w:rsid w:val="00FF4836"/>
    <w:rsid w:val="00FF4E9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B6E7905"/>
  <w15:chartTrackingRefBased/>
  <w15:docId w15:val="{31F6BD76-7F38-4112-9549-3805D86F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B57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rsid w:val="005A7B57"/>
    <w:pPr>
      <w:keepNext/>
      <w:outlineLvl w:val="0"/>
    </w:pPr>
    <w:rPr>
      <w:rFonts w:asciiTheme="minorHAnsi" w:hAnsiTheme="minorHAnsi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A7F"/>
    <w:pPr>
      <w:spacing w:after="160" w:line="259" w:lineRule="auto"/>
      <w:ind w:left="720"/>
      <w:contextualSpacing/>
    </w:pPr>
    <w:rPr>
      <w:rFonts w:asciiTheme="minorHAnsi"/>
      <w:sz w:val="22"/>
      <w:szCs w:val="22"/>
      <w:lang w:eastAsia="en-CA"/>
    </w:rPr>
  </w:style>
  <w:style w:type="paragraph" w:customStyle="1" w:styleId="LabSection">
    <w:name w:val="Lab Section"/>
    <w:basedOn w:val="Normal"/>
    <w:next w:val="Normal"/>
    <w:qFormat/>
    <w:rsid w:val="003B5175"/>
    <w:pPr>
      <w:keepNext/>
      <w:numPr>
        <w:numId w:val="1"/>
      </w:numPr>
      <w:spacing w:before="240" w:after="120"/>
    </w:pPr>
    <w:rPr>
      <w:b/>
      <w:bCs/>
      <w:iCs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3B5175"/>
    <w:pPr>
      <w:keepNext/>
      <w:spacing w:before="60" w:after="60"/>
    </w:pPr>
    <w:rPr>
      <w:rFonts w:eastAsia="Calibri"/>
      <w:lang w:val="en-US"/>
    </w:rPr>
  </w:style>
  <w:style w:type="character" w:customStyle="1" w:styleId="TableTextChar">
    <w:name w:val="Table Text Char"/>
    <w:link w:val="TableText"/>
    <w:rsid w:val="003B5175"/>
    <w:rPr>
      <w:rFonts w:ascii="Arial" w:eastAsia="Calibri" w:hAnsi="Arial"/>
    </w:rPr>
  </w:style>
  <w:style w:type="paragraph" w:customStyle="1" w:styleId="TableHeading">
    <w:name w:val="Table Heading"/>
    <w:basedOn w:val="Normal"/>
    <w:qFormat/>
    <w:rsid w:val="003B5175"/>
    <w:pPr>
      <w:keepNext/>
      <w:spacing w:before="120" w:after="120" w:line="276" w:lineRule="auto"/>
      <w:jc w:val="center"/>
    </w:pPr>
    <w:rPr>
      <w:rFonts w:eastAsia="Calibri"/>
      <w:b/>
      <w:szCs w:val="22"/>
      <w:lang w:val="en-US"/>
    </w:rPr>
  </w:style>
  <w:style w:type="paragraph" w:customStyle="1" w:styleId="ReflectionQ">
    <w:name w:val="Reflection Q"/>
    <w:basedOn w:val="Normal"/>
    <w:qFormat/>
    <w:rsid w:val="003B5175"/>
    <w:pPr>
      <w:numPr>
        <w:ilvl w:val="1"/>
        <w:numId w:val="1"/>
      </w:numPr>
      <w:spacing w:before="120" w:after="120"/>
    </w:pPr>
    <w:rPr>
      <w:rFonts w:eastAsia="Calibri"/>
      <w:szCs w:val="22"/>
      <w:lang w:val="en-US"/>
    </w:rPr>
  </w:style>
  <w:style w:type="numbering" w:customStyle="1" w:styleId="SectionList">
    <w:name w:val="Section_List"/>
    <w:basedOn w:val="NoList"/>
    <w:uiPriority w:val="99"/>
    <w:rsid w:val="003B5175"/>
    <w:pPr>
      <w:numPr>
        <w:numId w:val="1"/>
      </w:numPr>
    </w:pPr>
  </w:style>
  <w:style w:type="paragraph" w:styleId="NoSpacing">
    <w:name w:val="No Spacing"/>
    <w:uiPriority w:val="1"/>
    <w:qFormat/>
    <w:rsid w:val="002E4861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346280"/>
    <w:rPr>
      <w:b/>
      <w:bCs/>
    </w:rPr>
  </w:style>
  <w:style w:type="paragraph" w:styleId="NormalWeb">
    <w:name w:val="Normal (Web)"/>
    <w:basedOn w:val="Normal"/>
    <w:uiPriority w:val="99"/>
    <w:unhideWhenUsed/>
    <w:rsid w:val="003F5841"/>
    <w:pPr>
      <w:spacing w:before="100" w:beforeAutospacing="1" w:after="100" w:afterAutospacing="1"/>
    </w:pPr>
    <w:rPr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74D"/>
    <w:pPr>
      <w:widowControl w:val="0"/>
      <w:spacing w:before="71"/>
      <w:ind w:left="112"/>
    </w:pPr>
    <w:rPr>
      <w:rFonts w:eastAsia="Arial" w:cs="Arial"/>
      <w:sz w:val="22"/>
      <w:szCs w:val="22"/>
      <w:lang w:val="en-US"/>
    </w:rPr>
  </w:style>
  <w:style w:type="character" w:styleId="Hyperlink">
    <w:name w:val="Hyperlink"/>
    <w:basedOn w:val="DefaultParagraphFont"/>
    <w:rsid w:val="00533B96"/>
    <w:rPr>
      <w:color w:val="0563C1" w:themeColor="hyperlink"/>
      <w:u w:val="single"/>
    </w:rPr>
  </w:style>
  <w:style w:type="paragraph" w:customStyle="1" w:styleId="SEN-Text">
    <w:name w:val="SEN-Text"/>
    <w:basedOn w:val="Normal"/>
    <w:qFormat/>
    <w:rsid w:val="005A7B57"/>
    <w:pPr>
      <w:spacing w:before="100" w:beforeAutospacing="1" w:after="100" w:afterAutospacing="1"/>
    </w:pPr>
    <w:rPr>
      <w:rFonts w:eastAsiaTheme="minorEastAsia"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5A7B57"/>
    <w:pPr>
      <w:spacing w:before="100" w:beforeAutospacing="1" w:after="100" w:afterAutospacing="1"/>
    </w:pPr>
    <w:rPr>
      <w:rFonts w:eastAsiaTheme="minorEastAsia" w:cs="Arial"/>
      <w:b/>
      <w:bCs/>
      <w:color w:val="000000" w:themeColor="text1"/>
      <w:sz w:val="28"/>
      <w:szCs w:val="24"/>
      <w:lang w:val="en-US"/>
    </w:rPr>
  </w:style>
  <w:style w:type="paragraph" w:customStyle="1" w:styleId="SEN-Heading-Black">
    <w:name w:val="SEN-Heading-Black"/>
    <w:basedOn w:val="Normal"/>
    <w:next w:val="Normal"/>
    <w:qFormat/>
    <w:rsid w:val="005A7B57"/>
    <w:pPr>
      <w:spacing w:before="100" w:beforeAutospacing="1" w:after="100" w:afterAutospacing="1"/>
      <w:outlineLvl w:val="2"/>
    </w:pPr>
    <w:rPr>
      <w:rFonts w:cs="Arial"/>
      <w:b/>
      <w:bCs/>
      <w:color w:val="000000" w:themeColor="text1"/>
      <w:sz w:val="36"/>
      <w:szCs w:val="24"/>
      <w:lang w:val="en-US"/>
    </w:rPr>
  </w:style>
  <w:style w:type="paragraph" w:customStyle="1" w:styleId="SEN-Heading-Red">
    <w:name w:val="SEN-Heading-Red"/>
    <w:basedOn w:val="Normal"/>
    <w:next w:val="SEN-Subheading-Black"/>
    <w:qFormat/>
    <w:rsid w:val="005A7B57"/>
    <w:pPr>
      <w:spacing w:before="100" w:beforeAutospacing="1" w:after="100" w:afterAutospacing="1"/>
      <w:outlineLvl w:val="1"/>
    </w:pPr>
    <w:rPr>
      <w:rFonts w:cs="Arial"/>
      <w:b/>
      <w:color w:val="E50000"/>
      <w:kern w:val="36"/>
      <w:sz w:val="36"/>
      <w:szCs w:val="28"/>
    </w:rPr>
  </w:style>
  <w:style w:type="character" w:styleId="FollowedHyperlink">
    <w:name w:val="FollowedHyperlink"/>
    <w:basedOn w:val="DefaultParagraphFont"/>
    <w:rsid w:val="009A07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.microsoftstream.com/video/54049f84-4f5f-4f07-a568-782bc266c951" TargetMode="External"/><Relationship Id="rId18" Type="http://schemas.openxmlformats.org/officeDocument/2006/relationships/hyperlink" Target="https://pimylifeup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Internet_of_things" TargetMode="External"/><Relationship Id="rId17" Type="http://schemas.openxmlformats.org/officeDocument/2006/relationships/hyperlink" Target="https://www.hackster.io/raspberry-pi/projec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9954f421-8d6e-4028-9512-ec05f68f4dd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eb.microsoftstream.com/video/d5473f2f-0e96-462b-a632-ebce229641a6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nstructables.com/circuits/raspberry-pi/project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.microsoftstream.com/video/5b0752e7-0411-4af8-bab6-397169ea22e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ne.abraham\AppData\Local\Temp\OneNote\16.0\NT\0\Exam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C5B5CA9F14B439AD2CB201EB84C2C" ma:contentTypeVersion="12" ma:contentTypeDescription="Create a new document." ma:contentTypeScope="" ma:versionID="1d61b175c350290d00557c3676ec04b0">
  <xsd:schema xmlns:xsd="http://www.w3.org/2001/XMLSchema" xmlns:xs="http://www.w3.org/2001/XMLSchema" xmlns:p="http://schemas.microsoft.com/office/2006/metadata/properties" xmlns:ns2="472cd142-c075-4000-b0da-7ea4cfdb10e0" xmlns:ns3="c1fe6c71-017e-4fef-9aa1-11f9bf3e99fa" targetNamespace="http://schemas.microsoft.com/office/2006/metadata/properties" ma:root="true" ma:fieldsID="6e6fdeb2af02591dc5842f239d372488" ns2:_="" ns3:_="">
    <xsd:import namespace="472cd142-c075-4000-b0da-7ea4cfdb10e0"/>
    <xsd:import namespace="c1fe6c71-017e-4fef-9aa1-11f9bf3e9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d142-c075-4000-b0da-7ea4cfdb1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e6c71-017e-4fef-9aa1-11f9bf3e9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56689-06C8-4A05-9A34-641ADC8CF24C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c1fe6c71-017e-4fef-9aa1-11f9bf3e99fa"/>
    <ds:schemaRef ds:uri="472cd142-c075-4000-b0da-7ea4cfdb10e0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66D082F-746D-4C2D-AA7A-FFBAC0E4AA94}"/>
</file>

<file path=customXml/itemProps3.xml><?xml version="1.0" encoding="utf-8"?>
<ds:datastoreItem xmlns:ds="http://schemas.openxmlformats.org/officeDocument/2006/customXml" ds:itemID="{E1DD0111-D4A3-4D5D-B1EA-808DDE8933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Document Template.dotx</Template>
  <TotalTime>2610</TotalTime>
  <Pages>1</Pages>
  <Words>286</Words>
  <Characters>1631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Links>
    <vt:vector size="24" baseType="variant">
      <vt:variant>
        <vt:i4>1376328</vt:i4>
      </vt:variant>
      <vt:variant>
        <vt:i4>9</vt:i4>
      </vt:variant>
      <vt:variant>
        <vt:i4>0</vt:i4>
      </vt:variant>
      <vt:variant>
        <vt:i4>5</vt:i4>
      </vt:variant>
      <vt:variant>
        <vt:lpwstr>https://www.instructables.com/circuits/raspberry-pi/projects/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https://pimylifeup.com/</vt:lpwstr>
      </vt:variant>
      <vt:variant>
        <vt:lpwstr/>
      </vt:variant>
      <vt:variant>
        <vt:i4>5111888</vt:i4>
      </vt:variant>
      <vt:variant>
        <vt:i4>3</vt:i4>
      </vt:variant>
      <vt:variant>
        <vt:i4>0</vt:i4>
      </vt:variant>
      <vt:variant>
        <vt:i4>5</vt:i4>
      </vt:variant>
      <vt:variant>
        <vt:lpwstr>https://www.hackster.io/raspberry-pi/projects</vt:lpwstr>
      </vt:variant>
      <vt:variant>
        <vt:lpwstr/>
      </vt:variant>
      <vt:variant>
        <vt:i4>7929917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https://en.wikipedia.org/wiki/Internet_of_things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dtrinh</dc:creator>
  <cp:keywords/>
  <cp:lastModifiedBy>Karen Ng</cp:lastModifiedBy>
  <cp:revision>1029</cp:revision>
  <cp:lastPrinted>2020-05-02T22:36:00Z</cp:lastPrinted>
  <dcterms:created xsi:type="dcterms:W3CDTF">2019-05-15T21:53:00Z</dcterms:created>
  <dcterms:modified xsi:type="dcterms:W3CDTF">2021-01-23T13:33:00Z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0x0101000CDC5B5CA9F14B439AD2CB201EB84C2C</vt:lpwstr>
  </property>
</Properties>
</file>